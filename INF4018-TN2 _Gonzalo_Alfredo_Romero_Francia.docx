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541F" w14:textId="261C092B" w:rsidR="007C124B" w:rsidRPr="00936BFF" w:rsidRDefault="00B120E4" w:rsidP="007C124B">
      <w:pPr>
        <w:jc w:val="center"/>
        <w:rPr>
          <w:b/>
        </w:rPr>
      </w:pPr>
      <w:r>
        <w:rPr>
          <w:noProof/>
          <w:lang w:eastAsia="fr-CA"/>
        </w:rPr>
        <w:drawing>
          <wp:anchor distT="0" distB="0" distL="114300" distR="114300" simplePos="0" relativeHeight="251659264" behindDoc="0" locked="0" layoutInCell="1" allowOverlap="1" wp14:anchorId="391BC19C" wp14:editId="261FD8AE">
            <wp:simplePos x="0" y="0"/>
            <wp:positionH relativeFrom="column">
              <wp:posOffset>4662170</wp:posOffset>
            </wp:positionH>
            <wp:positionV relativeFrom="paragraph">
              <wp:posOffset>-3810</wp:posOffset>
            </wp:positionV>
            <wp:extent cx="1295400" cy="456565"/>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295400" cy="456565"/>
                    </a:xfrm>
                    <a:prstGeom prst="rect">
                      <a:avLst/>
                    </a:prstGeom>
                  </pic:spPr>
                </pic:pic>
              </a:graphicData>
            </a:graphic>
            <wp14:sizeRelH relativeFrom="page">
              <wp14:pctWidth>0</wp14:pctWidth>
            </wp14:sizeRelH>
            <wp14:sizeRelV relativeFrom="page">
              <wp14:pctHeight>0</wp14:pctHeight>
            </wp14:sizeRelV>
          </wp:anchor>
        </w:drawing>
      </w:r>
    </w:p>
    <w:p w14:paraId="5329311B" w14:textId="12F6EE2E" w:rsidR="007C124B" w:rsidRDefault="007C124B" w:rsidP="007C124B">
      <w:pPr>
        <w:jc w:val="center"/>
      </w:pPr>
    </w:p>
    <w:p w14:paraId="6E4DBEC9" w14:textId="77777777" w:rsidR="007C124B" w:rsidRDefault="007C124B" w:rsidP="007C124B">
      <w:pPr>
        <w:jc w:val="center"/>
      </w:pPr>
    </w:p>
    <w:p w14:paraId="379D0707" w14:textId="77777777" w:rsidR="007C124B" w:rsidRDefault="007C124B" w:rsidP="007C124B">
      <w:pPr>
        <w:jc w:val="center"/>
      </w:pPr>
    </w:p>
    <w:p w14:paraId="1E236180" w14:textId="77777777" w:rsidR="007C124B" w:rsidRDefault="007C124B" w:rsidP="007C124B">
      <w:pPr>
        <w:jc w:val="center"/>
      </w:pPr>
    </w:p>
    <w:p w14:paraId="7CAC0C14" w14:textId="700D24D8" w:rsidR="00B120E4" w:rsidRPr="00676341" w:rsidRDefault="00B120E4" w:rsidP="00B120E4">
      <w:pPr>
        <w:widowControl w:val="0"/>
        <w:tabs>
          <w:tab w:val="left" w:pos="6379"/>
        </w:tabs>
        <w:autoSpaceDE w:val="0"/>
        <w:autoSpaceDN w:val="0"/>
        <w:adjustRightInd w:val="0"/>
        <w:spacing w:before="840" w:line="288" w:lineRule="auto"/>
        <w:textAlignment w:val="center"/>
        <w:rPr>
          <w:rFonts w:ascii="Kyrial Sans Pro Regular" w:hAnsi="Kyrial Sans Pro Regular" w:cs="KyrialSansProSemiBoldCond"/>
          <w:b/>
          <w:bCs/>
          <w:caps/>
          <w:color w:val="000000"/>
          <w:spacing w:val="22"/>
          <w:sz w:val="38"/>
          <w:szCs w:val="74"/>
        </w:rPr>
      </w:pPr>
      <w:r>
        <w:rPr>
          <w:rFonts w:ascii="Kyrial Sans Pro Regular" w:hAnsi="Kyrial Sans Pro Regular" w:cs="KyrialSansProSemiBoldCond"/>
          <w:b/>
          <w:bCs/>
          <w:caps/>
          <w:color w:val="000000"/>
          <w:spacing w:val="22"/>
          <w:sz w:val="38"/>
          <w:szCs w:val="74"/>
        </w:rPr>
        <w:t>Plan de projet</w:t>
      </w:r>
    </w:p>
    <w:p w14:paraId="6F5866B4" w14:textId="1EC47B1B" w:rsidR="00B120E4" w:rsidRPr="00BB2873" w:rsidRDefault="00B120E4" w:rsidP="00B120E4">
      <w:pPr>
        <w:pStyle w:val="titreducoursEn-tte"/>
        <w:spacing w:after="480"/>
        <w:rPr>
          <w:sz w:val="28"/>
          <w:szCs w:val="28"/>
        </w:rPr>
      </w:pPr>
      <w:r>
        <w:rPr>
          <w:sz w:val="28"/>
          <w:szCs w:val="28"/>
        </w:rPr>
        <w:t>10</w:t>
      </w:r>
      <w:r w:rsidRPr="00BB2873">
        <w:rPr>
          <w:sz w:val="28"/>
          <w:szCs w:val="28"/>
        </w:rPr>
        <w:t xml:space="preserve"> points</w:t>
      </w:r>
    </w:p>
    <w:tbl>
      <w:tblPr>
        <w:tblW w:w="0" w:type="auto"/>
        <w:tblInd w:w="200"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647"/>
      </w:tblGrid>
      <w:tr w:rsidR="00B120E4" w:rsidRPr="00862C49" w14:paraId="68500847" w14:textId="77777777" w:rsidTr="00051173">
        <w:trPr>
          <w:trHeight w:val="60"/>
        </w:trPr>
        <w:tc>
          <w:tcPr>
            <w:tcW w:w="8647" w:type="dxa"/>
            <w:tcMar>
              <w:top w:w="200" w:type="dxa"/>
              <w:left w:w="200" w:type="dxa"/>
              <w:bottom w:w="200" w:type="dxa"/>
              <w:right w:w="80" w:type="dxa"/>
            </w:tcMar>
          </w:tcPr>
          <w:p w14:paraId="2D6908F1" w14:textId="77777777" w:rsidR="00B120E4" w:rsidRPr="00862C49" w:rsidRDefault="00B120E4" w:rsidP="00051173">
            <w:pPr>
              <w:widowControl w:val="0"/>
              <w:tabs>
                <w:tab w:val="left" w:pos="240"/>
              </w:tabs>
              <w:autoSpaceDE w:val="0"/>
              <w:autoSpaceDN w:val="0"/>
              <w:adjustRightInd w:val="0"/>
              <w:spacing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Remplissez soigneusement cette feuille d’identité.</w:t>
            </w:r>
          </w:p>
          <w:p w14:paraId="3188E1A4" w14:textId="77777777" w:rsidR="00B120E4" w:rsidRDefault="00B120E4" w:rsidP="00051173">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Rédigez votre travail à la page suivante, à la suite de cette feuille.</w:t>
            </w:r>
          </w:p>
          <w:p w14:paraId="6B450D1E" w14:textId="3FFAEB1D" w:rsidR="00B120E4" w:rsidRPr="00862C49" w:rsidRDefault="00B120E4" w:rsidP="00051173">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r>
            <w:r>
              <w:rPr>
                <w:rFonts w:ascii="KyrialSansProLight" w:hAnsi="KyrialSansProLight" w:cs="KyrialSansProLight"/>
                <w:color w:val="000000"/>
                <w:sz w:val="16"/>
                <w:szCs w:val="16"/>
                <w:lang w:val="fr-FR"/>
              </w:rPr>
              <w:t xml:space="preserve">Respectez les espaces réservés </w:t>
            </w:r>
            <w:r w:rsidR="007058B6">
              <w:rPr>
                <w:rFonts w:ascii="KyrialSansProLight" w:hAnsi="KyrialSansProLight" w:cs="KyrialSansProLight"/>
                <w:color w:val="000000"/>
                <w:sz w:val="16"/>
                <w:szCs w:val="16"/>
                <w:lang w:val="fr-FR"/>
              </w:rPr>
              <w:t>au professeur</w:t>
            </w:r>
            <w:r>
              <w:rPr>
                <w:rFonts w:ascii="KyrialSansProLight" w:hAnsi="KyrialSansProLight" w:cs="KyrialSansProLight"/>
                <w:color w:val="000000"/>
                <w:sz w:val="16"/>
                <w:szCs w:val="16"/>
                <w:lang w:val="fr-FR"/>
              </w:rPr>
              <w:t>.</w:t>
            </w:r>
          </w:p>
          <w:p w14:paraId="53152F1C" w14:textId="6B5258E4" w:rsidR="00B120E4" w:rsidRDefault="00B120E4" w:rsidP="00051173">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Sauvegardez votre travail de cette façon : </w:t>
            </w:r>
            <w:r>
              <w:rPr>
                <w:rFonts w:ascii="KyrialSansProLight" w:hAnsi="KyrialSansProLight" w:cs="KyrialSansProLight"/>
                <w:caps/>
                <w:color w:val="000000"/>
                <w:sz w:val="16"/>
                <w:szCs w:val="16"/>
                <w:lang w:val="fr-FR"/>
              </w:rPr>
              <w:t>INF4018-</w:t>
            </w:r>
            <w:r>
              <w:rPr>
                <w:rFonts w:ascii="KyrialSansProLight" w:hAnsi="KyrialSansProLight" w:cs="KyrialSansProLight"/>
                <w:color w:val="000000"/>
                <w:sz w:val="16"/>
                <w:szCs w:val="16"/>
                <w:lang w:val="fr-FR"/>
              </w:rPr>
              <w:t>TN2</w:t>
            </w:r>
            <w:r w:rsidRPr="00862C49">
              <w:rPr>
                <w:rFonts w:ascii="KyrialSansProLight" w:hAnsi="KyrialSansProLight" w:cs="KyrialSansProLight"/>
                <w:caps/>
                <w:color w:val="000000"/>
                <w:sz w:val="16"/>
                <w:szCs w:val="16"/>
                <w:lang w:val="fr-FR"/>
              </w:rPr>
              <w:t xml:space="preserve"> _</w:t>
            </w:r>
            <w:r w:rsidRPr="00BA51C6">
              <w:rPr>
                <w:rFonts w:ascii="KyrialSansProLight" w:hAnsi="KyrialSansProLight" w:cs="KyrialSansProLight"/>
                <w:color w:val="000000"/>
                <w:sz w:val="16"/>
                <w:szCs w:val="16"/>
                <w:lang w:val="fr-FR"/>
              </w:rPr>
              <w:t>Votrenom</w:t>
            </w:r>
            <w:r w:rsidRPr="00862C49">
              <w:rPr>
                <w:rFonts w:ascii="KyrialSansProLight" w:hAnsi="KyrialSansProLight" w:cs="KyrialSansProLight"/>
                <w:color w:val="000000"/>
                <w:sz w:val="16"/>
                <w:szCs w:val="16"/>
                <w:lang w:val="fr-FR"/>
              </w:rPr>
              <w:t>.</w:t>
            </w:r>
            <w:r>
              <w:rPr>
                <w:rFonts w:ascii="KyrialSansProLight" w:hAnsi="KyrialSansProLight" w:cs="KyrialSansProLight"/>
                <w:color w:val="000000"/>
                <w:sz w:val="16"/>
                <w:szCs w:val="16"/>
                <w:lang w:val="fr-FR"/>
              </w:rPr>
              <w:t>docx</w:t>
            </w:r>
          </w:p>
          <w:p w14:paraId="6EBD1EB5" w14:textId="4FD1AFD4" w:rsidR="00B120E4" w:rsidRPr="00862C49" w:rsidRDefault="00B120E4" w:rsidP="00051173">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Utilisez </w:t>
            </w:r>
            <w:r>
              <w:rPr>
                <w:rFonts w:ascii="KyrialSansProLight" w:hAnsi="KyrialSansProLight" w:cs="KyrialSansProLight"/>
                <w:color w:val="000000"/>
                <w:sz w:val="16"/>
                <w:szCs w:val="16"/>
                <w:lang w:val="fr-FR"/>
              </w:rPr>
              <w:t>MaTÉLUQ</w:t>
            </w:r>
            <w:r w:rsidRPr="00862C49">
              <w:rPr>
                <w:rFonts w:ascii="KyrialSansProLight" w:hAnsi="KyrialSansProLight" w:cs="KyrialSansProLight"/>
                <w:color w:val="000000"/>
                <w:sz w:val="16"/>
                <w:szCs w:val="16"/>
                <w:lang w:val="fr-FR"/>
              </w:rPr>
              <w:t xml:space="preserve"> pour acheminer </w:t>
            </w:r>
            <w:r>
              <w:rPr>
                <w:rFonts w:ascii="KyrialSansProLight" w:hAnsi="KyrialSansProLight" w:cs="KyrialSansProLight"/>
                <w:color w:val="000000"/>
                <w:sz w:val="16"/>
                <w:szCs w:val="16"/>
                <w:lang w:val="fr-FR"/>
              </w:rPr>
              <w:t>le fichier</w:t>
            </w:r>
            <w:r w:rsidRPr="00862C49">
              <w:rPr>
                <w:rFonts w:ascii="KyrialSansProLight" w:hAnsi="KyrialSansProLight" w:cs="KyrialSansProLight"/>
                <w:color w:val="000000"/>
                <w:sz w:val="16"/>
                <w:szCs w:val="16"/>
                <w:lang w:val="fr-FR"/>
              </w:rPr>
              <w:t xml:space="preserve"> </w:t>
            </w:r>
            <w:r w:rsidR="00F00F74">
              <w:rPr>
                <w:rFonts w:ascii="KyrialSansProLight" w:hAnsi="KyrialSansProLight" w:cs="KyrialSansProLight"/>
                <w:color w:val="000000"/>
                <w:sz w:val="16"/>
                <w:szCs w:val="16"/>
                <w:lang w:val="fr-FR"/>
              </w:rPr>
              <w:t>au</w:t>
            </w:r>
            <w:r w:rsidRPr="00862C49">
              <w:rPr>
                <w:rFonts w:ascii="KyrialSansProLight" w:hAnsi="KyrialSansProLight" w:cs="KyrialSansProLight"/>
                <w:color w:val="000000"/>
                <w:sz w:val="16"/>
                <w:szCs w:val="16"/>
                <w:lang w:val="fr-FR"/>
              </w:rPr>
              <w:t xml:space="preserve"> </w:t>
            </w:r>
            <w:r w:rsidR="007058B6">
              <w:rPr>
                <w:rFonts w:ascii="KyrialSansProLight" w:hAnsi="KyrialSansProLight" w:cs="KyrialSansProLight"/>
                <w:color w:val="000000"/>
                <w:sz w:val="16"/>
                <w:szCs w:val="16"/>
                <w:lang w:val="fr-FR"/>
              </w:rPr>
              <w:t>professeur</w:t>
            </w:r>
            <w:r w:rsidRPr="00862C49">
              <w:rPr>
                <w:rFonts w:ascii="KyrialSansProLight" w:hAnsi="KyrialSansProLight" w:cs="KyrialSansProLight"/>
                <w:color w:val="000000"/>
                <w:sz w:val="16"/>
                <w:szCs w:val="16"/>
                <w:lang w:val="fr-FR"/>
              </w:rPr>
              <w:t>.</w:t>
            </w:r>
          </w:p>
        </w:tc>
      </w:tr>
    </w:tbl>
    <w:p w14:paraId="615A75AA" w14:textId="77777777" w:rsidR="00B120E4" w:rsidRPr="00BB2873" w:rsidRDefault="00B120E4" w:rsidP="00B120E4">
      <w:pPr>
        <w:pStyle w:val="T2-FeuilledidentitContenu"/>
        <w:spacing w:before="480" w:after="120"/>
        <w:rPr>
          <w:lang w:val="fr-CA"/>
        </w:rPr>
      </w:pPr>
      <w:r w:rsidRPr="00BB2873">
        <w:rPr>
          <w:lang w:val="fr-CA"/>
        </w:rPr>
        <w:t>Feuille d’identité</w:t>
      </w:r>
    </w:p>
    <w:p w14:paraId="6660EDD8" w14:textId="6CC8B2B1" w:rsidR="00B120E4" w:rsidRPr="0010787D" w:rsidRDefault="00B120E4" w:rsidP="00B120E4">
      <w:pPr>
        <w:pStyle w:val="ChampsContenu"/>
        <w:tabs>
          <w:tab w:val="clear" w:pos="2880"/>
          <w:tab w:val="clear" w:pos="9340"/>
          <w:tab w:val="left" w:pos="4253"/>
          <w:tab w:val="left" w:pos="4536"/>
          <w:tab w:val="left" w:pos="9356"/>
        </w:tabs>
        <w:spacing w:after="0" w:line="240" w:lineRule="auto"/>
        <w:rPr>
          <w:lang w:val="fr-CA"/>
        </w:rPr>
      </w:pPr>
      <w:r w:rsidRPr="0010787D">
        <w:rPr>
          <w:lang w:val="fr-CA"/>
        </w:rPr>
        <w:t xml:space="preserve">Nom  </w:t>
      </w:r>
      <w:r w:rsidRPr="0010787D">
        <w:rPr>
          <w:lang w:val="fr-CA"/>
        </w:rPr>
        <w:tab/>
        <w:t xml:space="preserve"> </w:t>
      </w:r>
      <w:r w:rsidR="007058B6" w:rsidRPr="0010787D">
        <w:rPr>
          <w:lang w:val="fr-CA"/>
        </w:rPr>
        <w:t xml:space="preserve"> </w:t>
      </w:r>
      <w:r w:rsidR="0010787D" w:rsidRPr="0010787D">
        <w:rPr>
          <w:lang w:val="fr-CA"/>
        </w:rPr>
        <w:t>Romero Francia</w:t>
      </w:r>
    </w:p>
    <w:p w14:paraId="2F9177AC" w14:textId="2F01CB1B" w:rsidR="00B120E4" w:rsidRPr="00377A04" w:rsidRDefault="00B120E4" w:rsidP="00B120E4">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Prénom   </w:t>
      </w:r>
      <w:r>
        <w:rPr>
          <w:lang w:val="fr-CA"/>
        </w:rPr>
        <w:t xml:space="preserve">  </w:t>
      </w:r>
      <w:r w:rsidR="007058B6">
        <w:rPr>
          <w:lang w:val="fr-CA"/>
        </w:rPr>
        <w:t xml:space="preserve">    </w:t>
      </w:r>
      <w:r w:rsidR="0010787D">
        <w:rPr>
          <w:lang w:val="fr-CA"/>
        </w:rPr>
        <w:t>Gonzalo Alfredo</w:t>
      </w:r>
    </w:p>
    <w:p w14:paraId="7AA8D327" w14:textId="787498DE" w:rsidR="00B120E4" w:rsidRPr="00BB2873" w:rsidRDefault="00B120E4" w:rsidP="00B120E4">
      <w:pPr>
        <w:pStyle w:val="T2-FeuilledidentitContenu"/>
        <w:tabs>
          <w:tab w:val="clear" w:pos="2880"/>
          <w:tab w:val="clear" w:pos="9360"/>
          <w:tab w:val="left" w:pos="4253"/>
          <w:tab w:val="left" w:pos="4536"/>
          <w:tab w:val="left" w:pos="9356"/>
        </w:tabs>
        <w:spacing w:after="0" w:line="240" w:lineRule="auto"/>
        <w:rPr>
          <w:spacing w:val="0"/>
          <w:sz w:val="20"/>
          <w:szCs w:val="20"/>
          <w:u w:val="single"/>
          <w:lang w:val="fr-CA"/>
        </w:rPr>
      </w:pPr>
      <w:r w:rsidRPr="00BB2873">
        <w:rPr>
          <w:spacing w:val="0"/>
          <w:sz w:val="20"/>
          <w:szCs w:val="20"/>
          <w:lang w:val="fr-CA"/>
        </w:rPr>
        <w:t xml:space="preserve">Trimestre </w:t>
      </w:r>
      <w:r>
        <w:rPr>
          <w:spacing w:val="0"/>
          <w:sz w:val="20"/>
          <w:szCs w:val="20"/>
          <w:lang w:val="fr-CA"/>
        </w:rPr>
        <w:t xml:space="preserve"> </w:t>
      </w:r>
      <w:r w:rsidRPr="00BB2873">
        <w:rPr>
          <w:spacing w:val="0"/>
          <w:sz w:val="20"/>
          <w:szCs w:val="20"/>
          <w:lang w:val="fr-CA"/>
        </w:rPr>
        <w:t xml:space="preserve">  </w:t>
      </w:r>
      <w:r w:rsidR="007058B6">
        <w:rPr>
          <w:spacing w:val="0"/>
          <w:sz w:val="20"/>
          <w:szCs w:val="20"/>
          <w:lang w:val="fr-CA"/>
        </w:rPr>
        <w:t xml:space="preserve">   </w:t>
      </w:r>
      <w:r w:rsidR="0010787D">
        <w:rPr>
          <w:spacing w:val="0"/>
          <w:sz w:val="20"/>
          <w:szCs w:val="20"/>
          <w:lang w:val="fr-CA"/>
        </w:rPr>
        <w:t>Automne 2022</w:t>
      </w:r>
    </w:p>
    <w:p w14:paraId="39B97EEC" w14:textId="39E04BF9" w:rsidR="00B120E4" w:rsidRPr="00BB2873" w:rsidRDefault="00B120E4" w:rsidP="00B120E4">
      <w:pPr>
        <w:pStyle w:val="T2-FeuilledidentitContenu"/>
        <w:tabs>
          <w:tab w:val="clear" w:pos="2880"/>
          <w:tab w:val="clear" w:pos="9360"/>
          <w:tab w:val="left" w:pos="993"/>
          <w:tab w:val="left" w:pos="4253"/>
          <w:tab w:val="left" w:pos="4536"/>
          <w:tab w:val="left" w:pos="9356"/>
        </w:tabs>
        <w:spacing w:after="0" w:line="240" w:lineRule="auto"/>
        <w:rPr>
          <w:spacing w:val="0"/>
          <w:sz w:val="20"/>
          <w:szCs w:val="20"/>
          <w:u w:val="single"/>
          <w:lang w:val="fr-CA"/>
        </w:rPr>
      </w:pPr>
      <w:r>
        <w:rPr>
          <w:spacing w:val="0"/>
          <w:sz w:val="20"/>
          <w:szCs w:val="20"/>
          <w:lang w:val="fr-CA"/>
        </w:rPr>
        <w:t xml:space="preserve">Date d’envoi  </w:t>
      </w:r>
      <w:r w:rsidR="00976452">
        <w:rPr>
          <w:spacing w:val="0"/>
          <w:sz w:val="20"/>
          <w:szCs w:val="20"/>
          <w:lang w:val="fr-CA"/>
        </w:rPr>
        <w:t>02-11-2002</w:t>
      </w:r>
    </w:p>
    <w:p w14:paraId="1C46F209" w14:textId="263BFE42" w:rsidR="00B120E4" w:rsidRPr="00BB2873" w:rsidRDefault="00B120E4" w:rsidP="00B120E4">
      <w:pPr>
        <w:pStyle w:val="T3Contenu"/>
        <w:spacing w:before="960"/>
        <w:rPr>
          <w:lang w:val="fr-CA"/>
        </w:rPr>
      </w:pPr>
      <w:r>
        <w:rPr>
          <w:noProof/>
          <w:lang w:val="fr-CA" w:eastAsia="fr-CA"/>
        </w:rPr>
        <mc:AlternateContent>
          <mc:Choice Requires="wps">
            <w:drawing>
              <wp:anchor distT="0" distB="0" distL="114300" distR="114300" simplePos="0" relativeHeight="251661312" behindDoc="1" locked="0" layoutInCell="1" allowOverlap="0" wp14:anchorId="4115514F" wp14:editId="69DD0901">
                <wp:simplePos x="0" y="0"/>
                <wp:positionH relativeFrom="column">
                  <wp:posOffset>13335</wp:posOffset>
                </wp:positionH>
                <wp:positionV relativeFrom="paragraph">
                  <wp:posOffset>275590</wp:posOffset>
                </wp:positionV>
                <wp:extent cx="54720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2000" cy="76200"/>
                        </a:xfrm>
                        <a:prstGeom prst="rect">
                          <a:avLst/>
                        </a:prstGeom>
                        <a:solidFill>
                          <a:srgbClr val="BFBFB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2EC6E2" id="Rectangle 2" o:spid="_x0000_s1026" style="position:absolute;margin-left:1.05pt;margin-top:21.7pt;width:430.85pt;height: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" o:allowoverlap="f" fillcolor="#bfbfbf" stroked="f" strokecolor="#4a7ebb">
                <v:shadow opacity="22936f" origin=",.5" offset="0,.63889mm"/>
              </v:rect>
            </w:pict>
          </mc:Fallback>
        </mc:AlternateContent>
      </w:r>
      <w:r w:rsidRPr="00BB2873">
        <w:rPr>
          <w:lang w:val="fr-CA"/>
        </w:rPr>
        <w:t xml:space="preserve">Réservé à l’usage </w:t>
      </w:r>
      <w:r w:rsidR="007058B6">
        <w:rPr>
          <w:lang w:val="fr-CA"/>
        </w:rPr>
        <w:t>du professeur</w:t>
      </w:r>
    </w:p>
    <w:p w14:paraId="68C015FD" w14:textId="77777777" w:rsidR="00B120E4" w:rsidRPr="00DA409D" w:rsidRDefault="00B120E4" w:rsidP="00B120E4">
      <w:pPr>
        <w:pStyle w:val="ChampsContenu"/>
        <w:tabs>
          <w:tab w:val="clear" w:pos="2880"/>
          <w:tab w:val="clear" w:pos="9340"/>
          <w:tab w:val="left" w:pos="4253"/>
          <w:tab w:val="left" w:pos="4536"/>
          <w:tab w:val="left" w:pos="9356"/>
        </w:tabs>
        <w:spacing w:after="0" w:line="240" w:lineRule="auto"/>
        <w:rPr>
          <w:lang w:val="fr-CA"/>
        </w:rPr>
      </w:pPr>
      <w:r w:rsidRPr="00DA409D">
        <w:rPr>
          <w:lang w:val="fr-CA"/>
        </w:rPr>
        <w:t xml:space="preserve">Note   </w:t>
      </w:r>
      <w:r w:rsidRPr="00DA409D">
        <w:rPr>
          <w:lang w:val="fr-CA"/>
        </w:rPr>
        <w:tab/>
      </w:r>
      <w:r w:rsidRPr="00DA409D">
        <w:rPr>
          <w:lang w:val="fr-CA"/>
        </w:rPr>
        <w:tab/>
      </w:r>
    </w:p>
    <w:p w14:paraId="2C187922" w14:textId="77777777" w:rsidR="00B120E4" w:rsidRPr="00DA409D" w:rsidRDefault="00B120E4" w:rsidP="00B120E4">
      <w:pPr>
        <w:pStyle w:val="ChampsContenu"/>
        <w:tabs>
          <w:tab w:val="clear" w:pos="2880"/>
          <w:tab w:val="clear" w:pos="9340"/>
          <w:tab w:val="left" w:pos="4253"/>
          <w:tab w:val="left" w:pos="4536"/>
          <w:tab w:val="left" w:pos="9356"/>
        </w:tabs>
        <w:spacing w:after="0" w:line="240" w:lineRule="auto"/>
        <w:rPr>
          <w:lang w:val="fr-CA"/>
        </w:rPr>
      </w:pPr>
      <w:r w:rsidRPr="00DA409D">
        <w:rPr>
          <w:lang w:val="fr-CA"/>
        </w:rPr>
        <w:t>Commentaires :</w:t>
      </w:r>
    </w:p>
    <w:p w14:paraId="41EBC83F" w14:textId="77777777" w:rsidR="00B120E4" w:rsidRPr="00DA409D" w:rsidRDefault="00B120E4" w:rsidP="00B120E4">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0D6DE9E3" w14:textId="77777777" w:rsidR="00B120E4" w:rsidRPr="00DA409D" w:rsidRDefault="00B120E4" w:rsidP="00B120E4">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4CB26A81" w14:textId="77777777" w:rsidR="00B120E4" w:rsidRPr="00DA409D" w:rsidRDefault="00B120E4" w:rsidP="00B120E4">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73ACA3D0" w14:textId="77777777" w:rsidR="00B120E4" w:rsidRPr="00DA409D" w:rsidRDefault="00B120E4" w:rsidP="00B120E4">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2D8C9531" w14:textId="50358583" w:rsidR="001F5E20" w:rsidRDefault="00890454" w:rsidP="00CE3294">
      <w:pPr>
        <w:pStyle w:val="Heading2"/>
        <w:tabs>
          <w:tab w:val="left" w:pos="426"/>
        </w:tabs>
        <w:spacing w:before="0" w:after="0" w:line="240" w:lineRule="auto"/>
        <w:contextualSpacing/>
      </w:pPr>
      <w:r>
        <w:lastRenderedPageBreak/>
        <w:t>Ampleur du projet</w:t>
      </w:r>
    </w:p>
    <w:p w14:paraId="304FCB75" w14:textId="77777777" w:rsidR="00CE3294" w:rsidRPr="00CE3294" w:rsidRDefault="00CE3294" w:rsidP="00CE3294">
      <w:pPr>
        <w:spacing w:line="240" w:lineRule="auto"/>
        <w:contextualSpacing/>
      </w:pPr>
    </w:p>
    <w:p w14:paraId="6AEEEBC7" w14:textId="10578D73" w:rsidR="00A718B9" w:rsidRDefault="00890454" w:rsidP="00CE3294">
      <w:pPr>
        <w:pStyle w:val="Heading3"/>
        <w:spacing w:before="0" w:after="0" w:line="240" w:lineRule="auto"/>
        <w:contextualSpacing/>
        <w:rPr>
          <w:i/>
        </w:rPr>
      </w:pPr>
      <w:r w:rsidRPr="00A718B9">
        <w:t>1.1 Problématique, but et objectifs</w:t>
      </w:r>
      <w:r>
        <w:t xml:space="preserve"> </w:t>
      </w:r>
    </w:p>
    <w:p w14:paraId="1F32E357" w14:textId="77777777" w:rsidR="00CE3294" w:rsidRDefault="00CE3294" w:rsidP="00CE3294">
      <w:pPr>
        <w:tabs>
          <w:tab w:val="left" w:pos="426"/>
        </w:tabs>
        <w:spacing w:line="240" w:lineRule="auto"/>
        <w:contextualSpacing/>
      </w:pPr>
    </w:p>
    <w:p w14:paraId="5B75C8EE" w14:textId="557C5E1A" w:rsidR="00CE3294" w:rsidRPr="0010787D" w:rsidRDefault="00CE3294" w:rsidP="00CE3294">
      <w:pPr>
        <w:tabs>
          <w:tab w:val="left" w:pos="426"/>
        </w:tabs>
        <w:spacing w:line="240" w:lineRule="auto"/>
        <w:contextualSpacing/>
      </w:pPr>
      <w:r w:rsidRPr="0010787D">
        <w:t>Le projet N</w:t>
      </w:r>
      <w:r w:rsidRPr="0010787D">
        <w:rPr>
          <w:vertAlign w:val="superscript"/>
        </w:rPr>
        <w:t>o</w:t>
      </w:r>
      <w:r w:rsidRPr="0010787D">
        <w:t xml:space="preserve"> 3 : entrepôt de données pour une institution universitaire, est un projet associé au domaine des entrepôts de données, et dont le but principal est de concevoir un entrepôt de données pour l’Université Téluq.</w:t>
      </w:r>
    </w:p>
    <w:p w14:paraId="50AA4C25" w14:textId="77777777" w:rsidR="00CE3294" w:rsidRPr="0010787D" w:rsidRDefault="00CE3294" w:rsidP="00CE3294">
      <w:pPr>
        <w:tabs>
          <w:tab w:val="left" w:pos="426"/>
        </w:tabs>
        <w:spacing w:line="240" w:lineRule="auto"/>
        <w:contextualSpacing/>
      </w:pPr>
    </w:p>
    <w:p w14:paraId="303800AF" w14:textId="46C3E3BB" w:rsidR="00CE3294" w:rsidRDefault="00CE3294" w:rsidP="00CE3294">
      <w:pPr>
        <w:tabs>
          <w:tab w:val="left" w:pos="426"/>
        </w:tabs>
        <w:spacing w:line="240" w:lineRule="auto"/>
        <w:contextualSpacing/>
      </w:pPr>
      <w:r>
        <w:t>Présentement, l</w:t>
      </w:r>
      <w:r w:rsidRPr="0010787D">
        <w:t>’Université Téluq</w:t>
      </w:r>
      <w:r>
        <w:t xml:space="preserve"> cherche à se doter d’un cube de données, avec un schéma de cube de données</w:t>
      </w:r>
      <w:r w:rsidR="008370E8">
        <w:t>,</w:t>
      </w:r>
      <w:r>
        <w:t xml:space="preserve"> sous forme d’étoile, afin d’aider tous ses professeurs et gestionnaires à mieux comprendre les résultats (notes) de tous ses étudiants.</w:t>
      </w:r>
    </w:p>
    <w:p w14:paraId="6F7EF9DC" w14:textId="77777777" w:rsidR="00CE3294" w:rsidRDefault="00CE3294" w:rsidP="00CE3294">
      <w:pPr>
        <w:tabs>
          <w:tab w:val="left" w:pos="426"/>
        </w:tabs>
        <w:spacing w:line="240" w:lineRule="auto"/>
        <w:contextualSpacing/>
      </w:pPr>
    </w:p>
    <w:p w14:paraId="75446747" w14:textId="608AF4D0" w:rsidR="00CE3294" w:rsidRDefault="00CE3294" w:rsidP="00CE3294">
      <w:pPr>
        <w:tabs>
          <w:tab w:val="left" w:pos="426"/>
        </w:tabs>
        <w:spacing w:line="240" w:lineRule="auto"/>
        <w:contextualSpacing/>
      </w:pPr>
      <w:r>
        <w:t xml:space="preserve">Afin d’atteindre cet objectif, l’Université Téluq possède une liste complète de ses étudiants, de ses programmes d’études disponibles et de tous ses cours que l’université a créés </w:t>
      </w:r>
      <w:r w:rsidR="008370E8">
        <w:t xml:space="preserve">et </w:t>
      </w:r>
      <w:r>
        <w:t>organisés, et qu’elle offre à ses étudiants. De plus, l’Université Téluq dispose et associe une note finale à chacun de ses étudiants, qui est une parmi les notes suivantes :</w:t>
      </w:r>
    </w:p>
    <w:p w14:paraId="5C3B0075" w14:textId="77777777" w:rsidR="00CE3294" w:rsidRDefault="00CE3294" w:rsidP="00CE3294">
      <w:pPr>
        <w:tabs>
          <w:tab w:val="left" w:pos="426"/>
        </w:tabs>
        <w:spacing w:line="240" w:lineRule="auto"/>
        <w:contextualSpacing/>
      </w:pPr>
    </w:p>
    <w:p w14:paraId="5E8D7779" w14:textId="77777777" w:rsidR="00CE3294" w:rsidRDefault="00CE3294" w:rsidP="00CE3294">
      <w:pPr>
        <w:pStyle w:val="ListParagraph"/>
        <w:numPr>
          <w:ilvl w:val="0"/>
          <w:numId w:val="11"/>
        </w:numPr>
        <w:spacing w:line="240" w:lineRule="auto"/>
        <w:ind w:left="330" w:hanging="270"/>
      </w:pPr>
      <w:r>
        <w:t>A.</w:t>
      </w:r>
    </w:p>
    <w:p w14:paraId="742D372B" w14:textId="77777777" w:rsidR="00CE3294" w:rsidRDefault="00CE3294" w:rsidP="00CE3294">
      <w:pPr>
        <w:pStyle w:val="ListParagraph"/>
        <w:numPr>
          <w:ilvl w:val="0"/>
          <w:numId w:val="11"/>
        </w:numPr>
        <w:spacing w:line="240" w:lineRule="auto"/>
        <w:ind w:left="330" w:hanging="270"/>
      </w:pPr>
      <w:r>
        <w:t>B.</w:t>
      </w:r>
    </w:p>
    <w:p w14:paraId="05AA6123" w14:textId="77777777" w:rsidR="00CE3294" w:rsidRDefault="00CE3294" w:rsidP="00CE3294">
      <w:pPr>
        <w:pStyle w:val="ListParagraph"/>
        <w:numPr>
          <w:ilvl w:val="0"/>
          <w:numId w:val="11"/>
        </w:numPr>
        <w:spacing w:line="240" w:lineRule="auto"/>
        <w:ind w:left="330" w:hanging="270"/>
      </w:pPr>
      <w:r>
        <w:t>C.</w:t>
      </w:r>
    </w:p>
    <w:p w14:paraId="745D4092" w14:textId="77777777" w:rsidR="00CE3294" w:rsidRDefault="00CE3294" w:rsidP="00CE3294">
      <w:pPr>
        <w:pStyle w:val="ListParagraph"/>
        <w:numPr>
          <w:ilvl w:val="0"/>
          <w:numId w:val="11"/>
        </w:numPr>
        <w:spacing w:line="240" w:lineRule="auto"/>
        <w:ind w:left="330" w:hanging="270"/>
      </w:pPr>
      <w:r>
        <w:t>D.</w:t>
      </w:r>
    </w:p>
    <w:p w14:paraId="38831E78" w14:textId="77777777" w:rsidR="00CE3294" w:rsidRDefault="00CE3294" w:rsidP="00CE3294">
      <w:pPr>
        <w:pStyle w:val="ListParagraph"/>
        <w:numPr>
          <w:ilvl w:val="0"/>
          <w:numId w:val="11"/>
        </w:numPr>
        <w:spacing w:line="240" w:lineRule="auto"/>
        <w:ind w:left="330" w:hanging="270"/>
      </w:pPr>
      <w:r>
        <w:t>Échec.</w:t>
      </w:r>
    </w:p>
    <w:p w14:paraId="1934BE22" w14:textId="77777777" w:rsidR="00CE3294" w:rsidRDefault="00CE3294" w:rsidP="00CE3294">
      <w:pPr>
        <w:pStyle w:val="ListParagraph"/>
        <w:numPr>
          <w:ilvl w:val="0"/>
          <w:numId w:val="11"/>
        </w:numPr>
        <w:spacing w:line="240" w:lineRule="auto"/>
        <w:ind w:left="330" w:hanging="270"/>
      </w:pPr>
      <w:r>
        <w:t>Abandon.</w:t>
      </w:r>
    </w:p>
    <w:p w14:paraId="176EDE58" w14:textId="4DE92752" w:rsidR="00CE3294" w:rsidRDefault="00CE3294" w:rsidP="00CE3294">
      <w:pPr>
        <w:spacing w:line="240" w:lineRule="auto"/>
      </w:pPr>
      <w:r>
        <w:t>Le projet N</w:t>
      </w:r>
      <w:r>
        <w:rPr>
          <w:vertAlign w:val="superscript"/>
        </w:rPr>
        <w:t>o</w:t>
      </w:r>
      <w:r>
        <w:t xml:space="preserve"> 3, déjà nommé et décrite dans les paragraphes ci-haut, demande de proposer un cube de données approprié au contexte et besoin de l’Université Téluq, qui a engendré le besoin de concevoir ce cube de données</w:t>
      </w:r>
      <w:r w:rsidR="008370E8">
        <w:t>, avec un schéma de cube de données en étoile</w:t>
      </w:r>
      <w:r>
        <w:t>. De plus, ce projet demande aussi de proposer un schéma de cube de données, sous forme d’étoile, pour ce nouveau cube de données.</w:t>
      </w:r>
    </w:p>
    <w:p w14:paraId="13548E18" w14:textId="77777777" w:rsidR="00CE3294" w:rsidRDefault="00CE3294" w:rsidP="00CE3294">
      <w:pPr>
        <w:spacing w:line="240" w:lineRule="auto"/>
      </w:pPr>
    </w:p>
    <w:p w14:paraId="2DDBE412" w14:textId="77777777" w:rsidR="00CE3294" w:rsidRDefault="00CE3294" w:rsidP="00CE3294">
      <w:pPr>
        <w:spacing w:line="240" w:lineRule="auto"/>
      </w:pPr>
      <w:r>
        <w:t>Afin d’atteindre ces deux objectifs finaux, le projet N</w:t>
      </w:r>
      <w:r>
        <w:rPr>
          <w:vertAlign w:val="superscript"/>
        </w:rPr>
        <w:t>o</w:t>
      </w:r>
      <w:r>
        <w:t xml:space="preserve"> 3 accorde une liberté totale de conception de ce cube de données, en ce qui a trait ses dimensions et ses attributs, selon le critère de développement de Gonzalo Alfredo Romero Francia, le responsable de la réalisation de ce projet numéro 3.</w:t>
      </w:r>
    </w:p>
    <w:p w14:paraId="67C9469A" w14:textId="77777777" w:rsidR="00CE3294" w:rsidRDefault="00CE3294" w:rsidP="00CE3294">
      <w:pPr>
        <w:spacing w:line="240" w:lineRule="auto"/>
      </w:pPr>
    </w:p>
    <w:p w14:paraId="2FA66766" w14:textId="049641AB" w:rsidR="00CE3294" w:rsidRDefault="00CE3294" w:rsidP="00CE3294">
      <w:pPr>
        <w:spacing w:line="240" w:lineRule="auto"/>
      </w:pPr>
      <w:r>
        <w:t>Finalement, et afin de réussir l’implémentation de ce cube de données, avec un schéma de cube de données en étoile, le projet numéro 3 exige la mise en œuvre de ce cube de données. Plus précisément, ce projet exige de modéliser le schéma de cube de données</w:t>
      </w:r>
      <w:r w:rsidR="008370E8">
        <w:t>,</w:t>
      </w:r>
      <w:r>
        <w:t xml:space="preserve"> résultant de la réalisation de ce projet, dans une BD, en utilisant le langage de consultation de BD SQL, pour ensuite remplir cette BD des données fictives d’étudiants de l’Université Téluq.</w:t>
      </w:r>
    </w:p>
    <w:p w14:paraId="2C873E82" w14:textId="77777777" w:rsidR="00CE3294" w:rsidRPr="00CE3294" w:rsidRDefault="00CE3294" w:rsidP="00CE3294">
      <w:pPr>
        <w:spacing w:line="240" w:lineRule="auto"/>
        <w:ind w:left="288"/>
        <w:contextualSpacing/>
        <w:rPr>
          <w:iCs/>
        </w:rPr>
      </w:pPr>
    </w:p>
    <w:p w14:paraId="7FDB2827" w14:textId="54A7FBE2" w:rsidR="00412593" w:rsidRDefault="00412593" w:rsidP="00CE3294">
      <w:pPr>
        <w:spacing w:line="240" w:lineRule="auto"/>
        <w:ind w:left="288"/>
        <w:contextualSpacing/>
        <w:rPr>
          <w:b/>
        </w:rPr>
      </w:pPr>
    </w:p>
    <w:p w14:paraId="4B76F8B3" w14:textId="6DA4398B" w:rsidR="00011989" w:rsidRDefault="00011989" w:rsidP="00C307DF">
      <w:pPr>
        <w:spacing w:before="360"/>
        <w:ind w:left="284"/>
        <w:rPr>
          <w:b/>
        </w:rPr>
      </w:pPr>
    </w:p>
    <w:p w14:paraId="504082A8" w14:textId="77777777" w:rsidR="00CE3294" w:rsidRDefault="00CE3294" w:rsidP="00C307DF">
      <w:pPr>
        <w:spacing w:before="360"/>
        <w:ind w:left="284"/>
        <w:rPr>
          <w:b/>
        </w:rPr>
      </w:pPr>
    </w:p>
    <w:p w14:paraId="4B33C39D" w14:textId="48DC2B25" w:rsidR="001F5E20" w:rsidRDefault="00890454" w:rsidP="00CE3294">
      <w:pPr>
        <w:pStyle w:val="Heading3"/>
        <w:rPr>
          <w:b w:val="0"/>
          <w:bCs w:val="0"/>
          <w:iCs/>
        </w:rPr>
      </w:pPr>
      <w:r w:rsidRPr="00A718B9">
        <w:lastRenderedPageBreak/>
        <w:t xml:space="preserve">1.2 </w:t>
      </w:r>
      <w:r w:rsidR="001F5E20" w:rsidRPr="00A718B9">
        <w:t>Hypothèses, contraintes et risques</w:t>
      </w:r>
      <w:r w:rsidR="00A718B9">
        <w:t xml:space="preserve"> </w:t>
      </w:r>
    </w:p>
    <w:p w14:paraId="363E58ED" w14:textId="71B5F25E" w:rsidR="00CE3294" w:rsidRDefault="00CE3294" w:rsidP="00CE3294">
      <w:pPr>
        <w:tabs>
          <w:tab w:val="left" w:pos="240"/>
        </w:tabs>
        <w:spacing w:line="240" w:lineRule="auto"/>
        <w:contextualSpacing/>
      </w:pPr>
      <w:r>
        <w:t xml:space="preserve">Lors du début </w:t>
      </w:r>
      <w:r w:rsidR="008370E8">
        <w:t xml:space="preserve">de la définition de toutes les tâches </w:t>
      </w:r>
      <w:r>
        <w:t xml:space="preserve">du projet numéro 3 : entrepôt de données pour l’Université Téluq, </w:t>
      </w:r>
      <w:r w:rsidR="008370E8">
        <w:t xml:space="preserve">qui seront ensuite réalisées par l’auteur du présent document, </w:t>
      </w:r>
      <w:r>
        <w:t xml:space="preserve">des hypothèses et des faits éclairants ont été créés et pris en considération, pour la réalisation des étapes subséquentes de ce projet. Les voici ces hypothèses, contraintes et faits éclairants : </w:t>
      </w:r>
    </w:p>
    <w:p w14:paraId="10E651F8" w14:textId="77777777" w:rsidR="00CE3294" w:rsidRDefault="00CE3294" w:rsidP="00CE3294">
      <w:pPr>
        <w:tabs>
          <w:tab w:val="left" w:pos="426"/>
        </w:tabs>
        <w:spacing w:line="240" w:lineRule="auto"/>
        <w:contextualSpacing/>
      </w:pPr>
    </w:p>
    <w:p w14:paraId="6EE350B6" w14:textId="77777777" w:rsidR="00CE3294" w:rsidRDefault="00CE3294" w:rsidP="00CE3294">
      <w:pPr>
        <w:pStyle w:val="ListParagraph"/>
        <w:numPr>
          <w:ilvl w:val="0"/>
          <w:numId w:val="12"/>
        </w:numPr>
        <w:tabs>
          <w:tab w:val="left" w:pos="426"/>
        </w:tabs>
        <w:spacing w:after="0" w:line="240" w:lineRule="auto"/>
        <w:ind w:left="240" w:hanging="240"/>
        <w:rPr>
          <w:rFonts w:ascii="Arial" w:hAnsi="Arial" w:cs="Arial"/>
        </w:rPr>
      </w:pPr>
      <w:r w:rsidRPr="002F76F8">
        <w:rPr>
          <w:rFonts w:ascii="Arial" w:hAnsi="Arial" w:cs="Arial"/>
        </w:rPr>
        <w:t>Du fait que l’Université Téluq possède une liste complète d’étudiants, programmes d’études et de cours, il est clair qu’il existe une relation conceptuelle entre chacune de ces caractéristiques de l’Université Téluq</w:t>
      </w:r>
      <w:r>
        <w:rPr>
          <w:rFonts w:ascii="Arial" w:hAnsi="Arial" w:cs="Arial"/>
        </w:rPr>
        <w:t>, qui sont à vrai dire, les trois cubes de donnes du projet numéro 3</w:t>
      </w:r>
      <w:r w:rsidRPr="002F76F8">
        <w:rPr>
          <w:rFonts w:ascii="Arial" w:hAnsi="Arial" w:cs="Arial"/>
        </w:rPr>
        <w:t>. Les voici les trois liens conceptuels entre ces trois caractéristiques :</w:t>
      </w:r>
    </w:p>
    <w:p w14:paraId="219C4A1C" w14:textId="77777777" w:rsidR="00CE3294" w:rsidRPr="002F76F8" w:rsidRDefault="00CE3294" w:rsidP="00CE3294">
      <w:pPr>
        <w:tabs>
          <w:tab w:val="left" w:pos="426"/>
        </w:tabs>
        <w:spacing w:line="240" w:lineRule="auto"/>
        <w:contextualSpacing/>
        <w:rPr>
          <w:rFonts w:cs="Arial"/>
        </w:rPr>
      </w:pPr>
    </w:p>
    <w:p w14:paraId="03D3CE8C" w14:textId="77777777" w:rsidR="00CE3294" w:rsidRPr="00BF1EE5" w:rsidRDefault="00CE3294" w:rsidP="00CE3294">
      <w:pPr>
        <w:pStyle w:val="ListParagraph"/>
        <w:numPr>
          <w:ilvl w:val="1"/>
          <w:numId w:val="14"/>
        </w:numPr>
        <w:tabs>
          <w:tab w:val="left" w:pos="426"/>
        </w:tabs>
        <w:spacing w:after="0" w:line="240" w:lineRule="auto"/>
        <w:ind w:left="600"/>
        <w:rPr>
          <w:rFonts w:ascii="Arial" w:hAnsi="Arial" w:cs="Arial"/>
        </w:rPr>
      </w:pPr>
      <w:r w:rsidRPr="00BF1EE5">
        <w:rPr>
          <w:rFonts w:ascii="Arial" w:hAnsi="Arial" w:cs="Arial"/>
        </w:rPr>
        <w:t>Étudiants – Programme d’études.</w:t>
      </w:r>
    </w:p>
    <w:p w14:paraId="6FA77113" w14:textId="77777777" w:rsidR="00CE3294" w:rsidRPr="00BF1EE5" w:rsidRDefault="00CE3294" w:rsidP="00CE3294">
      <w:pPr>
        <w:pStyle w:val="ListParagraph"/>
        <w:numPr>
          <w:ilvl w:val="1"/>
          <w:numId w:val="14"/>
        </w:numPr>
        <w:tabs>
          <w:tab w:val="left" w:pos="426"/>
        </w:tabs>
        <w:spacing w:line="240" w:lineRule="auto"/>
        <w:ind w:left="600"/>
        <w:rPr>
          <w:rFonts w:ascii="Arial" w:hAnsi="Arial" w:cs="Arial"/>
        </w:rPr>
      </w:pPr>
      <w:r w:rsidRPr="00BF1EE5">
        <w:rPr>
          <w:rFonts w:ascii="Arial" w:hAnsi="Arial" w:cs="Arial"/>
        </w:rPr>
        <w:t>Programme d’études – Cours.</w:t>
      </w:r>
    </w:p>
    <w:p w14:paraId="05A9EA28" w14:textId="77777777" w:rsidR="00CE3294" w:rsidRPr="00BF1EE5" w:rsidRDefault="00CE3294" w:rsidP="00CE3294">
      <w:pPr>
        <w:pStyle w:val="ListParagraph"/>
        <w:numPr>
          <w:ilvl w:val="1"/>
          <w:numId w:val="14"/>
        </w:numPr>
        <w:tabs>
          <w:tab w:val="left" w:pos="426"/>
        </w:tabs>
        <w:spacing w:after="0" w:line="240" w:lineRule="auto"/>
        <w:ind w:left="600"/>
        <w:rPr>
          <w:rFonts w:ascii="Arial" w:hAnsi="Arial" w:cs="Arial"/>
        </w:rPr>
      </w:pPr>
      <w:r w:rsidRPr="00BF1EE5">
        <w:rPr>
          <w:rFonts w:ascii="Arial" w:hAnsi="Arial" w:cs="Arial"/>
        </w:rPr>
        <w:t>Étudiants – Cours.</w:t>
      </w:r>
    </w:p>
    <w:p w14:paraId="6288A492" w14:textId="77777777" w:rsidR="00CE3294" w:rsidRDefault="00CE3294" w:rsidP="00CE3294">
      <w:pPr>
        <w:tabs>
          <w:tab w:val="left" w:pos="426"/>
        </w:tabs>
        <w:spacing w:line="240" w:lineRule="auto"/>
        <w:ind w:left="240"/>
        <w:contextualSpacing/>
      </w:pPr>
    </w:p>
    <w:p w14:paraId="2F1E5D0A" w14:textId="39A8AAAA" w:rsidR="00CE3294" w:rsidRPr="00BF1EE5" w:rsidRDefault="00CE3294" w:rsidP="00CE3294">
      <w:pPr>
        <w:pStyle w:val="ListParagraph"/>
        <w:numPr>
          <w:ilvl w:val="0"/>
          <w:numId w:val="12"/>
        </w:numPr>
        <w:tabs>
          <w:tab w:val="left" w:pos="600"/>
        </w:tabs>
        <w:spacing w:after="0" w:line="240" w:lineRule="auto"/>
        <w:ind w:left="240" w:hanging="270"/>
        <w:rPr>
          <w:rFonts w:ascii="Arial" w:hAnsi="Arial" w:cs="Arial"/>
        </w:rPr>
      </w:pPr>
      <w:r w:rsidRPr="00BF1EE5">
        <w:rPr>
          <w:rFonts w:ascii="Arial" w:hAnsi="Arial" w:cs="Arial"/>
        </w:rPr>
        <w:t>Pour chacune</w:t>
      </w:r>
      <w:r w:rsidR="008370E8">
        <w:rPr>
          <w:rFonts w:ascii="Arial" w:hAnsi="Arial" w:cs="Arial"/>
        </w:rPr>
        <w:t xml:space="preserve"> des</w:t>
      </w:r>
      <w:r w:rsidRPr="00BF1EE5">
        <w:rPr>
          <w:rFonts w:ascii="Arial" w:hAnsi="Arial" w:cs="Arial"/>
        </w:rPr>
        <w:t xml:space="preserve"> trois </w:t>
      </w:r>
      <w:r w:rsidR="008370E8">
        <w:rPr>
          <w:rFonts w:ascii="Arial" w:hAnsi="Arial" w:cs="Arial"/>
        </w:rPr>
        <w:t>dimensions</w:t>
      </w:r>
      <w:r w:rsidR="009F7148">
        <w:rPr>
          <w:rFonts w:ascii="Arial" w:hAnsi="Arial" w:cs="Arial"/>
        </w:rPr>
        <w:t xml:space="preserve"> (Étudiants, Programmes universitaires et Cours)</w:t>
      </w:r>
      <w:r w:rsidR="008370E8">
        <w:rPr>
          <w:rFonts w:ascii="Arial" w:hAnsi="Arial" w:cs="Arial"/>
        </w:rPr>
        <w:t xml:space="preserve">, du </w:t>
      </w:r>
      <w:r w:rsidRPr="00BF1EE5">
        <w:rPr>
          <w:rFonts w:ascii="Arial" w:hAnsi="Arial" w:cs="Arial"/>
        </w:rPr>
        <w:t>cube de données</w:t>
      </w:r>
      <w:r w:rsidR="008370E8">
        <w:rPr>
          <w:rFonts w:ascii="Arial" w:hAnsi="Arial" w:cs="Arial"/>
        </w:rPr>
        <w:t xml:space="preserve"> sous forme d’étoile, de l’entrepôt de données</w:t>
      </w:r>
      <w:r w:rsidRPr="00BF1EE5">
        <w:rPr>
          <w:rFonts w:ascii="Arial" w:hAnsi="Arial" w:cs="Arial"/>
        </w:rPr>
        <w:t xml:space="preserve"> du projet numéro 3, il y aura d’attributs caractéristiques à ce cube de données, il y aura d’attributs de type clé primaire, ainsi  qu’il y aura des attributs de type clé étrangère, provenant d’un</w:t>
      </w:r>
      <w:r w:rsidR="008370E8">
        <w:rPr>
          <w:rFonts w:ascii="Arial" w:hAnsi="Arial" w:cs="Arial"/>
        </w:rPr>
        <w:t>e</w:t>
      </w:r>
      <w:r w:rsidRPr="00BF1EE5">
        <w:rPr>
          <w:rFonts w:ascii="Arial" w:hAnsi="Arial" w:cs="Arial"/>
        </w:rPr>
        <w:t xml:space="preserve"> des deux autres </w:t>
      </w:r>
      <w:r w:rsidR="008370E8">
        <w:rPr>
          <w:rFonts w:ascii="Arial" w:hAnsi="Arial" w:cs="Arial"/>
        </w:rPr>
        <w:t>dimension</w:t>
      </w:r>
      <w:r w:rsidRPr="00BF1EE5">
        <w:rPr>
          <w:rFonts w:ascii="Arial" w:hAnsi="Arial" w:cs="Arial"/>
        </w:rPr>
        <w:t>s</w:t>
      </w:r>
      <w:r w:rsidR="008370E8">
        <w:rPr>
          <w:rFonts w:ascii="Arial" w:hAnsi="Arial" w:cs="Arial"/>
        </w:rPr>
        <w:t xml:space="preserve"> (</w:t>
      </w:r>
      <w:r w:rsidR="009F7148">
        <w:rPr>
          <w:rFonts w:ascii="Arial" w:hAnsi="Arial" w:cs="Arial"/>
        </w:rPr>
        <w:t>Étudiants, Programmes universitaires et Cours</w:t>
      </w:r>
      <w:r w:rsidR="008370E8">
        <w:rPr>
          <w:rFonts w:ascii="Arial" w:hAnsi="Arial" w:cs="Arial"/>
        </w:rPr>
        <w:t>)</w:t>
      </w:r>
      <w:r w:rsidRPr="00BF1EE5">
        <w:rPr>
          <w:rFonts w:ascii="Arial" w:hAnsi="Arial" w:cs="Arial"/>
        </w:rPr>
        <w:t>.</w:t>
      </w:r>
    </w:p>
    <w:p w14:paraId="3AE426F8" w14:textId="77777777" w:rsidR="00CE3294" w:rsidRPr="00BF1EE5" w:rsidRDefault="00CE3294" w:rsidP="00CE3294">
      <w:pPr>
        <w:tabs>
          <w:tab w:val="left" w:pos="600"/>
        </w:tabs>
        <w:spacing w:line="240" w:lineRule="auto"/>
        <w:ind w:left="240" w:hanging="270"/>
        <w:rPr>
          <w:rFonts w:cs="Arial"/>
        </w:rPr>
      </w:pPr>
    </w:p>
    <w:p w14:paraId="5DB7C5DE" w14:textId="730653AD" w:rsidR="00CE3294" w:rsidRPr="00BF1EE5" w:rsidRDefault="00CE3294" w:rsidP="00CE3294">
      <w:pPr>
        <w:pStyle w:val="ListParagraph"/>
        <w:numPr>
          <w:ilvl w:val="0"/>
          <w:numId w:val="12"/>
        </w:numPr>
        <w:tabs>
          <w:tab w:val="left" w:pos="600"/>
        </w:tabs>
        <w:spacing w:after="0" w:line="240" w:lineRule="auto"/>
        <w:ind w:left="245" w:hanging="274"/>
        <w:rPr>
          <w:rFonts w:ascii="Arial" w:hAnsi="Arial" w:cs="Arial"/>
          <w:i/>
          <w:iCs/>
        </w:rPr>
      </w:pPr>
      <w:r w:rsidRPr="00BF1EE5">
        <w:rPr>
          <w:rFonts w:ascii="Arial" w:hAnsi="Arial" w:cs="Arial"/>
        </w:rPr>
        <w:t>Afin de réaliser le projet numéro 3, de conception, développement et mise en œuvre d</w:t>
      </w:r>
      <w:r w:rsidR="009F7148">
        <w:rPr>
          <w:rFonts w:ascii="Arial" w:hAnsi="Arial" w:cs="Arial"/>
        </w:rPr>
        <w:t>u</w:t>
      </w:r>
      <w:r w:rsidRPr="00BF1EE5">
        <w:rPr>
          <w:rFonts w:ascii="Arial" w:hAnsi="Arial" w:cs="Arial"/>
        </w:rPr>
        <w:t xml:space="preserve"> cube de données de ce</w:t>
      </w:r>
      <w:r w:rsidR="009F7148">
        <w:rPr>
          <w:rFonts w:ascii="Arial" w:hAnsi="Arial" w:cs="Arial"/>
        </w:rPr>
        <w:t xml:space="preserve"> projet</w:t>
      </w:r>
      <w:r w:rsidRPr="00BF1EE5">
        <w:rPr>
          <w:rFonts w:ascii="Arial" w:hAnsi="Arial" w:cs="Arial"/>
        </w:rPr>
        <w:t xml:space="preserve">, il faut utiliser la méthode de conception, de développement et de mise en œuvre, de génie logiciel, appelée RUP ou </w:t>
      </w:r>
      <w:r w:rsidRPr="00BF1EE5">
        <w:rPr>
          <w:rFonts w:ascii="Arial" w:hAnsi="Arial" w:cs="Arial"/>
          <w:i/>
          <w:iCs/>
        </w:rPr>
        <w:t>Rational Unified Process.</w:t>
      </w:r>
      <w:r w:rsidRPr="00BF1EE5">
        <w:rPr>
          <w:rFonts w:ascii="Arial" w:hAnsi="Arial" w:cs="Arial"/>
        </w:rPr>
        <w:t xml:space="preserve"> Cette méthode de génie logiciel est décomposé</w:t>
      </w:r>
      <w:r w:rsidR="009F7148">
        <w:rPr>
          <w:rFonts w:ascii="Arial" w:hAnsi="Arial" w:cs="Arial"/>
        </w:rPr>
        <w:t>e</w:t>
      </w:r>
      <w:r w:rsidRPr="00BF1EE5">
        <w:rPr>
          <w:rFonts w:ascii="Arial" w:hAnsi="Arial" w:cs="Arial"/>
        </w:rPr>
        <w:t xml:space="preserve"> en trois phases :</w:t>
      </w:r>
    </w:p>
    <w:p w14:paraId="6E2EC451" w14:textId="77777777" w:rsidR="00CE3294" w:rsidRDefault="00CE3294" w:rsidP="00CE3294">
      <w:pPr>
        <w:pStyle w:val="ListParagraph"/>
        <w:ind w:left="240"/>
      </w:pPr>
    </w:p>
    <w:p w14:paraId="132E3C22" w14:textId="77777777" w:rsidR="00CE3294" w:rsidRPr="00BF1EE5" w:rsidRDefault="00CE3294" w:rsidP="00CE3294">
      <w:pPr>
        <w:pStyle w:val="ListParagraph"/>
        <w:numPr>
          <w:ilvl w:val="1"/>
          <w:numId w:val="16"/>
        </w:numPr>
        <w:tabs>
          <w:tab w:val="left" w:pos="285"/>
        </w:tabs>
        <w:ind w:left="690"/>
        <w:rPr>
          <w:rFonts w:ascii="Arial" w:hAnsi="Arial" w:cs="Arial"/>
        </w:rPr>
      </w:pPr>
      <w:r w:rsidRPr="00BF1EE5">
        <w:rPr>
          <w:rFonts w:ascii="Arial" w:hAnsi="Arial" w:cs="Arial"/>
        </w:rPr>
        <w:t>Phase d’Inception.</w:t>
      </w:r>
    </w:p>
    <w:p w14:paraId="6FC59C9F" w14:textId="77777777" w:rsidR="00CE3294" w:rsidRPr="00BF1EE5" w:rsidRDefault="00CE3294" w:rsidP="00CE3294">
      <w:pPr>
        <w:pStyle w:val="ListParagraph"/>
        <w:numPr>
          <w:ilvl w:val="1"/>
          <w:numId w:val="16"/>
        </w:numPr>
        <w:tabs>
          <w:tab w:val="left" w:pos="285"/>
        </w:tabs>
        <w:ind w:left="690"/>
        <w:rPr>
          <w:rFonts w:ascii="Arial" w:hAnsi="Arial" w:cs="Arial"/>
        </w:rPr>
      </w:pPr>
      <w:r w:rsidRPr="00BF1EE5">
        <w:rPr>
          <w:rFonts w:ascii="Arial" w:hAnsi="Arial" w:cs="Arial"/>
        </w:rPr>
        <w:t>Phase d’élaboration.</w:t>
      </w:r>
    </w:p>
    <w:p w14:paraId="0B16696A" w14:textId="77777777" w:rsidR="00CE3294" w:rsidRPr="00BF1EE5" w:rsidRDefault="00CE3294" w:rsidP="00CE3294">
      <w:pPr>
        <w:pStyle w:val="ListParagraph"/>
        <w:numPr>
          <w:ilvl w:val="1"/>
          <w:numId w:val="16"/>
        </w:numPr>
        <w:tabs>
          <w:tab w:val="left" w:pos="285"/>
        </w:tabs>
        <w:spacing w:after="0" w:line="240" w:lineRule="auto"/>
        <w:ind w:left="690"/>
        <w:rPr>
          <w:rFonts w:ascii="Arial" w:hAnsi="Arial" w:cs="Arial"/>
        </w:rPr>
      </w:pPr>
      <w:r w:rsidRPr="00BF1EE5">
        <w:rPr>
          <w:rFonts w:ascii="Arial" w:hAnsi="Arial" w:cs="Arial"/>
        </w:rPr>
        <w:t>Phase de construction.</w:t>
      </w:r>
    </w:p>
    <w:p w14:paraId="75D6BF7A" w14:textId="77777777" w:rsidR="00CE3294" w:rsidRDefault="00CE3294" w:rsidP="00CE3294">
      <w:pPr>
        <w:tabs>
          <w:tab w:val="left" w:pos="285"/>
        </w:tabs>
        <w:spacing w:line="240" w:lineRule="auto"/>
      </w:pPr>
    </w:p>
    <w:p w14:paraId="4A7C9F75" w14:textId="1FF7117F" w:rsidR="00CE3294" w:rsidRDefault="00CE3294" w:rsidP="00CE3294">
      <w:pPr>
        <w:tabs>
          <w:tab w:val="left" w:pos="330"/>
        </w:tabs>
        <w:spacing w:line="240" w:lineRule="auto"/>
        <w:ind w:left="240" w:hanging="240"/>
        <w:rPr>
          <w:b/>
          <w:bCs/>
          <w:u w:val="single"/>
        </w:rPr>
      </w:pPr>
      <w:r>
        <w:t xml:space="preserve">    Chacune de ces trois phases de la méthode de génie logiciel RUP, est strictement défini</w:t>
      </w:r>
      <w:r w:rsidR="009F7148">
        <w:t>e</w:t>
      </w:r>
      <w:r>
        <w:t xml:space="preserve"> par des experts dans le domaine d</w:t>
      </w:r>
      <w:r w:rsidR="009F7148">
        <w:t>u</w:t>
      </w:r>
      <w:r>
        <w:t xml:space="preserve"> génie logiciel, </w:t>
      </w:r>
      <w:r w:rsidRPr="00BF1EE5">
        <w:rPr>
          <w:b/>
          <w:bCs/>
          <w:u w:val="single"/>
        </w:rPr>
        <w:t xml:space="preserve">alors l’auteur du présent document a suivi chacune des étapes de définition et de création des étapes associées à chacune de ces trois phases de la méthode RUP. </w:t>
      </w:r>
    </w:p>
    <w:p w14:paraId="29FE3A53" w14:textId="77777777" w:rsidR="00CE3294" w:rsidRDefault="00CE3294" w:rsidP="00CE3294">
      <w:pPr>
        <w:tabs>
          <w:tab w:val="left" w:pos="330"/>
        </w:tabs>
        <w:spacing w:line="240" w:lineRule="auto"/>
        <w:ind w:left="240" w:hanging="240"/>
        <w:rPr>
          <w:b/>
          <w:bCs/>
          <w:u w:val="single"/>
        </w:rPr>
      </w:pPr>
    </w:p>
    <w:p w14:paraId="19104E6F" w14:textId="626CA44B" w:rsidR="00CE3294" w:rsidRDefault="00CE3294" w:rsidP="00CE3294">
      <w:pPr>
        <w:pStyle w:val="ListParagraph"/>
        <w:numPr>
          <w:ilvl w:val="0"/>
          <w:numId w:val="12"/>
        </w:numPr>
        <w:tabs>
          <w:tab w:val="left" w:pos="510"/>
        </w:tabs>
        <w:spacing w:after="0" w:line="240" w:lineRule="auto"/>
        <w:ind w:left="240" w:hanging="270"/>
        <w:rPr>
          <w:rFonts w:ascii="Arial" w:hAnsi="Arial" w:cs="Arial"/>
        </w:rPr>
      </w:pPr>
      <w:r w:rsidRPr="00690E50">
        <w:rPr>
          <w:rFonts w:ascii="Arial" w:hAnsi="Arial" w:cs="Arial"/>
        </w:rPr>
        <w:t xml:space="preserve">Gonzalo Alfredo Romero Francia a réussi à définir et déterminer toutes les tâches à réaliser, pour le projet numéro 3 : entrepôt de données pour l’Université Téluq, tout en analysant en profondeur les notions, étapes et informations sur ces étapes, de chacune des trois phases définies à l’hypothèse 3. L’ensemble de ces tâches du projet numéro 3 </w:t>
      </w:r>
      <w:r w:rsidR="009F7148">
        <w:rPr>
          <w:rFonts w:ascii="Arial" w:hAnsi="Arial" w:cs="Arial"/>
        </w:rPr>
        <w:t>est</w:t>
      </w:r>
      <w:r w:rsidRPr="00690E50">
        <w:rPr>
          <w:rFonts w:ascii="Arial" w:hAnsi="Arial" w:cs="Arial"/>
        </w:rPr>
        <w:t xml:space="preserve"> décrit</w:t>
      </w:r>
      <w:r>
        <w:rPr>
          <w:rFonts w:ascii="Arial" w:hAnsi="Arial" w:cs="Arial"/>
        </w:rPr>
        <w:t>, de manière sommaire et pas détaillé</w:t>
      </w:r>
      <w:r w:rsidR="00D745FB">
        <w:rPr>
          <w:rFonts w:ascii="Arial" w:hAnsi="Arial" w:cs="Arial"/>
        </w:rPr>
        <w:t>e</w:t>
      </w:r>
      <w:r>
        <w:rPr>
          <w:rFonts w:ascii="Arial" w:hAnsi="Arial" w:cs="Arial"/>
        </w:rPr>
        <w:t xml:space="preserve"> dans cette section,</w:t>
      </w:r>
      <w:r w:rsidRPr="00690E50">
        <w:rPr>
          <w:rFonts w:ascii="Arial" w:hAnsi="Arial" w:cs="Arial"/>
        </w:rPr>
        <w:t xml:space="preserve"> de la manière suivante :</w:t>
      </w:r>
    </w:p>
    <w:p w14:paraId="219DA85B" w14:textId="77777777" w:rsidR="00CE3294" w:rsidRDefault="00CE3294" w:rsidP="00CE3294">
      <w:pPr>
        <w:tabs>
          <w:tab w:val="left" w:pos="510"/>
        </w:tabs>
        <w:spacing w:line="240" w:lineRule="auto"/>
        <w:rPr>
          <w:rFonts w:cs="Arial"/>
        </w:rPr>
      </w:pPr>
    </w:p>
    <w:p w14:paraId="38506F18" w14:textId="77777777" w:rsidR="00CE3294" w:rsidRPr="005B025A" w:rsidRDefault="00CE3294" w:rsidP="00CE3294">
      <w:pPr>
        <w:pStyle w:val="ListParagraph"/>
        <w:numPr>
          <w:ilvl w:val="0"/>
          <w:numId w:val="24"/>
        </w:numPr>
        <w:tabs>
          <w:tab w:val="left" w:pos="510"/>
        </w:tabs>
        <w:spacing w:line="240" w:lineRule="auto"/>
        <w:rPr>
          <w:rFonts w:cs="Arial"/>
          <w:vanish/>
        </w:rPr>
      </w:pPr>
    </w:p>
    <w:p w14:paraId="00C2C2DD" w14:textId="77777777" w:rsidR="00CE3294" w:rsidRPr="005B025A" w:rsidRDefault="00CE3294" w:rsidP="00CE3294">
      <w:pPr>
        <w:pStyle w:val="ListParagraph"/>
        <w:numPr>
          <w:ilvl w:val="0"/>
          <w:numId w:val="24"/>
        </w:numPr>
        <w:tabs>
          <w:tab w:val="left" w:pos="510"/>
        </w:tabs>
        <w:spacing w:line="240" w:lineRule="auto"/>
        <w:rPr>
          <w:rFonts w:cs="Arial"/>
          <w:vanish/>
        </w:rPr>
      </w:pPr>
    </w:p>
    <w:p w14:paraId="4ABA5547" w14:textId="77777777" w:rsidR="00CE3294" w:rsidRPr="005B025A" w:rsidRDefault="00CE3294" w:rsidP="00CE3294">
      <w:pPr>
        <w:pStyle w:val="ListParagraph"/>
        <w:numPr>
          <w:ilvl w:val="0"/>
          <w:numId w:val="24"/>
        </w:numPr>
        <w:tabs>
          <w:tab w:val="left" w:pos="510"/>
        </w:tabs>
        <w:spacing w:line="240" w:lineRule="auto"/>
        <w:rPr>
          <w:rFonts w:cs="Arial"/>
          <w:vanish/>
        </w:rPr>
      </w:pPr>
    </w:p>
    <w:p w14:paraId="69665916" w14:textId="77777777" w:rsidR="00CE3294" w:rsidRPr="005B025A" w:rsidRDefault="00CE3294" w:rsidP="00CE3294">
      <w:pPr>
        <w:pStyle w:val="ListParagraph"/>
        <w:numPr>
          <w:ilvl w:val="0"/>
          <w:numId w:val="24"/>
        </w:numPr>
        <w:tabs>
          <w:tab w:val="left" w:pos="510"/>
        </w:tabs>
        <w:spacing w:line="240" w:lineRule="auto"/>
        <w:rPr>
          <w:rFonts w:cs="Arial"/>
          <w:vanish/>
        </w:rPr>
      </w:pPr>
    </w:p>
    <w:p w14:paraId="1674938F" w14:textId="77777777" w:rsidR="00CE3294" w:rsidRPr="00CE3294" w:rsidRDefault="00CE3294" w:rsidP="00CE3294">
      <w:pPr>
        <w:pStyle w:val="ListParagraph"/>
        <w:numPr>
          <w:ilvl w:val="1"/>
          <w:numId w:val="24"/>
        </w:numPr>
        <w:tabs>
          <w:tab w:val="left" w:pos="510"/>
        </w:tabs>
        <w:spacing w:line="240" w:lineRule="auto"/>
        <w:rPr>
          <w:rFonts w:ascii="Arial" w:hAnsi="Arial" w:cs="Arial"/>
        </w:rPr>
      </w:pPr>
      <w:r w:rsidRPr="00CE3294">
        <w:rPr>
          <w:rFonts w:ascii="Arial" w:hAnsi="Arial" w:cs="Arial"/>
        </w:rPr>
        <w:t>Phase d’Inception – étude d’opportunité.</w:t>
      </w:r>
    </w:p>
    <w:p w14:paraId="114DA460" w14:textId="77777777" w:rsidR="00CE3294" w:rsidRPr="00CE3294" w:rsidRDefault="00CE3294" w:rsidP="00CE3294">
      <w:pPr>
        <w:pStyle w:val="ListParagraph"/>
        <w:numPr>
          <w:ilvl w:val="1"/>
          <w:numId w:val="24"/>
        </w:numPr>
        <w:tabs>
          <w:tab w:val="left" w:pos="510"/>
        </w:tabs>
        <w:spacing w:line="240" w:lineRule="auto"/>
        <w:rPr>
          <w:rFonts w:ascii="Arial" w:hAnsi="Arial" w:cs="Arial"/>
        </w:rPr>
      </w:pPr>
      <w:r w:rsidRPr="00CE3294">
        <w:rPr>
          <w:rFonts w:ascii="Arial" w:hAnsi="Arial" w:cs="Arial"/>
        </w:rPr>
        <w:t>Phase d’Inception – étude de faisabilité.</w:t>
      </w:r>
    </w:p>
    <w:p w14:paraId="6AA7BF07" w14:textId="77777777" w:rsidR="00CE3294" w:rsidRPr="00CE3294" w:rsidRDefault="00CE3294" w:rsidP="00CE3294">
      <w:pPr>
        <w:pStyle w:val="ListParagraph"/>
        <w:numPr>
          <w:ilvl w:val="1"/>
          <w:numId w:val="24"/>
        </w:numPr>
        <w:tabs>
          <w:tab w:val="left" w:pos="510"/>
        </w:tabs>
        <w:spacing w:line="240" w:lineRule="auto"/>
        <w:rPr>
          <w:rFonts w:ascii="Arial" w:hAnsi="Arial" w:cs="Arial"/>
        </w:rPr>
      </w:pPr>
      <w:r w:rsidRPr="00CE3294">
        <w:rPr>
          <w:rFonts w:ascii="Arial" w:hAnsi="Arial" w:cs="Arial"/>
        </w:rPr>
        <w:t>Phase d’élaboration  - Exigences du projet N</w:t>
      </w:r>
      <w:r w:rsidRPr="00CE3294">
        <w:rPr>
          <w:rFonts w:ascii="Arial" w:hAnsi="Arial" w:cs="Arial"/>
          <w:vertAlign w:val="superscript"/>
        </w:rPr>
        <w:t>o</w:t>
      </w:r>
      <w:r w:rsidRPr="00CE3294">
        <w:rPr>
          <w:rFonts w:ascii="Arial" w:hAnsi="Arial" w:cs="Arial"/>
        </w:rPr>
        <w:t xml:space="preserve"> 3.</w:t>
      </w:r>
    </w:p>
    <w:p w14:paraId="40586CAC" w14:textId="77777777" w:rsidR="00CE3294" w:rsidRPr="00CE3294" w:rsidRDefault="00CE3294" w:rsidP="00CE3294">
      <w:pPr>
        <w:pStyle w:val="ListParagraph"/>
        <w:numPr>
          <w:ilvl w:val="1"/>
          <w:numId w:val="24"/>
        </w:numPr>
        <w:tabs>
          <w:tab w:val="left" w:pos="510"/>
        </w:tabs>
        <w:spacing w:line="240" w:lineRule="auto"/>
        <w:rPr>
          <w:rFonts w:ascii="Arial" w:hAnsi="Arial" w:cs="Arial"/>
        </w:rPr>
      </w:pPr>
      <w:r w:rsidRPr="00CE3294">
        <w:rPr>
          <w:rFonts w:ascii="Arial" w:hAnsi="Arial" w:cs="Arial"/>
        </w:rPr>
        <w:t>Phase d’élaboration  - Contraintes du projet N</w:t>
      </w:r>
      <w:r w:rsidRPr="00CE3294">
        <w:rPr>
          <w:rFonts w:ascii="Arial" w:hAnsi="Arial" w:cs="Arial"/>
          <w:vertAlign w:val="superscript"/>
        </w:rPr>
        <w:t>o</w:t>
      </w:r>
      <w:r w:rsidRPr="00CE3294">
        <w:rPr>
          <w:rFonts w:ascii="Arial" w:hAnsi="Arial" w:cs="Arial"/>
        </w:rPr>
        <w:t xml:space="preserve"> 3.</w:t>
      </w:r>
    </w:p>
    <w:p w14:paraId="1B4DE95D" w14:textId="77777777" w:rsidR="00CE3294" w:rsidRPr="00CE3294" w:rsidRDefault="00CE3294" w:rsidP="00CE3294">
      <w:pPr>
        <w:pStyle w:val="ListParagraph"/>
        <w:numPr>
          <w:ilvl w:val="1"/>
          <w:numId w:val="24"/>
        </w:numPr>
        <w:tabs>
          <w:tab w:val="left" w:pos="510"/>
        </w:tabs>
        <w:spacing w:line="240" w:lineRule="auto"/>
        <w:rPr>
          <w:rFonts w:ascii="Arial" w:hAnsi="Arial" w:cs="Arial"/>
        </w:rPr>
      </w:pPr>
      <w:r w:rsidRPr="00CE3294">
        <w:rPr>
          <w:rFonts w:ascii="Arial" w:hAnsi="Arial" w:cs="Arial"/>
        </w:rPr>
        <w:t>Phase de construction – Analyse globale et détaillée du projet N</w:t>
      </w:r>
      <w:r w:rsidRPr="00CE3294">
        <w:rPr>
          <w:rFonts w:ascii="Arial" w:hAnsi="Arial" w:cs="Arial"/>
          <w:vertAlign w:val="superscript"/>
        </w:rPr>
        <w:t>o</w:t>
      </w:r>
      <w:r w:rsidRPr="00CE3294">
        <w:rPr>
          <w:rFonts w:ascii="Arial" w:hAnsi="Arial" w:cs="Arial"/>
        </w:rPr>
        <w:t xml:space="preserve"> 3.</w:t>
      </w:r>
    </w:p>
    <w:p w14:paraId="16FE5753" w14:textId="77777777" w:rsidR="00CE3294" w:rsidRPr="00CE3294" w:rsidRDefault="00CE3294" w:rsidP="00CE3294">
      <w:pPr>
        <w:pStyle w:val="ListParagraph"/>
        <w:numPr>
          <w:ilvl w:val="1"/>
          <w:numId w:val="24"/>
        </w:numPr>
        <w:tabs>
          <w:tab w:val="left" w:pos="510"/>
        </w:tabs>
        <w:spacing w:line="240" w:lineRule="auto"/>
        <w:rPr>
          <w:rFonts w:ascii="Arial" w:hAnsi="Arial" w:cs="Arial"/>
        </w:rPr>
      </w:pPr>
      <w:r w:rsidRPr="00CE3294">
        <w:rPr>
          <w:rFonts w:ascii="Arial" w:hAnsi="Arial" w:cs="Arial"/>
        </w:rPr>
        <w:t>Phase de construction – Analyse exhaustive et complète du projet N</w:t>
      </w:r>
      <w:r w:rsidRPr="00CE3294">
        <w:rPr>
          <w:rFonts w:ascii="Arial" w:hAnsi="Arial" w:cs="Arial"/>
          <w:vertAlign w:val="superscript"/>
        </w:rPr>
        <w:t>o</w:t>
      </w:r>
      <w:r w:rsidRPr="00CE3294">
        <w:rPr>
          <w:rFonts w:ascii="Arial" w:hAnsi="Arial" w:cs="Arial"/>
        </w:rPr>
        <w:t xml:space="preserve"> 3.</w:t>
      </w:r>
    </w:p>
    <w:p w14:paraId="3668CA05" w14:textId="59A97DCC" w:rsidR="00CE3294" w:rsidRDefault="00CE3294" w:rsidP="00CE3294">
      <w:pPr>
        <w:pStyle w:val="ListParagraph"/>
        <w:numPr>
          <w:ilvl w:val="1"/>
          <w:numId w:val="24"/>
        </w:numPr>
        <w:tabs>
          <w:tab w:val="left" w:pos="510"/>
        </w:tabs>
        <w:spacing w:line="240" w:lineRule="auto"/>
        <w:rPr>
          <w:rFonts w:ascii="Arial" w:hAnsi="Arial" w:cs="Arial"/>
        </w:rPr>
      </w:pPr>
      <w:r w:rsidRPr="00CE3294">
        <w:rPr>
          <w:rFonts w:ascii="Arial" w:hAnsi="Arial" w:cs="Arial"/>
        </w:rPr>
        <w:lastRenderedPageBreak/>
        <w:t>Phase de construction – Recherches sur Google et Yahoo, de noms et noms de famille fictifs des étudiants de l’Université Téluq.</w:t>
      </w:r>
    </w:p>
    <w:p w14:paraId="564BE4E8" w14:textId="32868607" w:rsidR="00D745FB" w:rsidRPr="00CE3294" w:rsidRDefault="00D745FB" w:rsidP="00CE3294">
      <w:pPr>
        <w:pStyle w:val="ListParagraph"/>
        <w:numPr>
          <w:ilvl w:val="1"/>
          <w:numId w:val="24"/>
        </w:numPr>
        <w:tabs>
          <w:tab w:val="left" w:pos="510"/>
        </w:tabs>
        <w:spacing w:line="240" w:lineRule="auto"/>
        <w:rPr>
          <w:rFonts w:ascii="Arial" w:hAnsi="Arial" w:cs="Arial"/>
        </w:rPr>
      </w:pPr>
      <w:r>
        <w:rPr>
          <w:rFonts w:ascii="Arial" w:hAnsi="Arial" w:cs="Arial"/>
        </w:rPr>
        <w:t>Phase de construction – Conception de l’entrepôt de données, pour l’Université Téluq (Cas d’Utilisation, DSS et Diagrammes du Modèle du Domaine).</w:t>
      </w:r>
    </w:p>
    <w:p w14:paraId="6D1AE480" w14:textId="77777777" w:rsidR="00CE3294" w:rsidRPr="00BE7A7D" w:rsidRDefault="00CE3294" w:rsidP="00CE3294">
      <w:pPr>
        <w:pStyle w:val="ListParagraph"/>
        <w:numPr>
          <w:ilvl w:val="1"/>
          <w:numId w:val="24"/>
        </w:numPr>
        <w:tabs>
          <w:tab w:val="left" w:pos="510"/>
        </w:tabs>
        <w:spacing w:line="240" w:lineRule="auto"/>
        <w:rPr>
          <w:rFonts w:ascii="Arial" w:hAnsi="Arial" w:cs="Arial"/>
        </w:rPr>
      </w:pPr>
      <w:r w:rsidRPr="00BE7A7D">
        <w:rPr>
          <w:rFonts w:ascii="Arial" w:hAnsi="Arial" w:cs="Arial"/>
        </w:rPr>
        <w:t>Phase de construction – Conception, création et modélisation du diagramme de Cas d’Utilisation, pour le projet N</w:t>
      </w:r>
      <w:r w:rsidRPr="00BE7A7D">
        <w:rPr>
          <w:rFonts w:ascii="Arial" w:hAnsi="Arial" w:cs="Arial"/>
          <w:vertAlign w:val="superscript"/>
        </w:rPr>
        <w:t>o</w:t>
      </w:r>
      <w:r w:rsidRPr="00BE7A7D">
        <w:rPr>
          <w:rFonts w:ascii="Arial" w:hAnsi="Arial" w:cs="Arial"/>
        </w:rPr>
        <w:t xml:space="preserve"> 3.</w:t>
      </w:r>
    </w:p>
    <w:p w14:paraId="3BBCF5AA" w14:textId="77777777" w:rsidR="00CE3294" w:rsidRPr="00BE7A7D" w:rsidRDefault="00CE3294" w:rsidP="00D745FB">
      <w:pPr>
        <w:pStyle w:val="ListParagraph"/>
        <w:numPr>
          <w:ilvl w:val="1"/>
          <w:numId w:val="24"/>
        </w:numPr>
        <w:tabs>
          <w:tab w:val="left" w:pos="510"/>
          <w:tab w:val="left" w:pos="900"/>
        </w:tabs>
        <w:spacing w:line="240" w:lineRule="auto"/>
        <w:rPr>
          <w:rFonts w:ascii="Arial" w:hAnsi="Arial" w:cs="Arial"/>
        </w:rPr>
      </w:pPr>
      <w:r w:rsidRPr="00BE7A7D">
        <w:rPr>
          <w:rFonts w:ascii="Arial" w:hAnsi="Arial" w:cs="Arial"/>
        </w:rPr>
        <w:t>Phase de construction – Développement détaillé des trois cubes de données, pour le projet N</w:t>
      </w:r>
      <w:r w:rsidRPr="00BE7A7D">
        <w:rPr>
          <w:rFonts w:ascii="Arial" w:hAnsi="Arial" w:cs="Arial"/>
          <w:vertAlign w:val="superscript"/>
        </w:rPr>
        <w:t>o</w:t>
      </w:r>
      <w:r w:rsidRPr="00BE7A7D">
        <w:rPr>
          <w:rFonts w:ascii="Arial" w:hAnsi="Arial" w:cs="Arial"/>
        </w:rPr>
        <w:t xml:space="preserve"> 3.</w:t>
      </w:r>
    </w:p>
    <w:p w14:paraId="5B295BA4" w14:textId="50846DAC" w:rsidR="00CE3294" w:rsidRPr="00BE7A7D" w:rsidRDefault="00CE3294" w:rsidP="00BE7A7D">
      <w:pPr>
        <w:pStyle w:val="ListParagraph"/>
        <w:numPr>
          <w:ilvl w:val="1"/>
          <w:numId w:val="24"/>
        </w:numPr>
        <w:tabs>
          <w:tab w:val="left" w:pos="510"/>
          <w:tab w:val="left" w:pos="720"/>
          <w:tab w:val="left" w:pos="810"/>
          <w:tab w:val="left" w:pos="900"/>
          <w:tab w:val="left" w:pos="1080"/>
        </w:tabs>
        <w:spacing w:line="240" w:lineRule="auto"/>
        <w:ind w:left="690"/>
        <w:rPr>
          <w:rFonts w:ascii="Arial" w:hAnsi="Arial" w:cs="Arial"/>
        </w:rPr>
      </w:pPr>
      <w:r w:rsidRPr="00BE7A7D">
        <w:rPr>
          <w:rFonts w:ascii="Arial" w:hAnsi="Arial" w:cs="Arial"/>
        </w:rPr>
        <w:t>Phase de construction – Mise en œuvre des trois cubes de données, pour le projet N</w:t>
      </w:r>
      <w:r w:rsidRPr="00BE7A7D">
        <w:rPr>
          <w:rFonts w:ascii="Arial" w:hAnsi="Arial" w:cs="Arial"/>
          <w:vertAlign w:val="superscript"/>
        </w:rPr>
        <w:t>o</w:t>
      </w:r>
      <w:r w:rsidRPr="00BE7A7D">
        <w:rPr>
          <w:rFonts w:ascii="Arial" w:hAnsi="Arial" w:cs="Arial"/>
        </w:rPr>
        <w:t xml:space="preserve"> 3</w:t>
      </w:r>
      <w:r w:rsidR="00BE7A7D" w:rsidRPr="00BE7A7D">
        <w:rPr>
          <w:rFonts w:ascii="Arial" w:hAnsi="Arial" w:cs="Arial"/>
        </w:rPr>
        <w:t>.</w:t>
      </w:r>
      <w:r w:rsidRPr="00BE7A7D">
        <w:rPr>
          <w:rFonts w:ascii="Arial" w:hAnsi="Arial" w:cs="Arial"/>
        </w:rPr>
        <w:t> </w:t>
      </w:r>
    </w:p>
    <w:p w14:paraId="5CAD7719" w14:textId="77777777" w:rsidR="00CE3294" w:rsidRPr="00690E50" w:rsidRDefault="00CE3294" w:rsidP="00CE3294">
      <w:pPr>
        <w:pStyle w:val="ListParagraph"/>
        <w:numPr>
          <w:ilvl w:val="0"/>
          <w:numId w:val="18"/>
        </w:numPr>
        <w:tabs>
          <w:tab w:val="left" w:pos="330"/>
        </w:tabs>
        <w:spacing w:line="240" w:lineRule="auto"/>
        <w:rPr>
          <w:vanish/>
        </w:rPr>
      </w:pPr>
    </w:p>
    <w:p w14:paraId="05BECFBB" w14:textId="77777777" w:rsidR="00CE3294" w:rsidRPr="00690E50" w:rsidRDefault="00CE3294" w:rsidP="00CE3294">
      <w:pPr>
        <w:pStyle w:val="ListParagraph"/>
        <w:numPr>
          <w:ilvl w:val="0"/>
          <w:numId w:val="18"/>
        </w:numPr>
        <w:tabs>
          <w:tab w:val="left" w:pos="330"/>
        </w:tabs>
        <w:spacing w:line="240" w:lineRule="auto"/>
        <w:rPr>
          <w:vanish/>
        </w:rPr>
      </w:pPr>
    </w:p>
    <w:p w14:paraId="0433DDA7" w14:textId="77777777" w:rsidR="00CE3294" w:rsidRPr="00690E50" w:rsidRDefault="00CE3294" w:rsidP="00CE3294">
      <w:pPr>
        <w:pStyle w:val="ListParagraph"/>
        <w:numPr>
          <w:ilvl w:val="0"/>
          <w:numId w:val="18"/>
        </w:numPr>
        <w:tabs>
          <w:tab w:val="left" w:pos="330"/>
        </w:tabs>
        <w:spacing w:line="240" w:lineRule="auto"/>
        <w:rPr>
          <w:vanish/>
        </w:rPr>
      </w:pPr>
    </w:p>
    <w:p w14:paraId="54CB034B" w14:textId="77777777" w:rsidR="00CE3294" w:rsidRPr="00690E50" w:rsidRDefault="00CE3294" w:rsidP="00CE3294">
      <w:pPr>
        <w:pStyle w:val="ListParagraph"/>
        <w:numPr>
          <w:ilvl w:val="0"/>
          <w:numId w:val="18"/>
        </w:numPr>
        <w:tabs>
          <w:tab w:val="left" w:pos="330"/>
        </w:tabs>
        <w:spacing w:line="240" w:lineRule="auto"/>
        <w:rPr>
          <w:vanish/>
        </w:rPr>
      </w:pPr>
    </w:p>
    <w:p w14:paraId="0B4A33DC" w14:textId="77777777" w:rsidR="00CE3294" w:rsidRDefault="00CE3294" w:rsidP="00CE3294">
      <w:pPr>
        <w:tabs>
          <w:tab w:val="left" w:pos="600"/>
        </w:tabs>
        <w:spacing w:line="240" w:lineRule="auto"/>
        <w:ind w:left="-29"/>
        <w:contextualSpacing/>
      </w:pPr>
    </w:p>
    <w:p w14:paraId="38B429B5" w14:textId="54108BC6" w:rsidR="00CE3294" w:rsidRDefault="00CE3294" w:rsidP="00CE3294">
      <w:pPr>
        <w:pStyle w:val="ListParagraph"/>
        <w:numPr>
          <w:ilvl w:val="0"/>
          <w:numId w:val="12"/>
        </w:numPr>
        <w:tabs>
          <w:tab w:val="left" w:pos="600"/>
        </w:tabs>
        <w:spacing w:after="0" w:line="240" w:lineRule="auto"/>
        <w:ind w:left="245" w:hanging="274"/>
        <w:rPr>
          <w:rFonts w:ascii="Arial" w:hAnsi="Arial" w:cs="Arial"/>
        </w:rPr>
      </w:pPr>
      <w:r w:rsidRPr="00BF1EE5">
        <w:rPr>
          <w:rFonts w:ascii="Arial" w:hAnsi="Arial" w:cs="Arial"/>
        </w:rPr>
        <w:t>Afin de réaliser la gestion de ce projet numéro 3 : entrepôt de données pour l’Université Téluq, il faut utiliser le logiciel de gestion de projet, de type logiciel de représentation visuelle d’idées de la pensée, appelé FreeMind.</w:t>
      </w:r>
    </w:p>
    <w:p w14:paraId="19CF0EA9" w14:textId="77777777" w:rsidR="00AE2049" w:rsidRPr="00AE2049" w:rsidRDefault="00AE2049" w:rsidP="00AE2049">
      <w:pPr>
        <w:tabs>
          <w:tab w:val="left" w:pos="600"/>
        </w:tabs>
        <w:spacing w:line="240" w:lineRule="auto"/>
        <w:ind w:left="-29"/>
        <w:rPr>
          <w:rFonts w:cs="Arial"/>
        </w:rPr>
      </w:pPr>
    </w:p>
    <w:p w14:paraId="755B8BD6" w14:textId="40D26C33" w:rsidR="00AE2049" w:rsidRDefault="00AE2049" w:rsidP="00CE3294">
      <w:pPr>
        <w:pStyle w:val="ListParagraph"/>
        <w:numPr>
          <w:ilvl w:val="0"/>
          <w:numId w:val="12"/>
        </w:numPr>
        <w:tabs>
          <w:tab w:val="left" w:pos="600"/>
        </w:tabs>
        <w:spacing w:after="0" w:line="240" w:lineRule="auto"/>
        <w:ind w:left="245" w:hanging="274"/>
        <w:rPr>
          <w:rFonts w:ascii="Arial" w:hAnsi="Arial" w:cs="Arial"/>
        </w:rPr>
      </w:pPr>
      <w:r w:rsidRPr="00CA5665">
        <w:rPr>
          <w:rFonts w:ascii="Arial" w:hAnsi="Arial" w:cs="Arial"/>
          <w:b/>
          <w:bCs/>
          <w:u w:val="single"/>
        </w:rPr>
        <w:t xml:space="preserve">Dans le but d’éviter </w:t>
      </w:r>
      <w:r w:rsidR="00CA5665" w:rsidRPr="00CA5665">
        <w:rPr>
          <w:rFonts w:ascii="Arial" w:hAnsi="Arial" w:cs="Arial"/>
          <w:b/>
          <w:bCs/>
          <w:u w:val="single"/>
        </w:rPr>
        <w:t>de consacrer trop de temps, à la détermination et création</w:t>
      </w:r>
      <w:r w:rsidRPr="00CA5665">
        <w:rPr>
          <w:rFonts w:ascii="Arial" w:hAnsi="Arial" w:cs="Arial"/>
          <w:b/>
          <w:bCs/>
          <w:u w:val="single"/>
        </w:rPr>
        <w:t xml:space="preserve"> </w:t>
      </w:r>
      <w:r w:rsidR="00CA5665" w:rsidRPr="00CA5665">
        <w:rPr>
          <w:rFonts w:ascii="Arial" w:hAnsi="Arial" w:cs="Arial"/>
          <w:b/>
          <w:bCs/>
          <w:u w:val="single"/>
        </w:rPr>
        <w:t>de la</w:t>
      </w:r>
      <w:r w:rsidRPr="00CA5665">
        <w:rPr>
          <w:rFonts w:ascii="Arial" w:hAnsi="Arial" w:cs="Arial"/>
          <w:b/>
          <w:bCs/>
          <w:u w:val="single"/>
        </w:rPr>
        <w:t xml:space="preserve"> dimension</w:t>
      </w:r>
      <w:r w:rsidR="00CA5665" w:rsidRPr="00CA5665">
        <w:rPr>
          <w:rFonts w:ascii="Arial" w:hAnsi="Arial" w:cs="Arial"/>
          <w:b/>
          <w:bCs/>
          <w:u w:val="single"/>
        </w:rPr>
        <w:t xml:space="preserve"> Étudiants, </w:t>
      </w:r>
      <w:r w:rsidRPr="00CA5665">
        <w:rPr>
          <w:rFonts w:ascii="Arial" w:hAnsi="Arial" w:cs="Arial"/>
          <w:b/>
          <w:bCs/>
          <w:u w:val="single"/>
        </w:rPr>
        <w:t>du cube de données, de l’entrepôt de données pour l’Université Téluq,</w:t>
      </w:r>
      <w:r>
        <w:rPr>
          <w:rFonts w:ascii="Arial" w:hAnsi="Arial" w:cs="Arial"/>
        </w:rPr>
        <w:t xml:space="preserve"> Gonzalo Alfredo Romero Francia a décidé de créer des étudiants de l’Université Téluq, avec des noms et des noms de famille réels, de divers types de provenance (nationalité). L’Auteur du présent document a décidé aussi de former la liste complète de ces étudiants, de l’Université Téluq, avec des étudiants des cultures suivantes :</w:t>
      </w:r>
    </w:p>
    <w:p w14:paraId="2CA7999F" w14:textId="5707AACE" w:rsidR="00AE2049" w:rsidRDefault="00AE2049" w:rsidP="00AE2049">
      <w:pPr>
        <w:pStyle w:val="ListParagraph"/>
        <w:numPr>
          <w:ilvl w:val="0"/>
          <w:numId w:val="34"/>
        </w:numPr>
        <w:ind w:left="540" w:hanging="270"/>
        <w:rPr>
          <w:rFonts w:ascii="Arial" w:hAnsi="Arial" w:cs="Arial"/>
        </w:rPr>
      </w:pPr>
      <w:r>
        <w:rPr>
          <w:rFonts w:ascii="Arial" w:hAnsi="Arial" w:cs="Arial"/>
        </w:rPr>
        <w:t>Québecois.</w:t>
      </w:r>
    </w:p>
    <w:p w14:paraId="06EC6359" w14:textId="5CD44C24" w:rsidR="00AE2049" w:rsidRDefault="00AE2049" w:rsidP="00AE2049">
      <w:pPr>
        <w:pStyle w:val="ListParagraph"/>
        <w:numPr>
          <w:ilvl w:val="0"/>
          <w:numId w:val="34"/>
        </w:numPr>
        <w:ind w:left="540" w:hanging="270"/>
        <w:rPr>
          <w:rFonts w:ascii="Arial" w:hAnsi="Arial" w:cs="Arial"/>
        </w:rPr>
      </w:pPr>
      <w:r>
        <w:rPr>
          <w:rFonts w:ascii="Arial" w:hAnsi="Arial" w:cs="Arial"/>
        </w:rPr>
        <w:t>Français.</w:t>
      </w:r>
    </w:p>
    <w:p w14:paraId="16C71B18" w14:textId="40642460" w:rsidR="00AE2049" w:rsidRDefault="00AE2049" w:rsidP="00AE2049">
      <w:pPr>
        <w:pStyle w:val="ListParagraph"/>
        <w:numPr>
          <w:ilvl w:val="0"/>
          <w:numId w:val="34"/>
        </w:numPr>
        <w:ind w:left="540" w:hanging="270"/>
        <w:rPr>
          <w:rFonts w:ascii="Arial" w:hAnsi="Arial" w:cs="Arial"/>
        </w:rPr>
      </w:pPr>
      <w:r>
        <w:rPr>
          <w:rFonts w:ascii="Arial" w:hAnsi="Arial" w:cs="Arial"/>
        </w:rPr>
        <w:t>Asiatiques.</w:t>
      </w:r>
    </w:p>
    <w:p w14:paraId="29B60530" w14:textId="1D28C6ED" w:rsidR="00AE2049" w:rsidRDefault="00AE2049" w:rsidP="00AE2049">
      <w:pPr>
        <w:pStyle w:val="ListParagraph"/>
        <w:numPr>
          <w:ilvl w:val="0"/>
          <w:numId w:val="34"/>
        </w:numPr>
        <w:ind w:left="540" w:hanging="270"/>
        <w:rPr>
          <w:rFonts w:ascii="Arial" w:hAnsi="Arial" w:cs="Arial"/>
        </w:rPr>
      </w:pPr>
      <w:r>
        <w:rPr>
          <w:rFonts w:ascii="Arial" w:hAnsi="Arial" w:cs="Arial"/>
        </w:rPr>
        <w:t>Arabes.</w:t>
      </w:r>
    </w:p>
    <w:p w14:paraId="70D8B83A" w14:textId="15168CEB" w:rsidR="00AE2049" w:rsidRDefault="00AE2049" w:rsidP="00AE2049">
      <w:pPr>
        <w:pStyle w:val="ListParagraph"/>
        <w:numPr>
          <w:ilvl w:val="0"/>
          <w:numId w:val="34"/>
        </w:numPr>
        <w:ind w:left="540" w:hanging="270"/>
        <w:rPr>
          <w:rFonts w:ascii="Arial" w:hAnsi="Arial" w:cs="Arial"/>
        </w:rPr>
      </w:pPr>
      <w:r>
        <w:rPr>
          <w:rFonts w:ascii="Arial" w:hAnsi="Arial" w:cs="Arial"/>
        </w:rPr>
        <w:t>Latinos.</w:t>
      </w:r>
    </w:p>
    <w:p w14:paraId="16105B80" w14:textId="572E55EA" w:rsidR="00AE2049" w:rsidRDefault="00AE2049" w:rsidP="00AE2049">
      <w:pPr>
        <w:pStyle w:val="ListParagraph"/>
        <w:numPr>
          <w:ilvl w:val="0"/>
          <w:numId w:val="34"/>
        </w:numPr>
        <w:spacing w:after="0" w:line="240" w:lineRule="auto"/>
        <w:ind w:left="540" w:hanging="270"/>
        <w:rPr>
          <w:rFonts w:ascii="Arial" w:hAnsi="Arial" w:cs="Arial"/>
        </w:rPr>
      </w:pPr>
      <w:r>
        <w:rPr>
          <w:rFonts w:ascii="Arial" w:hAnsi="Arial" w:cs="Arial"/>
        </w:rPr>
        <w:t>Africains.</w:t>
      </w:r>
    </w:p>
    <w:p w14:paraId="27A2CB66" w14:textId="77777777" w:rsidR="00AE2049" w:rsidRPr="00AE2049" w:rsidRDefault="00AE2049" w:rsidP="00AE2049">
      <w:pPr>
        <w:spacing w:line="240" w:lineRule="auto"/>
        <w:contextualSpacing/>
        <w:rPr>
          <w:rFonts w:cs="Arial"/>
        </w:rPr>
      </w:pPr>
    </w:p>
    <w:p w14:paraId="25E58CA0" w14:textId="275B6739" w:rsidR="00AE2049" w:rsidRPr="00AE2049" w:rsidRDefault="00AE2049" w:rsidP="00AE2049">
      <w:pPr>
        <w:pStyle w:val="ListParagraph"/>
        <w:numPr>
          <w:ilvl w:val="0"/>
          <w:numId w:val="12"/>
        </w:numPr>
        <w:tabs>
          <w:tab w:val="left" w:pos="270"/>
        </w:tabs>
        <w:ind w:left="0" w:firstLine="0"/>
        <w:rPr>
          <w:rFonts w:ascii="Arial" w:hAnsi="Arial" w:cs="Arial"/>
        </w:rPr>
      </w:pPr>
      <w:r w:rsidRPr="00AE2049">
        <w:rPr>
          <w:rFonts w:ascii="Arial" w:hAnsi="Arial" w:cs="Arial"/>
        </w:rPr>
        <w:t>En ce qui concerne les mots de passe des comptes des étudiants, de l’Université Téluq,</w:t>
      </w:r>
      <w:r w:rsidR="00CA5665">
        <w:rPr>
          <w:rFonts w:ascii="Arial" w:hAnsi="Arial" w:cs="Arial"/>
        </w:rPr>
        <w:t xml:space="preserve"> </w:t>
      </w:r>
      <w:r w:rsidR="00CA5665" w:rsidRPr="00CA5665">
        <w:rPr>
          <w:rFonts w:ascii="Arial" w:hAnsi="Arial" w:cs="Arial"/>
          <w:b/>
          <w:bCs/>
          <w:u w:val="single"/>
        </w:rPr>
        <w:t>et afin d’éviter de consacrer trop de temps à la détermination et création du mot de passe des comptes des étudiants de cette université,</w:t>
      </w:r>
      <w:r w:rsidR="00CA5665">
        <w:rPr>
          <w:rFonts w:ascii="Arial" w:hAnsi="Arial" w:cs="Arial"/>
        </w:rPr>
        <w:t xml:space="preserve"> </w:t>
      </w:r>
      <w:r w:rsidRPr="00AE2049">
        <w:rPr>
          <w:rFonts w:ascii="Arial" w:hAnsi="Arial" w:cs="Arial"/>
        </w:rPr>
        <w:t>l’auteur du présent document a décidé de simplifier de beaucoup les valeurs de cet attribut caractéristique</w:t>
      </w:r>
      <w:r w:rsidR="00CA5665">
        <w:rPr>
          <w:rFonts w:ascii="Arial" w:hAnsi="Arial" w:cs="Arial"/>
        </w:rPr>
        <w:t xml:space="preserve"> (mot de passe des étudiants de la Téluq)</w:t>
      </w:r>
      <w:r w:rsidRPr="00AE2049">
        <w:rPr>
          <w:rFonts w:ascii="Arial" w:hAnsi="Arial" w:cs="Arial"/>
        </w:rPr>
        <w:t>, qui fait partie de la dimension Étudiants, du cube de donn</w:t>
      </w:r>
      <w:r w:rsidR="00CA5665">
        <w:rPr>
          <w:rFonts w:ascii="Arial" w:hAnsi="Arial" w:cs="Arial"/>
        </w:rPr>
        <w:t>é</w:t>
      </w:r>
      <w:r w:rsidRPr="00AE2049">
        <w:rPr>
          <w:rFonts w:ascii="Arial" w:hAnsi="Arial" w:cs="Arial"/>
        </w:rPr>
        <w:t>es, de l’entrepôt de données, de l’Université. Téluq.</w:t>
      </w:r>
    </w:p>
    <w:p w14:paraId="0C8F9026" w14:textId="7FCB4739" w:rsidR="00CE3294" w:rsidRDefault="00CE3294" w:rsidP="00CE3294">
      <w:pPr>
        <w:tabs>
          <w:tab w:val="left" w:pos="600"/>
        </w:tabs>
        <w:spacing w:line="240" w:lineRule="auto"/>
        <w:rPr>
          <w:rFonts w:cs="Arial"/>
        </w:rPr>
      </w:pPr>
      <w:r>
        <w:rPr>
          <w:rFonts w:cs="Arial"/>
        </w:rPr>
        <w:t>En ce qui a trait les risques associé</w:t>
      </w:r>
      <w:r w:rsidR="005F26F9">
        <w:rPr>
          <w:rFonts w:cs="Arial"/>
        </w:rPr>
        <w:t>s</w:t>
      </w:r>
      <w:r>
        <w:rPr>
          <w:rFonts w:cs="Arial"/>
        </w:rPr>
        <w:t xml:space="preserve"> à la réalisation de ce projet numéro 3 : entrepôts de données pour l’Université Téluq, ce projet exige de réaliser de</w:t>
      </w:r>
      <w:r w:rsidR="005F26F9">
        <w:rPr>
          <w:rFonts w:cs="Arial"/>
        </w:rPr>
        <w:t>s</w:t>
      </w:r>
      <w:r>
        <w:rPr>
          <w:rFonts w:cs="Arial"/>
        </w:rPr>
        <w:t xml:space="preserve"> recherches sur comment modéliser un entrepôt de données</w:t>
      </w:r>
      <w:r w:rsidR="005F26F9">
        <w:rPr>
          <w:rFonts w:cs="Arial"/>
        </w:rPr>
        <w:t>,</w:t>
      </w:r>
      <w:r>
        <w:rPr>
          <w:rFonts w:cs="Arial"/>
        </w:rPr>
        <w:t xml:space="preserve"> qui utilise un cube de données</w:t>
      </w:r>
      <w:r w:rsidR="005F26F9">
        <w:rPr>
          <w:rFonts w:cs="Arial"/>
        </w:rPr>
        <w:t xml:space="preserve"> sous forme d’étoile</w:t>
      </w:r>
      <w:r>
        <w:rPr>
          <w:rFonts w:cs="Arial"/>
        </w:rPr>
        <w:t>, alors ce projet exige aussi de réaliser des recherches sur comment modéliser des cubes de données</w:t>
      </w:r>
      <w:r w:rsidR="005F26F9">
        <w:rPr>
          <w:rFonts w:cs="Arial"/>
        </w:rPr>
        <w:t xml:space="preserve"> en général</w:t>
      </w:r>
      <w:r>
        <w:rPr>
          <w:rFonts w:cs="Arial"/>
        </w:rPr>
        <w:t xml:space="preserve">. </w:t>
      </w:r>
    </w:p>
    <w:p w14:paraId="7A99C709" w14:textId="77777777" w:rsidR="00CE3294" w:rsidRDefault="00CE3294" w:rsidP="00CE3294">
      <w:pPr>
        <w:tabs>
          <w:tab w:val="left" w:pos="600"/>
        </w:tabs>
        <w:spacing w:line="240" w:lineRule="auto"/>
        <w:rPr>
          <w:rFonts w:cs="Arial"/>
        </w:rPr>
      </w:pPr>
    </w:p>
    <w:p w14:paraId="78759E2D" w14:textId="7AA0424E" w:rsidR="00CE3294" w:rsidRPr="00690E50" w:rsidRDefault="00CE3294" w:rsidP="00CE3294">
      <w:pPr>
        <w:tabs>
          <w:tab w:val="left" w:pos="600"/>
        </w:tabs>
        <w:spacing w:line="240" w:lineRule="auto"/>
        <w:rPr>
          <w:rFonts w:cs="Arial"/>
        </w:rPr>
      </w:pPr>
      <w:r>
        <w:rPr>
          <w:rFonts w:cs="Arial"/>
        </w:rPr>
        <w:t xml:space="preserve">De plus, le projet numéro 3 exige aussi </w:t>
      </w:r>
      <w:r w:rsidR="005F26F9">
        <w:rPr>
          <w:rFonts w:cs="Arial"/>
        </w:rPr>
        <w:t xml:space="preserve">la </w:t>
      </w:r>
      <w:r>
        <w:rPr>
          <w:rFonts w:cs="Arial"/>
        </w:rPr>
        <w:t>réalis</w:t>
      </w:r>
      <w:r w:rsidR="005F26F9">
        <w:rPr>
          <w:rFonts w:cs="Arial"/>
        </w:rPr>
        <w:t>ation</w:t>
      </w:r>
      <w:r>
        <w:rPr>
          <w:rFonts w:cs="Arial"/>
        </w:rPr>
        <w:t xml:space="preserve"> de recherches sur les schémas de cube de données sous forme d’étoile, afin d’organiser les données provenant des étudiants, programmes d’études et des cours de l’Université Téluq.</w:t>
      </w:r>
    </w:p>
    <w:p w14:paraId="53421291" w14:textId="77777777" w:rsidR="00CE3294" w:rsidRDefault="00CE3294" w:rsidP="00CE3294">
      <w:pPr>
        <w:tabs>
          <w:tab w:val="left" w:pos="600"/>
        </w:tabs>
        <w:spacing w:line="240" w:lineRule="auto"/>
      </w:pPr>
    </w:p>
    <w:p w14:paraId="28CF2602" w14:textId="00AE28F5" w:rsidR="00CE3294" w:rsidRDefault="00CE3294" w:rsidP="00CE3294">
      <w:pPr>
        <w:tabs>
          <w:tab w:val="left" w:pos="426"/>
        </w:tabs>
        <w:spacing w:line="240" w:lineRule="auto"/>
      </w:pPr>
      <w:r>
        <w:t>Alors le risque que pourrait entrainer la réalisation du projet numéro 3 : entrepôts de données pour l’Université Téluq, serait un allongement un peu significatif de l’échéance de réalisation de ce projet</w:t>
      </w:r>
      <w:r w:rsidR="005F26F9">
        <w:t xml:space="preserve"> de conception d’un d’entrepôt de données</w:t>
      </w:r>
      <w:r>
        <w:t xml:space="preserve">, </w:t>
      </w:r>
      <w:r w:rsidR="005F26F9">
        <w:t xml:space="preserve">avec un schéma de cube de données sous forme d’étoile, ce type de projet étant </w:t>
      </w:r>
      <w:r>
        <w:t>lié au domaine des entrepôts de données.</w:t>
      </w:r>
    </w:p>
    <w:p w14:paraId="1D288D5C" w14:textId="64622C3E" w:rsidR="00FD40C6" w:rsidRDefault="00890454" w:rsidP="00CE3294">
      <w:pPr>
        <w:pStyle w:val="Heading2"/>
        <w:tabs>
          <w:tab w:val="left" w:pos="426"/>
        </w:tabs>
        <w:spacing w:before="0" w:after="0" w:line="240" w:lineRule="auto"/>
        <w:contextualSpacing/>
        <w:rPr>
          <w:rFonts w:ascii="Arial" w:hAnsi="Arial" w:cs="Arial"/>
          <w:i/>
          <w:sz w:val="26"/>
        </w:rPr>
      </w:pPr>
      <w:r>
        <w:lastRenderedPageBreak/>
        <w:t>Méthode ou approche de développement</w:t>
      </w:r>
      <w:r w:rsidR="00A718B9">
        <w:t xml:space="preserve"> </w:t>
      </w:r>
    </w:p>
    <w:p w14:paraId="5A10E2BD" w14:textId="77777777" w:rsidR="00CE3294" w:rsidRDefault="00CE3294" w:rsidP="00CE3294">
      <w:pPr>
        <w:tabs>
          <w:tab w:val="left" w:pos="426"/>
        </w:tabs>
        <w:spacing w:line="240" w:lineRule="auto"/>
        <w:contextualSpacing/>
      </w:pPr>
    </w:p>
    <w:p w14:paraId="1CF18B05" w14:textId="03E5C091" w:rsidR="00BE7A7D" w:rsidRDefault="00CE3294" w:rsidP="00CE3294">
      <w:pPr>
        <w:tabs>
          <w:tab w:val="left" w:pos="426"/>
        </w:tabs>
        <w:spacing w:line="240" w:lineRule="auto"/>
        <w:contextualSpacing/>
      </w:pPr>
      <w:r w:rsidRPr="0072737A">
        <w:t>L’approche de développement d</w:t>
      </w:r>
      <w:r w:rsidR="003F0BB0">
        <w:t>u</w:t>
      </w:r>
      <w:r w:rsidRPr="0072737A">
        <w:t xml:space="preserve"> cube de données, avec</w:t>
      </w:r>
      <w:r w:rsidR="003F0BB0">
        <w:t xml:space="preserve"> un</w:t>
      </w:r>
      <w:r w:rsidRPr="0072737A">
        <w:t xml:space="preserve"> schéma de cubes de données </w:t>
      </w:r>
      <w:r w:rsidR="003F0BB0">
        <w:t>sous forme d’étoile</w:t>
      </w:r>
      <w:r>
        <w:t>, a été définie par Gonzalo Alfredo Romero Francia, tout en analysant en profondeur un gros texte qui décrit le processus unifié ou RUP</w:t>
      </w:r>
      <w:r w:rsidR="003F0BB0">
        <w:t>, ce gros texte a été fourni par le cours INF 1410</w:t>
      </w:r>
      <w:r>
        <w:t>.</w:t>
      </w:r>
    </w:p>
    <w:p w14:paraId="32770038" w14:textId="77777777" w:rsidR="00BE7A7D" w:rsidRDefault="00BE7A7D" w:rsidP="00CE3294">
      <w:pPr>
        <w:tabs>
          <w:tab w:val="left" w:pos="426"/>
        </w:tabs>
        <w:spacing w:line="240" w:lineRule="auto"/>
        <w:contextualSpacing/>
      </w:pPr>
    </w:p>
    <w:p w14:paraId="60567CFF" w14:textId="1A5029F4" w:rsidR="00CE3294" w:rsidRDefault="00CE3294" w:rsidP="00CE3294">
      <w:pPr>
        <w:tabs>
          <w:tab w:val="left" w:pos="426"/>
        </w:tabs>
        <w:spacing w:line="240" w:lineRule="auto"/>
        <w:contextualSpacing/>
      </w:pPr>
      <w:r>
        <w:t>Ce gros texte définit chacune des trois phases de conception, création , développement et mise en œuvre des trois cubes de données du projet numéro 3 : entrepôts de données pour l’Université Téluq, qui sont les phases d’inception, d’élaboration et de construction.</w:t>
      </w:r>
    </w:p>
    <w:p w14:paraId="710638F2" w14:textId="77777777" w:rsidR="00CE3294" w:rsidRDefault="00CE3294" w:rsidP="00CE3294">
      <w:pPr>
        <w:tabs>
          <w:tab w:val="left" w:pos="426"/>
        </w:tabs>
        <w:spacing w:line="240" w:lineRule="auto"/>
        <w:contextualSpacing/>
      </w:pPr>
    </w:p>
    <w:p w14:paraId="16C394DA" w14:textId="428BAA10" w:rsidR="00CE3294" w:rsidRDefault="00CE3294" w:rsidP="00CE3294">
      <w:pPr>
        <w:tabs>
          <w:tab w:val="left" w:pos="426"/>
        </w:tabs>
        <w:spacing w:line="240" w:lineRule="auto"/>
        <w:contextualSpacing/>
      </w:pPr>
      <w:r>
        <w:t xml:space="preserve">Cette approche de développement permet d’atteindre l’objectif final du projet déjà nommé ci-dessus, tout en déterminant et </w:t>
      </w:r>
      <w:r w:rsidR="003F0BB0">
        <w:t xml:space="preserve">en </w:t>
      </w:r>
      <w:r>
        <w:t>définissant, de manière sommaire et un peu détaillée, dans cette section, les activités suivantes :</w:t>
      </w:r>
    </w:p>
    <w:p w14:paraId="68322943" w14:textId="77777777" w:rsidR="00CE3294" w:rsidRDefault="00CE3294" w:rsidP="00CE3294">
      <w:pPr>
        <w:tabs>
          <w:tab w:val="left" w:pos="426"/>
        </w:tabs>
        <w:spacing w:line="240" w:lineRule="auto"/>
        <w:contextualSpacing/>
      </w:pPr>
    </w:p>
    <w:p w14:paraId="6765E6C6" w14:textId="77777777" w:rsidR="00CE3294" w:rsidRPr="00174CC7" w:rsidRDefault="00CE3294" w:rsidP="00CE3294">
      <w:pPr>
        <w:pStyle w:val="ListParagraph"/>
        <w:numPr>
          <w:ilvl w:val="0"/>
          <w:numId w:val="21"/>
        </w:numPr>
        <w:tabs>
          <w:tab w:val="left" w:pos="330"/>
        </w:tabs>
        <w:spacing w:after="0" w:line="240" w:lineRule="auto"/>
        <w:ind w:left="331" w:hanging="331"/>
        <w:rPr>
          <w:rFonts w:ascii="Arial" w:hAnsi="Arial" w:cs="Arial"/>
        </w:rPr>
      </w:pPr>
      <w:r w:rsidRPr="00174CC7">
        <w:rPr>
          <w:rFonts w:ascii="Arial" w:hAnsi="Arial" w:cs="Arial"/>
        </w:rPr>
        <w:t>Phase d’Inception – étude d’opportunité : déterminer si le projet numéro 3 est une opportunité pour l’auteur du présent document, de vérifier l’acquisition des compétences 1.1.11, 1.2.19 et 1.2.23, définies et détaillées dans le Bilan de Compétences.</w:t>
      </w:r>
    </w:p>
    <w:p w14:paraId="4B53284C" w14:textId="77777777" w:rsidR="00CE3294" w:rsidRPr="00174CC7" w:rsidRDefault="00CE3294" w:rsidP="00CE3294">
      <w:pPr>
        <w:tabs>
          <w:tab w:val="left" w:pos="330"/>
        </w:tabs>
        <w:spacing w:line="240" w:lineRule="auto"/>
        <w:ind w:left="331" w:hanging="331"/>
        <w:contextualSpacing/>
        <w:rPr>
          <w:rFonts w:cs="Arial"/>
        </w:rPr>
      </w:pPr>
    </w:p>
    <w:p w14:paraId="6FFFD997" w14:textId="3D4CFABF" w:rsidR="00CE3294" w:rsidRPr="00C36B6D" w:rsidRDefault="00CE3294" w:rsidP="00352918">
      <w:pPr>
        <w:pStyle w:val="ListParagraph"/>
        <w:numPr>
          <w:ilvl w:val="0"/>
          <w:numId w:val="21"/>
        </w:numPr>
        <w:tabs>
          <w:tab w:val="left" w:pos="330"/>
          <w:tab w:val="left" w:pos="600"/>
        </w:tabs>
        <w:spacing w:after="0" w:line="240" w:lineRule="auto"/>
        <w:ind w:left="331" w:hanging="331"/>
        <w:rPr>
          <w:rFonts w:cs="Arial"/>
        </w:rPr>
      </w:pPr>
      <w:r w:rsidRPr="00C36B6D">
        <w:rPr>
          <w:rFonts w:ascii="Arial" w:hAnsi="Arial" w:cs="Arial"/>
        </w:rPr>
        <w:t>Phase d’Inception – étude de faisabilité : déterminer si l’auteur du présent document est capable de réaliser toutes les étapes du projet numéro 3, définies dans cette section, du présent document, en appuyant son opinion avec les deux auto-évaluations de ses propres compétences, réalisées dans les activités du module 1, ainsi qu’avec les notes finales obtenues de chaque travail noté, ainsi que l’examen final des cours INF 1</w:t>
      </w:r>
      <w:r w:rsidR="003F0BB0" w:rsidRPr="00C36B6D">
        <w:rPr>
          <w:rFonts w:ascii="Arial" w:hAnsi="Arial" w:cs="Arial"/>
        </w:rPr>
        <w:t>250 et INF 9004, ces informations son</w:t>
      </w:r>
      <w:r w:rsidR="00FC3327" w:rsidRPr="00C36B6D">
        <w:rPr>
          <w:rFonts w:ascii="Arial" w:hAnsi="Arial" w:cs="Arial"/>
        </w:rPr>
        <w:t>t</w:t>
      </w:r>
      <w:r w:rsidR="003F0BB0" w:rsidRPr="00C36B6D">
        <w:rPr>
          <w:rFonts w:ascii="Arial" w:hAnsi="Arial" w:cs="Arial"/>
        </w:rPr>
        <w:t xml:space="preserve"> déjà fournies </w:t>
      </w:r>
      <w:r w:rsidR="00FC3327" w:rsidRPr="00C36B6D">
        <w:rPr>
          <w:rFonts w:ascii="Arial" w:hAnsi="Arial" w:cs="Arial"/>
        </w:rPr>
        <w:t>de manière détaillée dans le bilan de compétences remis le 23 octobre 2022.</w:t>
      </w:r>
    </w:p>
    <w:p w14:paraId="737BAB83" w14:textId="33786275" w:rsidR="00FC3327" w:rsidRPr="00C36B6D" w:rsidRDefault="00CE3294" w:rsidP="002D3E76">
      <w:pPr>
        <w:pStyle w:val="ListParagraph"/>
        <w:numPr>
          <w:ilvl w:val="0"/>
          <w:numId w:val="21"/>
        </w:numPr>
        <w:tabs>
          <w:tab w:val="left" w:pos="600"/>
        </w:tabs>
        <w:spacing w:after="0" w:line="240" w:lineRule="auto"/>
        <w:ind w:left="331" w:hanging="331"/>
        <w:rPr>
          <w:rFonts w:ascii="Arial" w:hAnsi="Arial" w:cs="Arial"/>
        </w:rPr>
      </w:pPr>
      <w:r w:rsidRPr="00C36B6D">
        <w:rPr>
          <w:rFonts w:ascii="Arial" w:hAnsi="Arial" w:cs="Arial"/>
        </w:rPr>
        <w:t>Phase d’élaboration  - Exigences du projet N</w:t>
      </w:r>
      <w:r w:rsidRPr="00C36B6D">
        <w:rPr>
          <w:rFonts w:ascii="Arial" w:hAnsi="Arial" w:cs="Arial"/>
          <w:vertAlign w:val="superscript"/>
        </w:rPr>
        <w:t>o</w:t>
      </w:r>
      <w:r w:rsidRPr="00C36B6D">
        <w:rPr>
          <w:rFonts w:ascii="Arial" w:hAnsi="Arial" w:cs="Arial"/>
        </w:rPr>
        <w:t xml:space="preserve"> 3: déterminer les exigences du projet numéro 3, en lisant les informations provenant de la présentation de ce projet.</w:t>
      </w:r>
    </w:p>
    <w:p w14:paraId="611B84BC" w14:textId="5E35A9BB" w:rsidR="00CE3294" w:rsidRPr="00C36B6D" w:rsidRDefault="00CE3294" w:rsidP="00F5624E">
      <w:pPr>
        <w:pStyle w:val="ListParagraph"/>
        <w:numPr>
          <w:ilvl w:val="0"/>
          <w:numId w:val="21"/>
        </w:numPr>
        <w:tabs>
          <w:tab w:val="left" w:pos="600"/>
        </w:tabs>
        <w:spacing w:after="0" w:line="240" w:lineRule="auto"/>
        <w:ind w:left="331" w:hanging="331"/>
        <w:rPr>
          <w:rFonts w:cs="Arial"/>
        </w:rPr>
      </w:pPr>
      <w:r w:rsidRPr="00C36B6D">
        <w:rPr>
          <w:rFonts w:ascii="Arial" w:hAnsi="Arial" w:cs="Arial"/>
        </w:rPr>
        <w:t>Phase d’élaboration  - Contraintes du projet N</w:t>
      </w:r>
      <w:r w:rsidRPr="00C36B6D">
        <w:rPr>
          <w:rFonts w:ascii="Arial" w:hAnsi="Arial" w:cs="Arial"/>
          <w:vertAlign w:val="superscript"/>
        </w:rPr>
        <w:t>o</w:t>
      </w:r>
      <w:r w:rsidRPr="00C36B6D">
        <w:rPr>
          <w:rFonts w:ascii="Arial" w:hAnsi="Arial" w:cs="Arial"/>
        </w:rPr>
        <w:t xml:space="preserve"> 3: déterminer les contraintes du projet numéro 3, en lisant les informations provenant de la présentation de ce projet.</w:t>
      </w:r>
    </w:p>
    <w:p w14:paraId="1DB1E272" w14:textId="0CBACB6A" w:rsidR="00CE3294" w:rsidRPr="00C36B6D" w:rsidRDefault="00CE3294" w:rsidP="00436B3C">
      <w:pPr>
        <w:pStyle w:val="ListParagraph"/>
        <w:numPr>
          <w:ilvl w:val="0"/>
          <w:numId w:val="21"/>
        </w:numPr>
        <w:tabs>
          <w:tab w:val="left" w:pos="600"/>
        </w:tabs>
        <w:spacing w:after="0" w:line="240" w:lineRule="auto"/>
        <w:ind w:left="331" w:hanging="331"/>
        <w:rPr>
          <w:rFonts w:cs="Arial"/>
        </w:rPr>
      </w:pPr>
      <w:r w:rsidRPr="00C36B6D">
        <w:rPr>
          <w:rFonts w:ascii="Arial" w:hAnsi="Arial" w:cs="Arial"/>
        </w:rPr>
        <w:t>Phase de construction – Analyse globale et détaillée du projet N</w:t>
      </w:r>
      <w:r w:rsidRPr="00C36B6D">
        <w:rPr>
          <w:rFonts w:ascii="Arial" w:hAnsi="Arial" w:cs="Arial"/>
          <w:vertAlign w:val="superscript"/>
        </w:rPr>
        <w:t>o</w:t>
      </w:r>
      <w:r w:rsidRPr="00C36B6D">
        <w:rPr>
          <w:rFonts w:ascii="Arial" w:hAnsi="Arial" w:cs="Arial"/>
        </w:rPr>
        <w:t xml:space="preserve"> 3 : réaliser une analyse globale, de toutes les caractéristiques du projet numéro 3, de son domaine technique, de son but, de ses exigences et des contraintes liées à la réalisation de ce projet.</w:t>
      </w:r>
    </w:p>
    <w:p w14:paraId="25D5B83D" w14:textId="3EAE9075" w:rsidR="00CE3294" w:rsidRPr="00C36B6D" w:rsidRDefault="00CE3294" w:rsidP="00D0238A">
      <w:pPr>
        <w:pStyle w:val="ListParagraph"/>
        <w:numPr>
          <w:ilvl w:val="0"/>
          <w:numId w:val="21"/>
        </w:numPr>
        <w:tabs>
          <w:tab w:val="left" w:pos="600"/>
        </w:tabs>
        <w:spacing w:after="0" w:line="240" w:lineRule="auto"/>
        <w:ind w:left="331" w:hanging="331"/>
        <w:rPr>
          <w:rFonts w:cs="Arial"/>
        </w:rPr>
      </w:pPr>
      <w:r w:rsidRPr="00C36B6D">
        <w:rPr>
          <w:rFonts w:ascii="Arial" w:hAnsi="Arial" w:cs="Arial"/>
        </w:rPr>
        <w:t>Phase de construction – Analyse exhaustive et complète du projet N</w:t>
      </w:r>
      <w:r w:rsidRPr="00C36B6D">
        <w:rPr>
          <w:rFonts w:ascii="Arial" w:hAnsi="Arial" w:cs="Arial"/>
          <w:vertAlign w:val="superscript"/>
        </w:rPr>
        <w:t>o</w:t>
      </w:r>
      <w:r w:rsidRPr="00C36B6D">
        <w:rPr>
          <w:rFonts w:ascii="Arial" w:hAnsi="Arial" w:cs="Arial"/>
        </w:rPr>
        <w:t xml:space="preserve"> 3 : réaliser la conception des trois cubes de données, pour les concepts étudiants, programmes d’études et cours, tout en analysant la nature et définition des attributs associés à ces trois concepts. Définir, parmi tous ses attributs, les mesures et dimensions de chacun de ces trois cubes de données.</w:t>
      </w:r>
    </w:p>
    <w:p w14:paraId="7A89197F" w14:textId="3152D0FA" w:rsidR="00CE3294" w:rsidRPr="00C36B6D" w:rsidRDefault="00CE3294" w:rsidP="00D53C22">
      <w:pPr>
        <w:pStyle w:val="ListParagraph"/>
        <w:numPr>
          <w:ilvl w:val="0"/>
          <w:numId w:val="21"/>
        </w:numPr>
        <w:tabs>
          <w:tab w:val="left" w:pos="600"/>
        </w:tabs>
        <w:spacing w:after="0" w:line="240" w:lineRule="auto"/>
        <w:ind w:left="331" w:hanging="331"/>
        <w:rPr>
          <w:rFonts w:cs="Arial"/>
        </w:rPr>
      </w:pPr>
      <w:r w:rsidRPr="00C36B6D">
        <w:rPr>
          <w:rFonts w:ascii="Arial" w:hAnsi="Arial" w:cs="Arial"/>
        </w:rPr>
        <w:t>Phase de construction – Recherches sur Google et Yahoo, de noms et noms de famille fictifs des étudiants de l’Université Téluq : réaliser des recherches de nom</w:t>
      </w:r>
      <w:r w:rsidR="0057708E" w:rsidRPr="00C36B6D">
        <w:rPr>
          <w:rFonts w:ascii="Arial" w:hAnsi="Arial" w:cs="Arial"/>
        </w:rPr>
        <w:t>s</w:t>
      </w:r>
      <w:r w:rsidRPr="00C36B6D">
        <w:rPr>
          <w:rFonts w:ascii="Arial" w:hAnsi="Arial" w:cs="Arial"/>
        </w:rPr>
        <w:t xml:space="preserve"> et de noms de famille, tout en utilisant les moteurs de recherche Google et Yahoo.</w:t>
      </w:r>
    </w:p>
    <w:p w14:paraId="20B64C74" w14:textId="5A1BCDB4" w:rsidR="0057708E" w:rsidRPr="00C36B6D" w:rsidRDefault="00CE3294" w:rsidP="005C1B79">
      <w:pPr>
        <w:pStyle w:val="ListParagraph"/>
        <w:numPr>
          <w:ilvl w:val="0"/>
          <w:numId w:val="21"/>
        </w:numPr>
        <w:tabs>
          <w:tab w:val="left" w:pos="600"/>
        </w:tabs>
        <w:spacing w:after="0" w:line="240" w:lineRule="auto"/>
        <w:ind w:left="331" w:hanging="331"/>
        <w:rPr>
          <w:rFonts w:ascii="Arial" w:hAnsi="Arial" w:cs="Arial"/>
        </w:rPr>
      </w:pPr>
      <w:r w:rsidRPr="00C36B6D">
        <w:rPr>
          <w:rFonts w:ascii="Arial" w:hAnsi="Arial" w:cs="Arial"/>
        </w:rPr>
        <w:t>Phase de construction – Conception, création et modélisation du diagramme de Cas d’Utilisation,</w:t>
      </w:r>
      <w:r w:rsidR="00C36B6D" w:rsidRPr="00C36B6D">
        <w:rPr>
          <w:rFonts w:ascii="Arial" w:hAnsi="Arial" w:cs="Arial"/>
        </w:rPr>
        <w:t xml:space="preserve"> avec ces cas D’utilisation, </w:t>
      </w:r>
      <w:r w:rsidRPr="00C36B6D">
        <w:rPr>
          <w:rFonts w:ascii="Arial" w:hAnsi="Arial" w:cs="Arial"/>
        </w:rPr>
        <w:t>pour le projet N</w:t>
      </w:r>
      <w:r w:rsidRPr="00C36B6D">
        <w:rPr>
          <w:rFonts w:ascii="Arial" w:hAnsi="Arial" w:cs="Arial"/>
          <w:vertAlign w:val="superscript"/>
        </w:rPr>
        <w:t>o</w:t>
      </w:r>
      <w:r w:rsidRPr="00C36B6D">
        <w:rPr>
          <w:rFonts w:ascii="Arial" w:hAnsi="Arial" w:cs="Arial"/>
        </w:rPr>
        <w:t xml:space="preserve"> 3 : </w:t>
      </w:r>
      <w:r w:rsidR="00C36B6D" w:rsidRPr="00C36B6D">
        <w:rPr>
          <w:rFonts w:ascii="Arial" w:hAnsi="Arial" w:cs="Arial"/>
        </w:rPr>
        <w:t>entrepôt de données pour l’Université Téluq. C</w:t>
      </w:r>
      <w:r w:rsidRPr="00C36B6D">
        <w:rPr>
          <w:rFonts w:ascii="Arial" w:hAnsi="Arial" w:cs="Arial"/>
        </w:rPr>
        <w:t>oncevoir, créer et modéliser chacun des diagrammes de cas d’utilisation, ainsi que chacun des cas d’utilisation, pour la conception, développement et mise en œuvre des trois cubes de donnes du projet numéro 3</w:t>
      </w:r>
      <w:r w:rsidR="00C36B6D" w:rsidRPr="00C36B6D">
        <w:rPr>
          <w:rFonts w:ascii="Arial" w:hAnsi="Arial" w:cs="Arial"/>
        </w:rPr>
        <w:t>.</w:t>
      </w:r>
    </w:p>
    <w:p w14:paraId="4BE69A44" w14:textId="188704C6" w:rsidR="00CE3294" w:rsidRPr="00C36B6D" w:rsidRDefault="0057708E" w:rsidP="00AD6F1C">
      <w:pPr>
        <w:pStyle w:val="ListParagraph"/>
        <w:numPr>
          <w:ilvl w:val="0"/>
          <w:numId w:val="21"/>
        </w:numPr>
        <w:tabs>
          <w:tab w:val="left" w:pos="600"/>
        </w:tabs>
        <w:spacing w:after="0" w:line="240" w:lineRule="auto"/>
        <w:ind w:left="331" w:hanging="331"/>
        <w:rPr>
          <w:rFonts w:cs="Arial"/>
        </w:rPr>
      </w:pPr>
      <w:r w:rsidRPr="00C36B6D">
        <w:rPr>
          <w:rFonts w:ascii="Arial" w:hAnsi="Arial" w:cs="Arial"/>
        </w:rPr>
        <w:t xml:space="preserve">Phase de construction – Conception du cube de données, de l’entrepôt de données pour l’Université Téluq, avec un schéma de cube de données sous forme d’étoile. Définition de tous </w:t>
      </w:r>
      <w:r w:rsidRPr="00C36B6D">
        <w:rPr>
          <w:rFonts w:ascii="Arial" w:hAnsi="Arial" w:cs="Arial"/>
        </w:rPr>
        <w:lastRenderedPageBreak/>
        <w:t>les attributs caractéristiques, attributs clés primaires et attributs clés secondaires, pour le</w:t>
      </w:r>
      <w:r w:rsidR="00C36B6D" w:rsidRPr="00C36B6D">
        <w:rPr>
          <w:rFonts w:ascii="Arial" w:hAnsi="Arial" w:cs="Arial"/>
        </w:rPr>
        <w:t>s</w:t>
      </w:r>
      <w:r w:rsidRPr="00C36B6D">
        <w:rPr>
          <w:rFonts w:ascii="Arial" w:hAnsi="Arial" w:cs="Arial"/>
        </w:rPr>
        <w:t xml:space="preserve"> concepts Étudiants, Programmes universitaires et Cours.</w:t>
      </w:r>
    </w:p>
    <w:p w14:paraId="1A8C7FE1" w14:textId="441F65F4" w:rsidR="00CE3294" w:rsidRPr="00C36B6D" w:rsidRDefault="00CE3294" w:rsidP="00B6771E">
      <w:pPr>
        <w:pStyle w:val="ListParagraph"/>
        <w:numPr>
          <w:ilvl w:val="0"/>
          <w:numId w:val="21"/>
        </w:numPr>
        <w:tabs>
          <w:tab w:val="left" w:pos="600"/>
        </w:tabs>
        <w:spacing w:after="0" w:line="240" w:lineRule="auto"/>
        <w:ind w:left="331" w:hanging="331"/>
        <w:rPr>
          <w:rFonts w:cs="Arial"/>
        </w:rPr>
      </w:pPr>
      <w:r w:rsidRPr="00C36B6D">
        <w:rPr>
          <w:rFonts w:ascii="Arial" w:hAnsi="Arial" w:cs="Arial"/>
        </w:rPr>
        <w:t>Phase de construction – Développement détaillé d</w:t>
      </w:r>
      <w:r w:rsidR="0057708E" w:rsidRPr="00C36B6D">
        <w:rPr>
          <w:rFonts w:ascii="Arial" w:hAnsi="Arial" w:cs="Arial"/>
        </w:rPr>
        <w:t>u</w:t>
      </w:r>
      <w:r w:rsidRPr="00C36B6D">
        <w:rPr>
          <w:rFonts w:ascii="Arial" w:hAnsi="Arial" w:cs="Arial"/>
        </w:rPr>
        <w:t xml:space="preserve"> cube de données, pour l</w:t>
      </w:r>
      <w:r w:rsidR="00AF6111">
        <w:rPr>
          <w:rFonts w:ascii="Arial" w:hAnsi="Arial" w:cs="Arial"/>
        </w:rPr>
        <w:t>’entrepôt de donnes du</w:t>
      </w:r>
      <w:r w:rsidRPr="00C36B6D">
        <w:rPr>
          <w:rFonts w:ascii="Arial" w:hAnsi="Arial" w:cs="Arial"/>
        </w:rPr>
        <w:t xml:space="preserve"> projet N</w:t>
      </w:r>
      <w:r w:rsidRPr="00C36B6D">
        <w:rPr>
          <w:rFonts w:ascii="Arial" w:hAnsi="Arial" w:cs="Arial"/>
          <w:vertAlign w:val="superscript"/>
        </w:rPr>
        <w:t>o</w:t>
      </w:r>
      <w:r w:rsidRPr="00C36B6D">
        <w:rPr>
          <w:rFonts w:ascii="Arial" w:hAnsi="Arial" w:cs="Arial"/>
        </w:rPr>
        <w:t xml:space="preserve"> 3 :</w:t>
      </w:r>
      <w:r w:rsidR="00C36B6D" w:rsidRPr="00C36B6D">
        <w:rPr>
          <w:rFonts w:ascii="Arial" w:hAnsi="Arial" w:cs="Arial"/>
        </w:rPr>
        <w:t xml:space="preserve"> entrepôt de données pour l’Université Téluq. C</w:t>
      </w:r>
      <w:r w:rsidRPr="00C36B6D">
        <w:rPr>
          <w:rFonts w:ascii="Arial" w:hAnsi="Arial" w:cs="Arial"/>
        </w:rPr>
        <w:t>réer le</w:t>
      </w:r>
      <w:r w:rsidR="00C36B6D" w:rsidRPr="00C36B6D">
        <w:rPr>
          <w:rFonts w:ascii="Arial" w:hAnsi="Arial" w:cs="Arial"/>
        </w:rPr>
        <w:t xml:space="preserve"> c</w:t>
      </w:r>
      <w:r w:rsidRPr="00C36B6D">
        <w:rPr>
          <w:rFonts w:ascii="Arial" w:hAnsi="Arial" w:cs="Arial"/>
        </w:rPr>
        <w:t>ube de données d</w:t>
      </w:r>
      <w:r w:rsidR="00C36B6D" w:rsidRPr="00C36B6D">
        <w:rPr>
          <w:rFonts w:ascii="Arial" w:hAnsi="Arial" w:cs="Arial"/>
        </w:rPr>
        <w:t>e ce</w:t>
      </w:r>
      <w:r w:rsidRPr="00C36B6D">
        <w:rPr>
          <w:rFonts w:ascii="Arial" w:hAnsi="Arial" w:cs="Arial"/>
        </w:rPr>
        <w:t xml:space="preserve"> projet numéro 3, avec son schéma de cube de données en étoile respectif, tout en utilisant le langage de consultation de BD SQL avec SQL</w:t>
      </w:r>
      <w:r w:rsidR="00C36B6D" w:rsidRPr="00C36B6D">
        <w:rPr>
          <w:rFonts w:ascii="Arial" w:hAnsi="Arial" w:cs="Arial"/>
        </w:rPr>
        <w:t>.</w:t>
      </w:r>
      <w:r w:rsidRPr="00C36B6D">
        <w:rPr>
          <w:rFonts w:ascii="Arial" w:hAnsi="Arial" w:cs="Arial"/>
        </w:rPr>
        <w:t xml:space="preserve"> </w:t>
      </w:r>
      <w:r w:rsidR="00C36B6D" w:rsidRPr="00C36B6D">
        <w:rPr>
          <w:rFonts w:ascii="Arial" w:hAnsi="Arial" w:cs="Arial"/>
        </w:rPr>
        <w:t xml:space="preserve">Ajouter à ce </w:t>
      </w:r>
      <w:r w:rsidRPr="00C36B6D">
        <w:rPr>
          <w:rFonts w:ascii="Arial" w:hAnsi="Arial" w:cs="Arial"/>
        </w:rPr>
        <w:t xml:space="preserve">cube de données, </w:t>
      </w:r>
      <w:r w:rsidR="00C36B6D" w:rsidRPr="00C36B6D">
        <w:rPr>
          <w:rFonts w:ascii="Arial" w:hAnsi="Arial" w:cs="Arial"/>
        </w:rPr>
        <w:t>toutes</w:t>
      </w:r>
      <w:r w:rsidRPr="00C36B6D">
        <w:rPr>
          <w:rFonts w:ascii="Arial" w:hAnsi="Arial" w:cs="Arial"/>
        </w:rPr>
        <w:t xml:space="preserve"> ses mesures, membres et dimensions. Créer, pour chacun</w:t>
      </w:r>
      <w:r w:rsidR="00C36B6D" w:rsidRPr="00C36B6D">
        <w:rPr>
          <w:rFonts w:ascii="Arial" w:hAnsi="Arial" w:cs="Arial"/>
        </w:rPr>
        <w:t>e des dimensions</w:t>
      </w:r>
      <w:r w:rsidRPr="00C36B6D">
        <w:rPr>
          <w:rFonts w:ascii="Arial" w:hAnsi="Arial" w:cs="Arial"/>
        </w:rPr>
        <w:t xml:space="preserve"> de ce cube de données, une hiérarchie organisationnelle et structurelle des données</w:t>
      </w:r>
      <w:r w:rsidR="00C36B6D" w:rsidRPr="00C36B6D">
        <w:rPr>
          <w:rFonts w:ascii="Arial" w:hAnsi="Arial" w:cs="Arial"/>
        </w:rPr>
        <w:t xml:space="preserve"> de ces dimensions</w:t>
      </w:r>
      <w:r w:rsidRPr="00C36B6D">
        <w:rPr>
          <w:rFonts w:ascii="Arial" w:hAnsi="Arial" w:cs="Arial"/>
        </w:rPr>
        <w:t xml:space="preserve">. </w:t>
      </w:r>
    </w:p>
    <w:p w14:paraId="1B129C9A" w14:textId="2C65FDC5" w:rsidR="00CE3294" w:rsidRDefault="00CE3294" w:rsidP="00BE7A7D">
      <w:pPr>
        <w:pStyle w:val="ListParagraph"/>
        <w:numPr>
          <w:ilvl w:val="0"/>
          <w:numId w:val="21"/>
        </w:numPr>
        <w:tabs>
          <w:tab w:val="left" w:pos="780"/>
        </w:tabs>
        <w:spacing w:after="0" w:line="240" w:lineRule="auto"/>
        <w:ind w:left="331" w:hanging="331"/>
        <w:rPr>
          <w:rFonts w:ascii="Arial" w:hAnsi="Arial" w:cs="Arial"/>
        </w:rPr>
      </w:pPr>
      <w:r w:rsidRPr="00174CC7">
        <w:rPr>
          <w:rFonts w:ascii="Arial" w:hAnsi="Arial" w:cs="Arial"/>
        </w:rPr>
        <w:t>Phase de construction – Mise en œuvre des trois cubes de données, pour le projet N</w:t>
      </w:r>
      <w:r w:rsidRPr="00174CC7">
        <w:rPr>
          <w:rFonts w:ascii="Arial" w:hAnsi="Arial" w:cs="Arial"/>
          <w:vertAlign w:val="superscript"/>
        </w:rPr>
        <w:t>o</w:t>
      </w:r>
      <w:r w:rsidRPr="00174CC7">
        <w:rPr>
          <w:rFonts w:ascii="Arial" w:hAnsi="Arial" w:cs="Arial"/>
        </w:rPr>
        <w:t xml:space="preserve"> 3 : utiliser le langage de consultation SQL, pour créer et configurer les trois de cubes de données, avec leurs schéma de cube de données respectif, et remplir ces trois cubes de données, avec de données des étudiants, programmes d’études et cours de l’Université Téluq. Compiler et tester le fonctionnement de ces trois cubes de données , en utilisant SQL.</w:t>
      </w:r>
    </w:p>
    <w:p w14:paraId="5FC52B2F" w14:textId="4D56DE2A" w:rsidR="00C36B6D" w:rsidRDefault="00C36B6D" w:rsidP="00C36B6D">
      <w:pPr>
        <w:tabs>
          <w:tab w:val="left" w:pos="780"/>
        </w:tabs>
        <w:spacing w:line="240" w:lineRule="auto"/>
        <w:rPr>
          <w:rFonts w:cs="Arial"/>
        </w:rPr>
      </w:pPr>
    </w:p>
    <w:p w14:paraId="1895C5EE" w14:textId="44D6F8AD" w:rsidR="00C36B6D" w:rsidRDefault="00C36B6D" w:rsidP="00C36B6D">
      <w:pPr>
        <w:tabs>
          <w:tab w:val="left" w:pos="780"/>
        </w:tabs>
        <w:spacing w:line="240" w:lineRule="auto"/>
        <w:rPr>
          <w:rFonts w:cs="Arial"/>
        </w:rPr>
      </w:pPr>
    </w:p>
    <w:p w14:paraId="060EEE0D" w14:textId="05CF1D1A" w:rsidR="00C36B6D" w:rsidRDefault="00C36B6D" w:rsidP="00C36B6D">
      <w:pPr>
        <w:tabs>
          <w:tab w:val="left" w:pos="780"/>
        </w:tabs>
        <w:spacing w:line="240" w:lineRule="auto"/>
        <w:rPr>
          <w:rFonts w:cs="Arial"/>
        </w:rPr>
      </w:pPr>
    </w:p>
    <w:p w14:paraId="759C20A5" w14:textId="019D4E9C" w:rsidR="00C36B6D" w:rsidRDefault="00C36B6D" w:rsidP="00C36B6D">
      <w:pPr>
        <w:tabs>
          <w:tab w:val="left" w:pos="780"/>
        </w:tabs>
        <w:spacing w:line="240" w:lineRule="auto"/>
        <w:rPr>
          <w:rFonts w:cs="Arial"/>
        </w:rPr>
      </w:pPr>
    </w:p>
    <w:p w14:paraId="0ADD631C" w14:textId="6A2FD1A2" w:rsidR="00C36B6D" w:rsidRDefault="00C36B6D" w:rsidP="00C36B6D">
      <w:pPr>
        <w:tabs>
          <w:tab w:val="left" w:pos="780"/>
        </w:tabs>
        <w:spacing w:line="240" w:lineRule="auto"/>
        <w:rPr>
          <w:rFonts w:cs="Arial"/>
        </w:rPr>
      </w:pPr>
    </w:p>
    <w:p w14:paraId="478A1C7D" w14:textId="1873C779" w:rsidR="00C36B6D" w:rsidRDefault="00C36B6D" w:rsidP="00C36B6D">
      <w:pPr>
        <w:tabs>
          <w:tab w:val="left" w:pos="780"/>
        </w:tabs>
        <w:spacing w:line="240" w:lineRule="auto"/>
        <w:rPr>
          <w:rFonts w:cs="Arial"/>
        </w:rPr>
      </w:pPr>
    </w:p>
    <w:p w14:paraId="2CB81B30" w14:textId="77777777" w:rsidR="00C36B6D" w:rsidRPr="00C36B6D" w:rsidRDefault="00C36B6D" w:rsidP="00C36B6D">
      <w:pPr>
        <w:tabs>
          <w:tab w:val="left" w:pos="780"/>
        </w:tabs>
        <w:spacing w:line="240" w:lineRule="auto"/>
        <w:rPr>
          <w:rFonts w:cs="Arial"/>
        </w:rPr>
      </w:pPr>
    </w:p>
    <w:p w14:paraId="1BE60276" w14:textId="21FD1B69" w:rsidR="004B4BCB" w:rsidRDefault="00890454" w:rsidP="00622A1E">
      <w:pPr>
        <w:pStyle w:val="Heading2"/>
        <w:tabs>
          <w:tab w:val="left" w:pos="426"/>
        </w:tabs>
        <w:spacing w:before="0" w:after="0" w:line="240" w:lineRule="auto"/>
        <w:contextualSpacing/>
      </w:pPr>
      <w:r>
        <w:t>Plan détaillé</w:t>
      </w:r>
    </w:p>
    <w:p w14:paraId="06114B36" w14:textId="77777777" w:rsidR="00622A1E" w:rsidRPr="00622A1E" w:rsidRDefault="00622A1E" w:rsidP="00622A1E">
      <w:pPr>
        <w:spacing w:line="240" w:lineRule="auto"/>
        <w:contextualSpacing/>
      </w:pPr>
    </w:p>
    <w:p w14:paraId="4E86C9D0" w14:textId="31BD6FBD" w:rsidR="00A718B9" w:rsidRDefault="00890454" w:rsidP="00622A1E">
      <w:pPr>
        <w:pStyle w:val="Heading3"/>
        <w:spacing w:before="0" w:after="0" w:line="240" w:lineRule="auto"/>
        <w:contextualSpacing/>
      </w:pPr>
      <w:r w:rsidRPr="00A718B9">
        <w:t>3.1. Vue d’ensemble du plan</w:t>
      </w:r>
      <w:r w:rsidR="00A718B9" w:rsidRPr="00890454">
        <w:t xml:space="preserve">, selon la technique utilisée ( </w:t>
      </w:r>
      <w:r w:rsidR="00C36B6D">
        <w:t>Diagramme de représentation visuelle des idées de la pensée</w:t>
      </w:r>
      <w:r w:rsidR="00A718B9" w:rsidRPr="00890454">
        <w:t xml:space="preserve"> Freemind</w:t>
      </w:r>
      <w:r w:rsidR="00A718B9">
        <w:t>)</w:t>
      </w:r>
      <w:r w:rsidR="00A718B9" w:rsidRPr="00890454">
        <w:t>.</w:t>
      </w:r>
    </w:p>
    <w:p w14:paraId="58CA041F" w14:textId="77777777" w:rsidR="00622A1E" w:rsidRPr="00622A1E" w:rsidRDefault="00622A1E" w:rsidP="00622A1E">
      <w:pPr>
        <w:spacing w:line="240" w:lineRule="auto"/>
        <w:contextualSpacing/>
      </w:pPr>
    </w:p>
    <w:p w14:paraId="451B4DAE" w14:textId="36EB9D32" w:rsidR="00BE7A7D" w:rsidRDefault="00174CC7" w:rsidP="00622A1E">
      <w:pPr>
        <w:tabs>
          <w:tab w:val="left" w:pos="426"/>
        </w:tabs>
        <w:spacing w:line="240" w:lineRule="auto"/>
        <w:contextualSpacing/>
      </w:pPr>
      <w:r w:rsidRPr="00174CC7">
        <w:t>Afin de réaliser une très bonne gestion de projet, Gonzalo Alfredo Romero Francia</w:t>
      </w:r>
      <w:r>
        <w:t xml:space="preserve"> </w:t>
      </w:r>
      <w:r w:rsidRPr="00174CC7">
        <w:rPr>
          <w:b/>
          <w:bCs/>
          <w:u w:val="single"/>
        </w:rPr>
        <w:t>a décidé de prendre, comme méthode de représentation visuelle des tâches à réaliser</w:t>
      </w:r>
      <w:r w:rsidR="00C36B6D">
        <w:rPr>
          <w:b/>
          <w:bCs/>
          <w:u w:val="single"/>
        </w:rPr>
        <w:t>,</w:t>
      </w:r>
      <w:r>
        <w:rPr>
          <w:b/>
          <w:bCs/>
          <w:u w:val="single"/>
        </w:rPr>
        <w:t xml:space="preserve"> du projet numéro 3</w:t>
      </w:r>
      <w:r w:rsidR="00C36B6D">
        <w:rPr>
          <w:b/>
          <w:bCs/>
          <w:u w:val="single"/>
        </w:rPr>
        <w:t> : entrepôt de données pour l’Université Téluq</w:t>
      </w:r>
      <w:r w:rsidRPr="00174CC7">
        <w:rPr>
          <w:b/>
          <w:bCs/>
          <w:u w:val="single"/>
        </w:rPr>
        <w:t>, le logiciel de représentation visuelle d’idées de la pensée appelée FreeMind</w:t>
      </w:r>
      <w:r>
        <w:rPr>
          <w:b/>
          <w:bCs/>
          <w:u w:val="single"/>
        </w:rPr>
        <w:t>,</w:t>
      </w:r>
      <w:r>
        <w:t xml:space="preserve"> afin de concevoir, créer, configurer,</w:t>
      </w:r>
      <w:r w:rsidR="00C36B6D">
        <w:t xml:space="preserve"> développer,</w:t>
      </w:r>
      <w:r>
        <w:t xml:space="preserve"> programmer et mettre en œuvre l’entrepôt de données que ce projet demande</w:t>
      </w:r>
      <w:r w:rsidR="00BE7A7D">
        <w:t xml:space="preserve">. </w:t>
      </w:r>
    </w:p>
    <w:p w14:paraId="55FBE605" w14:textId="77777777" w:rsidR="00622A1E" w:rsidRDefault="00622A1E" w:rsidP="00DD4E7F">
      <w:pPr>
        <w:tabs>
          <w:tab w:val="left" w:pos="426"/>
        </w:tabs>
        <w:spacing w:line="240" w:lineRule="auto"/>
        <w:contextualSpacing/>
      </w:pPr>
    </w:p>
    <w:p w14:paraId="7609669E" w14:textId="6AAF275A" w:rsidR="00174CC7" w:rsidRPr="00BE7A7D" w:rsidRDefault="00BE7A7D" w:rsidP="00DD4E7F">
      <w:pPr>
        <w:tabs>
          <w:tab w:val="left" w:pos="426"/>
        </w:tabs>
        <w:spacing w:line="240" w:lineRule="auto"/>
        <w:contextualSpacing/>
        <w:rPr>
          <w:bCs/>
          <w:iCs/>
        </w:rPr>
      </w:pPr>
      <w:r>
        <w:t>L’</w:t>
      </w:r>
      <w:r w:rsidR="00174CC7">
        <w:t xml:space="preserve">entrepôt de données </w:t>
      </w:r>
      <w:r>
        <w:t xml:space="preserve">qu’exige le projet numéro 3, </w:t>
      </w:r>
      <w:r w:rsidR="00174CC7">
        <w:t xml:space="preserve">est constitué </w:t>
      </w:r>
      <w:r>
        <w:t>d</w:t>
      </w:r>
      <w:r w:rsidR="00C8668C">
        <w:t>’un</w:t>
      </w:r>
      <w:r w:rsidR="00174CC7">
        <w:t xml:space="preserve"> cube de données, </w:t>
      </w:r>
      <w:r w:rsidR="00C8668C">
        <w:t xml:space="preserve">possédant trois dimensions qui sont les concepts Étudiants, Programmes universitaires et Cours. Ces dimensions </w:t>
      </w:r>
      <w:r w:rsidR="00174CC7">
        <w:t xml:space="preserve">stockeront </w:t>
      </w:r>
      <w:r w:rsidR="00C8668C">
        <w:t xml:space="preserve">précisément </w:t>
      </w:r>
      <w:r w:rsidR="00174CC7">
        <w:t xml:space="preserve">les données des étudiants, des programmes d’études et des cours offerts par l’Université Téluq, </w:t>
      </w:r>
      <w:r w:rsidR="00174CC7" w:rsidRPr="00BE7A7D">
        <w:rPr>
          <w:b/>
          <w:bCs/>
          <w:u w:val="single"/>
        </w:rPr>
        <w:t xml:space="preserve">afin </w:t>
      </w:r>
      <w:r w:rsidRPr="00BE7A7D">
        <w:rPr>
          <w:b/>
          <w:bCs/>
          <w:u w:val="single"/>
        </w:rPr>
        <w:t xml:space="preserve">qu’il puisse faciliter la compréhension des notes finales des étudiants de l’Université Téluq, </w:t>
      </w:r>
      <w:r w:rsidRPr="00C8668C">
        <w:t>par</w:t>
      </w:r>
      <w:r>
        <w:rPr>
          <w:bCs/>
          <w:iCs/>
        </w:rPr>
        <w:t xml:space="preserve"> les professeurs et </w:t>
      </w:r>
      <w:r w:rsidR="00C8668C">
        <w:rPr>
          <w:bCs/>
          <w:iCs/>
        </w:rPr>
        <w:t xml:space="preserve">les </w:t>
      </w:r>
      <w:r>
        <w:rPr>
          <w:bCs/>
          <w:iCs/>
        </w:rPr>
        <w:t>gestionnaires qui travaillent à cette université.</w:t>
      </w:r>
    </w:p>
    <w:p w14:paraId="3EC308E2" w14:textId="4E5DE0C5" w:rsidR="00174CC7" w:rsidRPr="00174CC7" w:rsidRDefault="00174CC7" w:rsidP="00BE7A7D">
      <w:pPr>
        <w:spacing w:line="240" w:lineRule="auto"/>
        <w:contextualSpacing/>
        <w:rPr>
          <w:bCs/>
          <w:iCs/>
        </w:rPr>
      </w:pPr>
    </w:p>
    <w:p w14:paraId="7951477B" w14:textId="6F075B02" w:rsidR="008002D9" w:rsidRDefault="00BE7A7D" w:rsidP="008002D9">
      <w:pPr>
        <w:spacing w:line="240" w:lineRule="auto"/>
        <w:contextualSpacing/>
        <w:rPr>
          <w:bCs/>
          <w:iCs/>
        </w:rPr>
      </w:pPr>
      <w:r>
        <w:rPr>
          <w:bCs/>
          <w:iCs/>
        </w:rPr>
        <w:t>Afin de représenter l’ensemble des tâches défini</w:t>
      </w:r>
      <w:r w:rsidR="00C8668C">
        <w:rPr>
          <w:bCs/>
          <w:iCs/>
        </w:rPr>
        <w:t>e</w:t>
      </w:r>
      <w:r>
        <w:rPr>
          <w:bCs/>
          <w:iCs/>
        </w:rPr>
        <w:t xml:space="preserve">s </w:t>
      </w:r>
      <w:r w:rsidR="008002D9">
        <w:rPr>
          <w:bCs/>
          <w:iCs/>
        </w:rPr>
        <w:t xml:space="preserve">et listées </w:t>
      </w:r>
      <w:r>
        <w:rPr>
          <w:bCs/>
          <w:iCs/>
        </w:rPr>
        <w:t xml:space="preserve">à la section 1 du présent document, et un peu détaillées à la section 2 du même document, Gonzalo Alfredo Romero Francia a utilisé la méthode de génie logiciel RUP, qui </w:t>
      </w:r>
      <w:r w:rsidR="008002D9">
        <w:rPr>
          <w:bCs/>
          <w:iCs/>
        </w:rPr>
        <w:t xml:space="preserve">lui a </w:t>
      </w:r>
      <w:r>
        <w:rPr>
          <w:bCs/>
          <w:iCs/>
        </w:rPr>
        <w:t>perm</w:t>
      </w:r>
      <w:r w:rsidR="008002D9">
        <w:rPr>
          <w:bCs/>
          <w:iCs/>
        </w:rPr>
        <w:t>is</w:t>
      </w:r>
      <w:r>
        <w:rPr>
          <w:bCs/>
          <w:iCs/>
        </w:rPr>
        <w:t xml:space="preserve"> de </w:t>
      </w:r>
      <w:r w:rsidR="008002D9">
        <w:rPr>
          <w:bCs/>
          <w:iCs/>
        </w:rPr>
        <w:t xml:space="preserve">déterminer, définir et </w:t>
      </w:r>
      <w:r>
        <w:rPr>
          <w:bCs/>
          <w:iCs/>
        </w:rPr>
        <w:t>lister l’ensemble de ces tâches</w:t>
      </w:r>
      <w:r w:rsidR="008002D9">
        <w:rPr>
          <w:bCs/>
          <w:iCs/>
        </w:rPr>
        <w:t>, du projet numéro 3,</w:t>
      </w:r>
      <w:r>
        <w:rPr>
          <w:bCs/>
          <w:iCs/>
        </w:rPr>
        <w:t xml:space="preserve"> de manière structurée et ordonnée</w:t>
      </w:r>
      <w:r w:rsidR="008002D9">
        <w:rPr>
          <w:bCs/>
          <w:iCs/>
        </w:rPr>
        <w:t xml:space="preserve">, et organisée par les trois phases de cette méthode de génie logiciel, qui sont : </w:t>
      </w:r>
    </w:p>
    <w:p w14:paraId="7F0B4B90" w14:textId="6F5EDC0E" w:rsidR="008002D9" w:rsidRDefault="008002D9" w:rsidP="008002D9">
      <w:pPr>
        <w:spacing w:line="240" w:lineRule="auto"/>
        <w:contextualSpacing/>
        <w:rPr>
          <w:bCs/>
          <w:iCs/>
        </w:rPr>
      </w:pPr>
    </w:p>
    <w:p w14:paraId="252CF1F5" w14:textId="2CFEF4CA" w:rsidR="008002D9" w:rsidRPr="00847C85" w:rsidRDefault="008002D9" w:rsidP="00847C85">
      <w:pPr>
        <w:pStyle w:val="ListParagraph"/>
        <w:numPr>
          <w:ilvl w:val="0"/>
          <w:numId w:val="25"/>
        </w:numPr>
        <w:spacing w:line="240" w:lineRule="auto"/>
        <w:ind w:left="270" w:hanging="270"/>
        <w:rPr>
          <w:rFonts w:ascii="Arial" w:hAnsi="Arial" w:cs="Arial"/>
          <w:bCs/>
          <w:iCs/>
        </w:rPr>
      </w:pPr>
      <w:r w:rsidRPr="00847C85">
        <w:rPr>
          <w:rFonts w:ascii="Arial" w:hAnsi="Arial" w:cs="Arial"/>
          <w:bCs/>
          <w:iCs/>
        </w:rPr>
        <w:t>La phase d’inception.</w:t>
      </w:r>
    </w:p>
    <w:p w14:paraId="4C01C46C" w14:textId="2376438B" w:rsidR="008002D9" w:rsidRPr="00847C85" w:rsidRDefault="008002D9" w:rsidP="00847C85">
      <w:pPr>
        <w:pStyle w:val="ListParagraph"/>
        <w:numPr>
          <w:ilvl w:val="0"/>
          <w:numId w:val="25"/>
        </w:numPr>
        <w:spacing w:line="240" w:lineRule="auto"/>
        <w:ind w:left="270" w:hanging="270"/>
        <w:rPr>
          <w:rFonts w:ascii="Arial" w:hAnsi="Arial" w:cs="Arial"/>
          <w:bCs/>
          <w:iCs/>
        </w:rPr>
      </w:pPr>
      <w:r w:rsidRPr="00847C85">
        <w:rPr>
          <w:rFonts w:ascii="Arial" w:hAnsi="Arial" w:cs="Arial"/>
          <w:bCs/>
          <w:iCs/>
        </w:rPr>
        <w:t>La phase d’élaboration.</w:t>
      </w:r>
    </w:p>
    <w:p w14:paraId="0B09EFC2" w14:textId="6D1D90DE" w:rsidR="008002D9" w:rsidRPr="00847C85" w:rsidRDefault="008002D9" w:rsidP="00847C85">
      <w:pPr>
        <w:pStyle w:val="ListParagraph"/>
        <w:numPr>
          <w:ilvl w:val="0"/>
          <w:numId w:val="25"/>
        </w:numPr>
        <w:spacing w:line="240" w:lineRule="auto"/>
        <w:ind w:left="270" w:hanging="270"/>
        <w:rPr>
          <w:rFonts w:ascii="Arial" w:hAnsi="Arial" w:cs="Arial"/>
          <w:bCs/>
          <w:iCs/>
        </w:rPr>
      </w:pPr>
      <w:r w:rsidRPr="00847C85">
        <w:rPr>
          <w:rFonts w:ascii="Arial" w:hAnsi="Arial" w:cs="Arial"/>
          <w:bCs/>
          <w:iCs/>
        </w:rPr>
        <w:t>La phase de construction.</w:t>
      </w:r>
    </w:p>
    <w:p w14:paraId="0284C900" w14:textId="4F64FE76" w:rsidR="00174CC7" w:rsidRDefault="008002D9" w:rsidP="008002D9">
      <w:pPr>
        <w:spacing w:line="240" w:lineRule="auto"/>
        <w:contextualSpacing/>
        <w:rPr>
          <w:bCs/>
          <w:iCs/>
        </w:rPr>
      </w:pPr>
      <w:r>
        <w:rPr>
          <w:bCs/>
          <w:iCs/>
        </w:rPr>
        <w:lastRenderedPageBreak/>
        <w:t>Le voici l’ensemble d’activités, déjà défini</w:t>
      </w:r>
      <w:r w:rsidR="00AF6111">
        <w:rPr>
          <w:bCs/>
          <w:iCs/>
        </w:rPr>
        <w:t>e</w:t>
      </w:r>
      <w:r>
        <w:rPr>
          <w:bCs/>
          <w:iCs/>
        </w:rPr>
        <w:t>s, déterminé</w:t>
      </w:r>
      <w:r w:rsidR="00AF6111">
        <w:rPr>
          <w:bCs/>
          <w:iCs/>
        </w:rPr>
        <w:t>e</w:t>
      </w:r>
      <w:r>
        <w:rPr>
          <w:bCs/>
          <w:iCs/>
        </w:rPr>
        <w:t>s et un peu détaillées, aux sections 1 et 2, et organisées par un sujet principal, des thèmes et des sous-thèmes, qui sont les arborescences du diagramme de représentation visuelle d</w:t>
      </w:r>
      <w:r w:rsidR="00847C85">
        <w:rPr>
          <w:bCs/>
          <w:iCs/>
        </w:rPr>
        <w:t>’</w:t>
      </w:r>
      <w:r>
        <w:rPr>
          <w:bCs/>
          <w:iCs/>
        </w:rPr>
        <w:t>idées de la pensée du logiciel FreeMind :</w:t>
      </w:r>
    </w:p>
    <w:p w14:paraId="283282A4" w14:textId="34CA900A" w:rsidR="008002D9" w:rsidRDefault="008002D9" w:rsidP="008002D9">
      <w:pPr>
        <w:spacing w:line="240" w:lineRule="auto"/>
        <w:contextualSpacing/>
        <w:rPr>
          <w:bCs/>
          <w:iCs/>
        </w:rPr>
      </w:pPr>
    </w:p>
    <w:p w14:paraId="5A04ADE4" w14:textId="397E13EB" w:rsidR="008002D9" w:rsidRDefault="00A16595" w:rsidP="00BE7A7D">
      <w:pPr>
        <w:rPr>
          <w:bCs/>
          <w:iCs/>
        </w:rPr>
      </w:pPr>
      <w:r>
        <w:rPr>
          <w:bCs/>
          <w:iCs/>
        </w:rPr>
        <w:t xml:space="preserve">1.- </w:t>
      </w:r>
      <w:r w:rsidR="008002D9">
        <w:rPr>
          <w:bCs/>
          <w:iCs/>
        </w:rPr>
        <w:t>Projet N</w:t>
      </w:r>
      <w:r w:rsidR="008002D9">
        <w:rPr>
          <w:bCs/>
          <w:iCs/>
          <w:vertAlign w:val="superscript"/>
        </w:rPr>
        <w:t>o</w:t>
      </w:r>
      <w:r w:rsidR="008002D9">
        <w:rPr>
          <w:bCs/>
          <w:iCs/>
        </w:rPr>
        <w:t xml:space="preserve"> 3 : entrepôt de données pour l’Université Téluq Montréal. (</w:t>
      </w:r>
      <w:r w:rsidR="004B47A5">
        <w:rPr>
          <w:bCs/>
          <w:iCs/>
        </w:rPr>
        <w:t>Titre du projet</w:t>
      </w:r>
      <w:r w:rsidR="008002D9">
        <w:rPr>
          <w:bCs/>
          <w:iCs/>
        </w:rPr>
        <w:t>)</w:t>
      </w:r>
    </w:p>
    <w:p w14:paraId="00A5F38C" w14:textId="0D41788F" w:rsidR="008002D9" w:rsidRDefault="00A16595" w:rsidP="002A737F">
      <w:pPr>
        <w:ind w:left="360"/>
        <w:rPr>
          <w:bCs/>
          <w:iCs/>
        </w:rPr>
      </w:pPr>
      <w:r>
        <w:rPr>
          <w:bCs/>
          <w:iCs/>
        </w:rPr>
        <w:t xml:space="preserve">1.1.- </w:t>
      </w:r>
      <w:r w:rsidR="008002D9">
        <w:rPr>
          <w:bCs/>
          <w:iCs/>
        </w:rPr>
        <w:t>Liste de documents</w:t>
      </w:r>
      <w:r>
        <w:rPr>
          <w:bCs/>
          <w:iCs/>
        </w:rPr>
        <w:t xml:space="preserve"> pour la réalisation du projet numéro 3. (Thème)</w:t>
      </w:r>
    </w:p>
    <w:p w14:paraId="28CC969F" w14:textId="77777777" w:rsidR="002A737F" w:rsidRDefault="002A737F" w:rsidP="00BE7A7D">
      <w:pPr>
        <w:rPr>
          <w:bCs/>
          <w:iCs/>
        </w:rPr>
      </w:pPr>
      <w:r>
        <w:rPr>
          <w:bCs/>
          <w:iCs/>
        </w:rPr>
        <w:t xml:space="preserve">              1.1.1.- </w:t>
      </w:r>
      <w:r w:rsidRPr="002A737F">
        <w:rPr>
          <w:bCs/>
          <w:iCs/>
        </w:rPr>
        <w:t>Liste de mes compétences personnelles et professionnelles.</w:t>
      </w:r>
    </w:p>
    <w:p w14:paraId="466861C4" w14:textId="3A23A387" w:rsidR="002A737F" w:rsidRDefault="002A737F" w:rsidP="00BE7A7D">
      <w:pPr>
        <w:rPr>
          <w:bCs/>
          <w:iCs/>
        </w:rPr>
      </w:pPr>
      <w:r>
        <w:rPr>
          <w:bCs/>
          <w:iCs/>
        </w:rPr>
        <w:t xml:space="preserve">              1.1.2.- </w:t>
      </w:r>
      <w:r w:rsidRPr="002A737F">
        <w:rPr>
          <w:bCs/>
          <w:iCs/>
        </w:rPr>
        <w:t>Liste de mes compétences techniques.</w:t>
      </w:r>
    </w:p>
    <w:p w14:paraId="7C72039D" w14:textId="4D563AA2" w:rsidR="002A737F" w:rsidRDefault="002A737F" w:rsidP="002A737F">
      <w:pPr>
        <w:tabs>
          <w:tab w:val="left" w:pos="1170"/>
        </w:tabs>
        <w:spacing w:line="240" w:lineRule="auto"/>
        <w:ind w:left="900" w:hanging="900"/>
        <w:contextualSpacing/>
        <w:rPr>
          <w:bCs/>
          <w:iCs/>
        </w:rPr>
      </w:pPr>
      <w:r>
        <w:rPr>
          <w:bCs/>
          <w:iCs/>
        </w:rPr>
        <w:t xml:space="preserve">              1.1.3.- </w:t>
      </w:r>
      <w:r w:rsidRPr="002A737F">
        <w:rPr>
          <w:bCs/>
          <w:iCs/>
        </w:rPr>
        <w:t xml:space="preserve">Auto-évaluation réalisée de mes compétences techniques, professionnelles et </w:t>
      </w:r>
      <w:r>
        <w:rPr>
          <w:bCs/>
          <w:iCs/>
        </w:rPr>
        <w:t xml:space="preserve">                     </w:t>
      </w:r>
      <w:r w:rsidRPr="002A737F">
        <w:rPr>
          <w:bCs/>
          <w:iCs/>
        </w:rPr>
        <w:t>personnelles,</w:t>
      </w:r>
      <w:r>
        <w:rPr>
          <w:bCs/>
          <w:iCs/>
        </w:rPr>
        <w:t xml:space="preserve"> </w:t>
      </w:r>
      <w:r w:rsidRPr="002A737F">
        <w:rPr>
          <w:bCs/>
          <w:iCs/>
        </w:rPr>
        <w:t>pour le temps 1.</w:t>
      </w:r>
    </w:p>
    <w:p w14:paraId="6979684B" w14:textId="77777777" w:rsidR="002A737F" w:rsidRDefault="002A737F" w:rsidP="002A737F">
      <w:pPr>
        <w:tabs>
          <w:tab w:val="left" w:pos="1980"/>
        </w:tabs>
        <w:spacing w:line="240" w:lineRule="auto"/>
        <w:ind w:left="900" w:hanging="22"/>
        <w:contextualSpacing/>
        <w:rPr>
          <w:bCs/>
          <w:iCs/>
        </w:rPr>
      </w:pPr>
      <w:r>
        <w:rPr>
          <w:bCs/>
          <w:iCs/>
        </w:rPr>
        <w:t xml:space="preserve">1.1.4.- </w:t>
      </w:r>
      <w:r w:rsidRPr="002A737F">
        <w:rPr>
          <w:bCs/>
          <w:iCs/>
        </w:rPr>
        <w:t xml:space="preserve">Auto-évaluation réalisée de mes compétences techniques, professionnelles et </w:t>
      </w:r>
      <w:r>
        <w:rPr>
          <w:bCs/>
          <w:iCs/>
        </w:rPr>
        <w:t xml:space="preserve">  </w:t>
      </w:r>
      <w:r w:rsidRPr="002A737F">
        <w:rPr>
          <w:bCs/>
          <w:iCs/>
        </w:rPr>
        <w:t>personnelles,</w:t>
      </w:r>
      <w:r>
        <w:rPr>
          <w:bCs/>
          <w:iCs/>
        </w:rPr>
        <w:t xml:space="preserve"> </w:t>
      </w:r>
      <w:r w:rsidRPr="002A737F">
        <w:rPr>
          <w:bCs/>
          <w:iCs/>
        </w:rPr>
        <w:t xml:space="preserve">pour le temps </w:t>
      </w:r>
      <w:r>
        <w:rPr>
          <w:bCs/>
          <w:iCs/>
        </w:rPr>
        <w:t>2</w:t>
      </w:r>
      <w:r w:rsidRPr="002A737F">
        <w:rPr>
          <w:bCs/>
          <w:iCs/>
        </w:rPr>
        <w:t>.</w:t>
      </w:r>
    </w:p>
    <w:p w14:paraId="30A49DD4" w14:textId="77777777" w:rsidR="002A737F" w:rsidRDefault="002A737F" w:rsidP="002A737F">
      <w:pPr>
        <w:tabs>
          <w:tab w:val="left" w:pos="1980"/>
        </w:tabs>
        <w:spacing w:line="240" w:lineRule="auto"/>
        <w:ind w:left="900" w:hanging="22"/>
        <w:contextualSpacing/>
        <w:rPr>
          <w:bCs/>
          <w:iCs/>
        </w:rPr>
      </w:pPr>
      <w:r>
        <w:rPr>
          <w:bCs/>
          <w:iCs/>
        </w:rPr>
        <w:t xml:space="preserve">1.1.5.- </w:t>
      </w:r>
      <w:r w:rsidRPr="002A737F">
        <w:rPr>
          <w:bCs/>
          <w:iCs/>
        </w:rPr>
        <w:t>Mon Bilan de Compétences Documenté, pour le cours INF 4018</w:t>
      </w:r>
      <w:r>
        <w:rPr>
          <w:bCs/>
          <w:iCs/>
        </w:rPr>
        <w:t>.</w:t>
      </w:r>
    </w:p>
    <w:p w14:paraId="2611E809" w14:textId="77777777" w:rsidR="002A737F" w:rsidRDefault="002A737F" w:rsidP="002A737F">
      <w:pPr>
        <w:tabs>
          <w:tab w:val="left" w:pos="1980"/>
        </w:tabs>
        <w:spacing w:line="240" w:lineRule="auto"/>
        <w:ind w:left="900" w:hanging="22"/>
        <w:contextualSpacing/>
        <w:rPr>
          <w:bCs/>
          <w:iCs/>
        </w:rPr>
      </w:pPr>
      <w:r>
        <w:rPr>
          <w:bCs/>
          <w:iCs/>
        </w:rPr>
        <w:t xml:space="preserve">1.1.6.- </w:t>
      </w:r>
      <w:r w:rsidRPr="002A737F">
        <w:rPr>
          <w:bCs/>
          <w:iCs/>
        </w:rPr>
        <w:t>Présentation et description du Projet Numéro 3, ainsi que les compétences techniques requises pour réaliser ce projet.</w:t>
      </w:r>
    </w:p>
    <w:p w14:paraId="5D8FDF10" w14:textId="77777777" w:rsidR="002A737F" w:rsidRDefault="002A737F" w:rsidP="002A737F">
      <w:pPr>
        <w:tabs>
          <w:tab w:val="left" w:pos="1980"/>
        </w:tabs>
        <w:spacing w:line="240" w:lineRule="auto"/>
        <w:ind w:left="900" w:hanging="22"/>
        <w:contextualSpacing/>
        <w:rPr>
          <w:bCs/>
          <w:iCs/>
        </w:rPr>
      </w:pPr>
      <w:r>
        <w:rPr>
          <w:bCs/>
          <w:iCs/>
        </w:rPr>
        <w:t xml:space="preserve">1.1.7.- </w:t>
      </w:r>
      <w:r w:rsidRPr="002A737F">
        <w:rPr>
          <w:bCs/>
          <w:iCs/>
        </w:rPr>
        <w:t>Liste de Cas d'utilisation, pour le Projet numéro 3: entrepôt de données pour l'Université Téluq.</w:t>
      </w:r>
    </w:p>
    <w:p w14:paraId="094BEAFD" w14:textId="77777777" w:rsidR="002A737F" w:rsidRDefault="002A737F" w:rsidP="002A737F">
      <w:pPr>
        <w:tabs>
          <w:tab w:val="left" w:pos="1980"/>
        </w:tabs>
        <w:spacing w:line="240" w:lineRule="auto"/>
        <w:ind w:left="900" w:hanging="22"/>
        <w:contextualSpacing/>
        <w:rPr>
          <w:bCs/>
          <w:iCs/>
        </w:rPr>
      </w:pPr>
      <w:r>
        <w:rPr>
          <w:bCs/>
          <w:iCs/>
        </w:rPr>
        <w:t xml:space="preserve">1.1.8.- </w:t>
      </w:r>
      <w:r w:rsidRPr="002A737F">
        <w:rPr>
          <w:bCs/>
          <w:iCs/>
        </w:rPr>
        <w:t>Diagramme de modèles de Cas d'Utilisation, pour le Projet numéro 3: entrepôt de données pour l'Université Téluq.</w:t>
      </w:r>
    </w:p>
    <w:p w14:paraId="1FAE70EA" w14:textId="4F863BA7" w:rsidR="002A737F" w:rsidRDefault="002A737F" w:rsidP="002A737F">
      <w:pPr>
        <w:tabs>
          <w:tab w:val="left" w:pos="1980"/>
        </w:tabs>
        <w:spacing w:line="240" w:lineRule="auto"/>
        <w:ind w:left="360" w:hanging="22"/>
        <w:contextualSpacing/>
        <w:rPr>
          <w:bCs/>
          <w:iCs/>
        </w:rPr>
      </w:pPr>
      <w:r>
        <w:rPr>
          <w:bCs/>
          <w:iCs/>
        </w:rPr>
        <w:t>1.2.- Liste de documents pour modéliser les trois cubes de données du projet numéro 3.</w:t>
      </w:r>
      <w:r w:rsidR="00DD4E7F">
        <w:rPr>
          <w:bCs/>
          <w:iCs/>
        </w:rPr>
        <w:t xml:space="preserve"> (Thème)</w:t>
      </w:r>
    </w:p>
    <w:p w14:paraId="7012C3D6" w14:textId="21189C26" w:rsidR="002A737F" w:rsidRDefault="002A737F" w:rsidP="002A737F">
      <w:pPr>
        <w:tabs>
          <w:tab w:val="left" w:pos="1980"/>
        </w:tabs>
        <w:spacing w:line="240" w:lineRule="auto"/>
        <w:ind w:left="360" w:hanging="22"/>
        <w:contextualSpacing/>
        <w:rPr>
          <w:bCs/>
          <w:iCs/>
        </w:rPr>
      </w:pPr>
      <w:r>
        <w:rPr>
          <w:bCs/>
          <w:iCs/>
        </w:rPr>
        <w:t xml:space="preserve">        1.2.1.- </w:t>
      </w:r>
      <w:r w:rsidRPr="002A737F">
        <w:rPr>
          <w:bCs/>
          <w:iCs/>
        </w:rPr>
        <w:t xml:space="preserve">Documents </w:t>
      </w:r>
      <w:r>
        <w:rPr>
          <w:bCs/>
          <w:iCs/>
        </w:rPr>
        <w:t>sur la</w:t>
      </w:r>
      <w:r w:rsidRPr="002A737F">
        <w:rPr>
          <w:bCs/>
          <w:iCs/>
        </w:rPr>
        <w:t xml:space="preserve"> modélisation d'un entrepôt de données.</w:t>
      </w:r>
    </w:p>
    <w:p w14:paraId="7938C67A" w14:textId="77777777" w:rsidR="002A737F" w:rsidRDefault="002A737F" w:rsidP="002A737F">
      <w:pPr>
        <w:tabs>
          <w:tab w:val="left" w:pos="1980"/>
        </w:tabs>
        <w:spacing w:line="240" w:lineRule="auto"/>
        <w:ind w:hanging="22"/>
        <w:contextualSpacing/>
        <w:rPr>
          <w:bCs/>
          <w:iCs/>
        </w:rPr>
      </w:pPr>
      <w:r>
        <w:rPr>
          <w:bCs/>
          <w:iCs/>
        </w:rPr>
        <w:t xml:space="preserve">              1.2.2.- </w:t>
      </w:r>
      <w:r w:rsidRPr="002A737F">
        <w:rPr>
          <w:bCs/>
          <w:iCs/>
        </w:rPr>
        <w:t>Documents sur le modèle d'entrepôt de données sous forme d'étoile</w:t>
      </w:r>
      <w:r>
        <w:rPr>
          <w:bCs/>
          <w:iCs/>
        </w:rPr>
        <w:t>.</w:t>
      </w:r>
    </w:p>
    <w:p w14:paraId="34D69641" w14:textId="77777777" w:rsidR="002A737F" w:rsidRDefault="002A737F" w:rsidP="002A737F">
      <w:pPr>
        <w:tabs>
          <w:tab w:val="left" w:pos="1980"/>
        </w:tabs>
        <w:spacing w:line="240" w:lineRule="auto"/>
        <w:ind w:hanging="22"/>
        <w:contextualSpacing/>
        <w:rPr>
          <w:bCs/>
          <w:iCs/>
        </w:rPr>
      </w:pPr>
      <w:r>
        <w:rPr>
          <w:bCs/>
          <w:iCs/>
        </w:rPr>
        <w:t xml:space="preserve">              1.2.3.- </w:t>
      </w:r>
      <w:r w:rsidRPr="002A737F">
        <w:rPr>
          <w:bCs/>
          <w:iCs/>
        </w:rPr>
        <w:t>Documents sur la modélisation de cubes de données d'un entrepôt de données.</w:t>
      </w:r>
    </w:p>
    <w:p w14:paraId="1BA146BC" w14:textId="77777777" w:rsidR="002A737F" w:rsidRDefault="002A737F" w:rsidP="002A737F">
      <w:pPr>
        <w:tabs>
          <w:tab w:val="left" w:pos="1980"/>
        </w:tabs>
        <w:spacing w:line="240" w:lineRule="auto"/>
        <w:ind w:hanging="22"/>
        <w:contextualSpacing/>
        <w:rPr>
          <w:bCs/>
          <w:iCs/>
        </w:rPr>
      </w:pPr>
    </w:p>
    <w:p w14:paraId="04453AA7" w14:textId="1E636914" w:rsidR="002A737F" w:rsidRDefault="002A737F" w:rsidP="002A737F">
      <w:pPr>
        <w:tabs>
          <w:tab w:val="left" w:pos="1980"/>
        </w:tabs>
        <w:spacing w:line="240" w:lineRule="auto"/>
        <w:ind w:left="360" w:hanging="22"/>
        <w:contextualSpacing/>
        <w:rPr>
          <w:bCs/>
          <w:iCs/>
        </w:rPr>
      </w:pPr>
      <w:r>
        <w:rPr>
          <w:bCs/>
          <w:iCs/>
        </w:rPr>
        <w:t xml:space="preserve">1.3.- Présentation globale du projet numéro 3. </w:t>
      </w:r>
      <w:r w:rsidR="00DD4E7F">
        <w:rPr>
          <w:bCs/>
          <w:iCs/>
        </w:rPr>
        <w:t>(Thème)</w:t>
      </w:r>
    </w:p>
    <w:p w14:paraId="271F0073" w14:textId="77777777" w:rsidR="00DD4E7F" w:rsidRDefault="002A737F" w:rsidP="002A737F">
      <w:pPr>
        <w:tabs>
          <w:tab w:val="left" w:pos="1980"/>
        </w:tabs>
        <w:spacing w:line="240" w:lineRule="auto"/>
        <w:ind w:left="1530" w:hanging="1530"/>
        <w:contextualSpacing/>
        <w:rPr>
          <w:bCs/>
          <w:iCs/>
        </w:rPr>
      </w:pPr>
      <w:r>
        <w:rPr>
          <w:bCs/>
          <w:iCs/>
        </w:rPr>
        <w:t xml:space="preserve">             </w:t>
      </w:r>
      <w:r w:rsidR="00DD4E7F">
        <w:rPr>
          <w:bCs/>
          <w:iCs/>
        </w:rPr>
        <w:t xml:space="preserve"> 1.3.1.- </w:t>
      </w:r>
      <w:r w:rsidR="00DD4E7F" w:rsidRPr="00DD4E7F">
        <w:rPr>
          <w:bCs/>
          <w:iCs/>
        </w:rPr>
        <w:t>Présentation du projet numéro 3.</w:t>
      </w:r>
    </w:p>
    <w:p w14:paraId="1F6E9454" w14:textId="1686D188" w:rsidR="002A737F" w:rsidRDefault="00DD4E7F" w:rsidP="002A737F">
      <w:pPr>
        <w:tabs>
          <w:tab w:val="left" w:pos="1980"/>
        </w:tabs>
        <w:spacing w:line="240" w:lineRule="auto"/>
        <w:ind w:left="1530" w:hanging="1530"/>
        <w:contextualSpacing/>
        <w:rPr>
          <w:bCs/>
          <w:iCs/>
        </w:rPr>
      </w:pPr>
      <w:r>
        <w:rPr>
          <w:bCs/>
          <w:iCs/>
        </w:rPr>
        <w:t xml:space="preserve">              1.3.2.- </w:t>
      </w:r>
      <w:r w:rsidRPr="00DD4E7F">
        <w:rPr>
          <w:bCs/>
          <w:iCs/>
        </w:rPr>
        <w:t>Objectifs du projet numéro 3.</w:t>
      </w:r>
      <w:r>
        <w:rPr>
          <w:bCs/>
          <w:iCs/>
        </w:rPr>
        <w:t xml:space="preserve"> </w:t>
      </w:r>
      <w:r w:rsidR="002A737F">
        <w:rPr>
          <w:bCs/>
          <w:iCs/>
        </w:rPr>
        <w:t xml:space="preserve"> </w:t>
      </w:r>
    </w:p>
    <w:p w14:paraId="733303C3" w14:textId="77777777" w:rsidR="002A737F" w:rsidRDefault="002A737F" w:rsidP="00DD4E7F">
      <w:pPr>
        <w:spacing w:line="240" w:lineRule="auto"/>
        <w:contextualSpacing/>
        <w:rPr>
          <w:bCs/>
          <w:iCs/>
        </w:rPr>
      </w:pPr>
    </w:p>
    <w:p w14:paraId="7FB70C63" w14:textId="3B3092DA" w:rsidR="00A16595" w:rsidRDefault="00A16595" w:rsidP="00DD4E7F">
      <w:pPr>
        <w:spacing w:line="240" w:lineRule="auto"/>
        <w:ind w:left="360"/>
        <w:contextualSpacing/>
        <w:rPr>
          <w:bCs/>
          <w:iCs/>
        </w:rPr>
      </w:pPr>
      <w:r>
        <w:rPr>
          <w:bCs/>
          <w:iCs/>
        </w:rPr>
        <w:t xml:space="preserve">1.4.- </w:t>
      </w:r>
      <w:r w:rsidRPr="00A16595">
        <w:rPr>
          <w:bCs/>
          <w:iCs/>
        </w:rPr>
        <w:t>Méthode d'Analyse et Conception Orientée Objet RUP</w:t>
      </w:r>
      <w:r>
        <w:rPr>
          <w:bCs/>
          <w:iCs/>
        </w:rPr>
        <w:t xml:space="preserve"> – </w:t>
      </w:r>
      <w:r w:rsidRPr="00A16595">
        <w:rPr>
          <w:bCs/>
          <w:iCs/>
        </w:rPr>
        <w:t>Échéancier</w:t>
      </w:r>
      <w:r>
        <w:rPr>
          <w:bCs/>
          <w:iCs/>
        </w:rPr>
        <w:t xml:space="preserve">. (Thème) </w:t>
      </w:r>
    </w:p>
    <w:p w14:paraId="1D766515" w14:textId="6570B80D" w:rsidR="004B47A5" w:rsidRDefault="00DD4E7F" w:rsidP="00DD4E7F">
      <w:pPr>
        <w:spacing w:line="240" w:lineRule="auto"/>
        <w:contextualSpacing/>
        <w:rPr>
          <w:bCs/>
          <w:iCs/>
        </w:rPr>
      </w:pPr>
      <w:r>
        <w:rPr>
          <w:bCs/>
          <w:iCs/>
        </w:rPr>
        <w:t xml:space="preserve">              </w:t>
      </w:r>
      <w:r w:rsidR="004B47A5">
        <w:rPr>
          <w:bCs/>
          <w:iCs/>
        </w:rPr>
        <w:t>Phase d’inception</w:t>
      </w:r>
    </w:p>
    <w:p w14:paraId="3FB2431E" w14:textId="44C7E74C" w:rsidR="00DD4E7F" w:rsidRPr="00DD4E7F" w:rsidRDefault="004B47A5" w:rsidP="00DD4E7F">
      <w:pPr>
        <w:spacing w:line="240" w:lineRule="auto"/>
        <w:contextualSpacing/>
        <w:rPr>
          <w:bCs/>
          <w:iCs/>
        </w:rPr>
      </w:pPr>
      <w:r>
        <w:rPr>
          <w:bCs/>
          <w:iCs/>
        </w:rPr>
        <w:t xml:space="preserve">              </w:t>
      </w:r>
      <w:r w:rsidR="00DD4E7F">
        <w:rPr>
          <w:bCs/>
          <w:iCs/>
        </w:rPr>
        <w:t xml:space="preserve">1.4.1.- </w:t>
      </w:r>
      <w:r w:rsidR="00DD4E7F" w:rsidRPr="00DD4E7F">
        <w:rPr>
          <w:bCs/>
          <w:iCs/>
        </w:rPr>
        <w:t>Étude d'opportunité</w:t>
      </w:r>
      <w:r w:rsidR="00DD4E7F">
        <w:rPr>
          <w:bCs/>
          <w:iCs/>
        </w:rPr>
        <w:t xml:space="preserve"> (</w:t>
      </w:r>
      <w:r w:rsidR="00DD4E7F" w:rsidRPr="00DD4E7F">
        <w:rPr>
          <w:bCs/>
          <w:iCs/>
        </w:rPr>
        <w:t>Éch</w:t>
      </w:r>
      <w:r w:rsidR="00DD4E7F">
        <w:rPr>
          <w:bCs/>
          <w:iCs/>
        </w:rPr>
        <w:t>é</w:t>
      </w:r>
      <w:r w:rsidR="00DD4E7F" w:rsidRPr="00DD4E7F">
        <w:rPr>
          <w:bCs/>
          <w:iCs/>
        </w:rPr>
        <w:t>ancier</w:t>
      </w:r>
      <w:r w:rsidR="00DD4E7F">
        <w:rPr>
          <w:bCs/>
          <w:iCs/>
        </w:rPr>
        <w:t>).</w:t>
      </w:r>
    </w:p>
    <w:p w14:paraId="6822DB26" w14:textId="6DC74F3B" w:rsidR="00DD4E7F" w:rsidRDefault="00DD4E7F" w:rsidP="00DD4E7F">
      <w:pPr>
        <w:spacing w:line="240" w:lineRule="auto"/>
        <w:contextualSpacing/>
        <w:rPr>
          <w:bCs/>
          <w:iCs/>
        </w:rPr>
      </w:pPr>
      <w:r w:rsidRPr="00DD4E7F">
        <w:rPr>
          <w:bCs/>
          <w:iCs/>
        </w:rPr>
        <w:t xml:space="preserve">         </w:t>
      </w:r>
      <w:r>
        <w:rPr>
          <w:bCs/>
          <w:iCs/>
        </w:rPr>
        <w:t xml:space="preserve">     1.4.2.- </w:t>
      </w:r>
      <w:r w:rsidRPr="00DD4E7F">
        <w:rPr>
          <w:bCs/>
          <w:iCs/>
        </w:rPr>
        <w:t xml:space="preserve">Étude de faisabilité </w:t>
      </w:r>
      <w:r>
        <w:rPr>
          <w:bCs/>
          <w:iCs/>
        </w:rPr>
        <w:t>(</w:t>
      </w:r>
      <w:r w:rsidRPr="00DD4E7F">
        <w:rPr>
          <w:bCs/>
          <w:iCs/>
        </w:rPr>
        <w:t>Échéancier</w:t>
      </w:r>
      <w:r>
        <w:rPr>
          <w:bCs/>
          <w:iCs/>
        </w:rPr>
        <w:t>)</w:t>
      </w:r>
      <w:r w:rsidRPr="00DD4E7F">
        <w:rPr>
          <w:bCs/>
          <w:iCs/>
        </w:rPr>
        <w:t>.</w:t>
      </w:r>
    </w:p>
    <w:p w14:paraId="4B56099E" w14:textId="0525BDC7" w:rsidR="004B47A5" w:rsidRDefault="00DD4E7F" w:rsidP="00DD4E7F">
      <w:pPr>
        <w:spacing w:line="240" w:lineRule="auto"/>
        <w:contextualSpacing/>
        <w:rPr>
          <w:bCs/>
          <w:iCs/>
        </w:rPr>
      </w:pPr>
      <w:r>
        <w:rPr>
          <w:bCs/>
          <w:iCs/>
        </w:rPr>
        <w:t xml:space="preserve">              </w:t>
      </w:r>
      <w:r w:rsidR="004B47A5">
        <w:rPr>
          <w:bCs/>
          <w:iCs/>
        </w:rPr>
        <w:t>Phase d’élaboration</w:t>
      </w:r>
    </w:p>
    <w:p w14:paraId="002C5084" w14:textId="575C602B" w:rsidR="00DD4E7F" w:rsidRDefault="004B47A5" w:rsidP="00DD4E7F">
      <w:pPr>
        <w:spacing w:line="240" w:lineRule="auto"/>
        <w:contextualSpacing/>
        <w:rPr>
          <w:bCs/>
          <w:iCs/>
        </w:rPr>
      </w:pPr>
      <w:r>
        <w:rPr>
          <w:bCs/>
          <w:iCs/>
        </w:rPr>
        <w:t xml:space="preserve">              </w:t>
      </w:r>
      <w:r w:rsidR="00DD4E7F">
        <w:rPr>
          <w:bCs/>
          <w:iCs/>
        </w:rPr>
        <w:t xml:space="preserve">1.4.3.- </w:t>
      </w:r>
      <w:r w:rsidR="00DD4E7F" w:rsidRPr="00DD4E7F">
        <w:rPr>
          <w:bCs/>
          <w:iCs/>
        </w:rPr>
        <w:t xml:space="preserve">Déterminer les exigences du Projet numéro 3 </w:t>
      </w:r>
      <w:r w:rsidR="00DD4E7F">
        <w:rPr>
          <w:bCs/>
          <w:iCs/>
        </w:rPr>
        <w:t>(</w:t>
      </w:r>
      <w:r w:rsidR="00DD4E7F" w:rsidRPr="00DD4E7F">
        <w:rPr>
          <w:bCs/>
          <w:iCs/>
        </w:rPr>
        <w:t>Échéancier</w:t>
      </w:r>
      <w:r w:rsidR="00DD4E7F">
        <w:rPr>
          <w:bCs/>
          <w:iCs/>
        </w:rPr>
        <w:t>)</w:t>
      </w:r>
      <w:r w:rsidR="00DD4E7F" w:rsidRPr="00DD4E7F">
        <w:rPr>
          <w:bCs/>
          <w:iCs/>
        </w:rPr>
        <w:t>.</w:t>
      </w:r>
    </w:p>
    <w:p w14:paraId="6B709C06" w14:textId="6F9C1480" w:rsidR="004B47A5" w:rsidRPr="004B47A5" w:rsidRDefault="004B47A5" w:rsidP="004B47A5">
      <w:pPr>
        <w:spacing w:line="240" w:lineRule="auto"/>
        <w:contextualSpacing/>
        <w:rPr>
          <w:bCs/>
          <w:iCs/>
        </w:rPr>
      </w:pPr>
      <w:r>
        <w:rPr>
          <w:bCs/>
          <w:iCs/>
        </w:rPr>
        <w:t xml:space="preserve">              1.4.4.- </w:t>
      </w:r>
      <w:r w:rsidRPr="004B47A5">
        <w:rPr>
          <w:bCs/>
          <w:iCs/>
        </w:rPr>
        <w:t xml:space="preserve">Déterminer les contraintes du Projet numéro 3 </w:t>
      </w:r>
      <w:r>
        <w:rPr>
          <w:bCs/>
          <w:iCs/>
        </w:rPr>
        <w:t>(</w:t>
      </w:r>
      <w:r w:rsidRPr="004B47A5">
        <w:rPr>
          <w:bCs/>
          <w:iCs/>
        </w:rPr>
        <w:t>Échéancier</w:t>
      </w:r>
      <w:r>
        <w:rPr>
          <w:bCs/>
          <w:iCs/>
        </w:rPr>
        <w:t>)</w:t>
      </w:r>
      <w:r w:rsidRPr="004B47A5">
        <w:rPr>
          <w:bCs/>
          <w:iCs/>
        </w:rPr>
        <w:t>.</w:t>
      </w:r>
    </w:p>
    <w:p w14:paraId="648DB495" w14:textId="718D7FBE" w:rsidR="00DD4E7F" w:rsidRDefault="00DD4E7F" w:rsidP="00DD4E7F">
      <w:pPr>
        <w:spacing w:line="240" w:lineRule="auto"/>
        <w:contextualSpacing/>
        <w:rPr>
          <w:bCs/>
          <w:iCs/>
        </w:rPr>
      </w:pPr>
      <w:r w:rsidRPr="00DD4E7F">
        <w:rPr>
          <w:bCs/>
          <w:iCs/>
        </w:rPr>
        <w:t xml:space="preserve">         </w:t>
      </w:r>
      <w:r w:rsidR="004B47A5">
        <w:rPr>
          <w:bCs/>
          <w:iCs/>
        </w:rPr>
        <w:t xml:space="preserve">     Phase de construction</w:t>
      </w:r>
    </w:p>
    <w:p w14:paraId="64E0716B" w14:textId="709DD1FB" w:rsidR="004B47A5" w:rsidRDefault="004B47A5" w:rsidP="004B47A5">
      <w:pPr>
        <w:spacing w:line="240" w:lineRule="auto"/>
        <w:contextualSpacing/>
        <w:rPr>
          <w:bCs/>
          <w:iCs/>
        </w:rPr>
      </w:pPr>
      <w:r>
        <w:rPr>
          <w:bCs/>
          <w:iCs/>
        </w:rPr>
        <w:t xml:space="preserve">              1.4.5.- </w:t>
      </w:r>
      <w:r w:rsidRPr="004B47A5">
        <w:rPr>
          <w:bCs/>
          <w:iCs/>
        </w:rPr>
        <w:t xml:space="preserve">Analyse globale et détaillée du projet numéro 3 </w:t>
      </w:r>
      <w:r>
        <w:rPr>
          <w:bCs/>
          <w:iCs/>
        </w:rPr>
        <w:t>(</w:t>
      </w:r>
      <w:r w:rsidRPr="004B47A5">
        <w:rPr>
          <w:bCs/>
          <w:iCs/>
        </w:rPr>
        <w:t>Échéancier</w:t>
      </w:r>
      <w:r>
        <w:rPr>
          <w:bCs/>
          <w:iCs/>
        </w:rPr>
        <w:t>)</w:t>
      </w:r>
      <w:r w:rsidRPr="004B47A5">
        <w:rPr>
          <w:bCs/>
          <w:iCs/>
        </w:rPr>
        <w:t>.</w:t>
      </w:r>
    </w:p>
    <w:p w14:paraId="2C22CC97" w14:textId="51CB6238" w:rsidR="004B47A5" w:rsidRDefault="004B47A5" w:rsidP="004B47A5">
      <w:pPr>
        <w:spacing w:line="240" w:lineRule="auto"/>
        <w:contextualSpacing/>
        <w:rPr>
          <w:bCs/>
          <w:iCs/>
        </w:rPr>
      </w:pPr>
      <w:r>
        <w:rPr>
          <w:bCs/>
          <w:iCs/>
        </w:rPr>
        <w:t xml:space="preserve">              1.4.6.- </w:t>
      </w:r>
      <w:r w:rsidRPr="004B47A5">
        <w:rPr>
          <w:bCs/>
          <w:iCs/>
        </w:rPr>
        <w:t>Analyse exhaustive et complète du projet numéro 3</w:t>
      </w:r>
      <w:r>
        <w:rPr>
          <w:bCs/>
          <w:iCs/>
        </w:rPr>
        <w:t xml:space="preserve"> </w:t>
      </w:r>
      <w:r w:rsidRPr="004B47A5">
        <w:rPr>
          <w:bCs/>
          <w:iCs/>
        </w:rPr>
        <w:t xml:space="preserve"> </w:t>
      </w:r>
      <w:r>
        <w:rPr>
          <w:bCs/>
          <w:iCs/>
        </w:rPr>
        <w:t>(</w:t>
      </w:r>
      <w:r w:rsidRPr="004B47A5">
        <w:rPr>
          <w:bCs/>
          <w:iCs/>
        </w:rPr>
        <w:t>Échéancier</w:t>
      </w:r>
      <w:r>
        <w:rPr>
          <w:bCs/>
          <w:iCs/>
        </w:rPr>
        <w:t>)</w:t>
      </w:r>
      <w:r w:rsidRPr="004B47A5">
        <w:rPr>
          <w:bCs/>
          <w:iCs/>
        </w:rPr>
        <w:t>.</w:t>
      </w:r>
    </w:p>
    <w:p w14:paraId="34EC2D55" w14:textId="008003C0" w:rsidR="004B47A5" w:rsidRDefault="004B47A5" w:rsidP="004B47A5">
      <w:pPr>
        <w:spacing w:line="240" w:lineRule="auto"/>
        <w:ind w:left="1530" w:hanging="1530"/>
        <w:contextualSpacing/>
        <w:rPr>
          <w:bCs/>
          <w:iCs/>
        </w:rPr>
      </w:pPr>
      <w:r>
        <w:rPr>
          <w:bCs/>
          <w:iCs/>
        </w:rPr>
        <w:t xml:space="preserve">              1.4.7.- </w:t>
      </w:r>
      <w:r w:rsidRPr="004B47A5">
        <w:rPr>
          <w:bCs/>
          <w:iCs/>
        </w:rPr>
        <w:t>Recherches sur Google et Yahoo, de noms et noms de familles fictifs des</w:t>
      </w:r>
      <w:r w:rsidR="00847C85">
        <w:rPr>
          <w:bCs/>
          <w:iCs/>
        </w:rPr>
        <w:t xml:space="preserve"> </w:t>
      </w:r>
      <w:r w:rsidRPr="004B47A5">
        <w:rPr>
          <w:bCs/>
          <w:iCs/>
        </w:rPr>
        <w:t xml:space="preserve">étudiants de l'Université Téluq </w:t>
      </w:r>
      <w:r>
        <w:rPr>
          <w:bCs/>
          <w:iCs/>
        </w:rPr>
        <w:t>(</w:t>
      </w:r>
      <w:r w:rsidRPr="004B47A5">
        <w:rPr>
          <w:bCs/>
          <w:iCs/>
        </w:rPr>
        <w:t>Échéancier</w:t>
      </w:r>
      <w:r>
        <w:rPr>
          <w:bCs/>
          <w:iCs/>
        </w:rPr>
        <w:t>)</w:t>
      </w:r>
      <w:r w:rsidRPr="004B47A5">
        <w:rPr>
          <w:bCs/>
          <w:iCs/>
        </w:rPr>
        <w:t>.</w:t>
      </w:r>
    </w:p>
    <w:p w14:paraId="7048C98B" w14:textId="5F6F679D" w:rsidR="004B47A5" w:rsidRDefault="004B47A5" w:rsidP="004B47A5">
      <w:pPr>
        <w:spacing w:line="240" w:lineRule="auto"/>
        <w:ind w:left="1530" w:hanging="1530"/>
        <w:contextualSpacing/>
        <w:rPr>
          <w:bCs/>
          <w:iCs/>
        </w:rPr>
      </w:pPr>
      <w:r>
        <w:rPr>
          <w:bCs/>
          <w:iCs/>
        </w:rPr>
        <w:t xml:space="preserve">              1.4.8.- </w:t>
      </w:r>
      <w:r w:rsidR="00BE48C2">
        <w:rPr>
          <w:bCs/>
          <w:iCs/>
        </w:rPr>
        <w:t>C</w:t>
      </w:r>
      <w:r w:rsidR="00187E65">
        <w:t xml:space="preserve">onception logicielle, avec la méthode RUP, de l’entrepôt de données, avec un cube de données sous forme d’étoile, </w:t>
      </w:r>
      <w:r w:rsidRPr="004B47A5">
        <w:rPr>
          <w:bCs/>
          <w:iCs/>
        </w:rPr>
        <w:t>pour le projet numéro 3</w:t>
      </w:r>
      <w:r w:rsidR="00847C85">
        <w:rPr>
          <w:bCs/>
          <w:iCs/>
        </w:rPr>
        <w:t xml:space="preserve"> </w:t>
      </w:r>
      <w:r>
        <w:rPr>
          <w:bCs/>
          <w:iCs/>
        </w:rPr>
        <w:t>(</w:t>
      </w:r>
      <w:r w:rsidRPr="004B47A5">
        <w:rPr>
          <w:bCs/>
          <w:iCs/>
        </w:rPr>
        <w:t>Échéancier</w:t>
      </w:r>
      <w:r>
        <w:rPr>
          <w:bCs/>
          <w:iCs/>
        </w:rPr>
        <w:t>)</w:t>
      </w:r>
      <w:r w:rsidRPr="004B47A5">
        <w:rPr>
          <w:bCs/>
          <w:iCs/>
        </w:rPr>
        <w:t>.</w:t>
      </w:r>
    </w:p>
    <w:p w14:paraId="5AC366FC" w14:textId="3DF5400E" w:rsidR="00847C85" w:rsidRDefault="004B47A5" w:rsidP="00847C85">
      <w:pPr>
        <w:spacing w:line="240" w:lineRule="auto"/>
        <w:ind w:left="1530" w:hanging="1530"/>
        <w:contextualSpacing/>
        <w:rPr>
          <w:bCs/>
          <w:iCs/>
        </w:rPr>
      </w:pPr>
      <w:r>
        <w:rPr>
          <w:bCs/>
          <w:iCs/>
        </w:rPr>
        <w:t xml:space="preserve">              1.4.9.- </w:t>
      </w:r>
      <w:r w:rsidR="00847C85" w:rsidRPr="00847C85">
        <w:rPr>
          <w:bCs/>
          <w:iCs/>
        </w:rPr>
        <w:t xml:space="preserve">Conception détaillée des trois cubes de données du projet numéro 3 </w:t>
      </w:r>
      <w:r w:rsidR="00847C85">
        <w:rPr>
          <w:bCs/>
          <w:iCs/>
        </w:rPr>
        <w:t>(</w:t>
      </w:r>
      <w:r w:rsidR="00847C85" w:rsidRPr="00847C85">
        <w:rPr>
          <w:bCs/>
          <w:iCs/>
        </w:rPr>
        <w:t>Échéancier</w:t>
      </w:r>
      <w:r w:rsidR="00847C85">
        <w:rPr>
          <w:bCs/>
          <w:iCs/>
        </w:rPr>
        <w:t>)</w:t>
      </w:r>
      <w:r w:rsidR="00847C85" w:rsidRPr="00847C85">
        <w:rPr>
          <w:bCs/>
          <w:iCs/>
        </w:rPr>
        <w:t>.</w:t>
      </w:r>
    </w:p>
    <w:p w14:paraId="0802AF61" w14:textId="1C5E9628" w:rsidR="00847C85" w:rsidRDefault="00847C85" w:rsidP="00847C85">
      <w:pPr>
        <w:spacing w:line="240" w:lineRule="auto"/>
        <w:ind w:left="1620" w:hanging="1620"/>
        <w:contextualSpacing/>
        <w:rPr>
          <w:bCs/>
          <w:iCs/>
        </w:rPr>
      </w:pPr>
      <w:r>
        <w:rPr>
          <w:bCs/>
          <w:iCs/>
        </w:rPr>
        <w:t xml:space="preserve">              1.4.10.-</w:t>
      </w:r>
      <w:r w:rsidRPr="00847C85">
        <w:rPr>
          <w:bCs/>
          <w:iCs/>
        </w:rPr>
        <w:t>Développement détaillé d</w:t>
      </w:r>
      <w:r w:rsidR="00AF6111">
        <w:rPr>
          <w:bCs/>
          <w:iCs/>
        </w:rPr>
        <w:t>u</w:t>
      </w:r>
      <w:r w:rsidRPr="00847C85">
        <w:rPr>
          <w:bCs/>
          <w:iCs/>
        </w:rPr>
        <w:t xml:space="preserve"> cube de données du projet numéro 3</w:t>
      </w:r>
      <w:r>
        <w:rPr>
          <w:bCs/>
          <w:iCs/>
        </w:rPr>
        <w:t xml:space="preserve"> (</w:t>
      </w:r>
      <w:r w:rsidRPr="00847C85">
        <w:rPr>
          <w:bCs/>
          <w:iCs/>
        </w:rPr>
        <w:t>Échéancier</w:t>
      </w:r>
      <w:r>
        <w:rPr>
          <w:bCs/>
          <w:iCs/>
        </w:rPr>
        <w:t>)</w:t>
      </w:r>
      <w:r w:rsidRPr="00847C85">
        <w:rPr>
          <w:bCs/>
          <w:iCs/>
        </w:rPr>
        <w:t>.</w:t>
      </w:r>
    </w:p>
    <w:p w14:paraId="11102910" w14:textId="077739F9" w:rsidR="00847C85" w:rsidRPr="00847C85" w:rsidRDefault="00847C85" w:rsidP="00847C85">
      <w:pPr>
        <w:spacing w:line="240" w:lineRule="auto"/>
        <w:ind w:left="1620" w:hanging="1620"/>
        <w:contextualSpacing/>
        <w:rPr>
          <w:bCs/>
          <w:iCs/>
        </w:rPr>
      </w:pPr>
      <w:r>
        <w:rPr>
          <w:bCs/>
          <w:iCs/>
        </w:rPr>
        <w:t xml:space="preserve">              1.4.11.- </w:t>
      </w:r>
      <w:r w:rsidRPr="00847C85">
        <w:rPr>
          <w:bCs/>
          <w:iCs/>
        </w:rPr>
        <w:t>Mise en œuvre des trois cubes de données développées</w:t>
      </w:r>
      <w:r>
        <w:rPr>
          <w:bCs/>
          <w:iCs/>
        </w:rPr>
        <w:t xml:space="preserve"> (</w:t>
      </w:r>
      <w:r w:rsidRPr="00847C85">
        <w:rPr>
          <w:bCs/>
          <w:iCs/>
        </w:rPr>
        <w:t>Échéancier</w:t>
      </w:r>
      <w:r>
        <w:rPr>
          <w:bCs/>
          <w:iCs/>
        </w:rPr>
        <w:t>)</w:t>
      </w:r>
      <w:r w:rsidRPr="00847C85">
        <w:rPr>
          <w:bCs/>
          <w:iCs/>
        </w:rPr>
        <w:t>.</w:t>
      </w:r>
    </w:p>
    <w:p w14:paraId="1E567464" w14:textId="7AC3599C" w:rsidR="00847C85" w:rsidRPr="00847C85" w:rsidRDefault="00847C85" w:rsidP="00847C85">
      <w:pPr>
        <w:spacing w:line="240" w:lineRule="auto"/>
        <w:ind w:left="1620" w:hanging="1620"/>
        <w:contextualSpacing/>
        <w:rPr>
          <w:bCs/>
          <w:iCs/>
        </w:rPr>
      </w:pPr>
      <w:r w:rsidRPr="00847C85">
        <w:rPr>
          <w:bCs/>
          <w:iCs/>
        </w:rPr>
        <w:t xml:space="preserve">         </w:t>
      </w:r>
    </w:p>
    <w:p w14:paraId="335E1437" w14:textId="34015C6F" w:rsidR="00A16595" w:rsidRDefault="00A16595" w:rsidP="00BE7A7D">
      <w:pPr>
        <w:rPr>
          <w:bCs/>
          <w:iCs/>
        </w:rPr>
      </w:pPr>
      <w:r>
        <w:rPr>
          <w:bCs/>
          <w:iCs/>
        </w:rPr>
        <w:lastRenderedPageBreak/>
        <w:t xml:space="preserve">1.5.- </w:t>
      </w:r>
      <w:r w:rsidRPr="00A16595">
        <w:rPr>
          <w:bCs/>
          <w:iCs/>
        </w:rPr>
        <w:t>Méthode d'Analyse et Conception Orientée Objet RUP - Livrables.</w:t>
      </w:r>
      <w:r>
        <w:rPr>
          <w:bCs/>
          <w:iCs/>
        </w:rPr>
        <w:t xml:space="preserve"> (Thème)</w:t>
      </w:r>
    </w:p>
    <w:p w14:paraId="40D06C96" w14:textId="77777777" w:rsidR="00847C85" w:rsidRDefault="00847C85" w:rsidP="00847C85">
      <w:pPr>
        <w:spacing w:line="240" w:lineRule="auto"/>
        <w:contextualSpacing/>
        <w:rPr>
          <w:bCs/>
          <w:iCs/>
        </w:rPr>
      </w:pPr>
      <w:r>
        <w:rPr>
          <w:bCs/>
          <w:iCs/>
        </w:rPr>
        <w:t xml:space="preserve">              Phase d’inception</w:t>
      </w:r>
    </w:p>
    <w:p w14:paraId="16E28FF6" w14:textId="0FCACEE0" w:rsidR="00847C85" w:rsidRPr="00DD4E7F" w:rsidRDefault="00847C85" w:rsidP="00847C85">
      <w:pPr>
        <w:spacing w:line="240" w:lineRule="auto"/>
        <w:contextualSpacing/>
        <w:rPr>
          <w:bCs/>
          <w:iCs/>
        </w:rPr>
      </w:pPr>
      <w:r>
        <w:rPr>
          <w:bCs/>
          <w:iCs/>
        </w:rPr>
        <w:t xml:space="preserve">              1.5.1.- </w:t>
      </w:r>
      <w:r w:rsidRPr="00DD4E7F">
        <w:rPr>
          <w:bCs/>
          <w:iCs/>
        </w:rPr>
        <w:t>Étude d'opportunité</w:t>
      </w:r>
      <w:r>
        <w:rPr>
          <w:bCs/>
          <w:iCs/>
        </w:rPr>
        <w:t xml:space="preserve"> (Livrables).</w:t>
      </w:r>
    </w:p>
    <w:p w14:paraId="0CB97F33" w14:textId="2C2C45F2" w:rsidR="00847C85" w:rsidRDefault="00847C85" w:rsidP="00847C85">
      <w:pPr>
        <w:spacing w:line="240" w:lineRule="auto"/>
        <w:contextualSpacing/>
        <w:rPr>
          <w:bCs/>
          <w:iCs/>
        </w:rPr>
      </w:pPr>
      <w:r w:rsidRPr="00DD4E7F">
        <w:rPr>
          <w:bCs/>
          <w:iCs/>
        </w:rPr>
        <w:t xml:space="preserve">         </w:t>
      </w:r>
      <w:r>
        <w:rPr>
          <w:bCs/>
          <w:iCs/>
        </w:rPr>
        <w:t xml:space="preserve">     1.5.2.- </w:t>
      </w:r>
      <w:r w:rsidRPr="00DD4E7F">
        <w:rPr>
          <w:bCs/>
          <w:iCs/>
        </w:rPr>
        <w:t xml:space="preserve">Étude de faisabilité </w:t>
      </w:r>
      <w:r>
        <w:rPr>
          <w:bCs/>
          <w:iCs/>
        </w:rPr>
        <w:t>(Livrables</w:t>
      </w:r>
      <w:r w:rsidRPr="00DD4E7F">
        <w:rPr>
          <w:bCs/>
          <w:iCs/>
        </w:rPr>
        <w:t xml:space="preserve"> r</w:t>
      </w:r>
      <w:r>
        <w:rPr>
          <w:bCs/>
          <w:iCs/>
        </w:rPr>
        <w:t>)</w:t>
      </w:r>
      <w:r w:rsidRPr="00DD4E7F">
        <w:rPr>
          <w:bCs/>
          <w:iCs/>
        </w:rPr>
        <w:t>.</w:t>
      </w:r>
    </w:p>
    <w:p w14:paraId="43518F29" w14:textId="77777777" w:rsidR="00847C85" w:rsidRDefault="00847C85" w:rsidP="00847C85">
      <w:pPr>
        <w:spacing w:line="240" w:lineRule="auto"/>
        <w:contextualSpacing/>
        <w:rPr>
          <w:bCs/>
          <w:iCs/>
        </w:rPr>
      </w:pPr>
      <w:r>
        <w:rPr>
          <w:bCs/>
          <w:iCs/>
        </w:rPr>
        <w:t xml:space="preserve">              Phase d’élaboration</w:t>
      </w:r>
    </w:p>
    <w:p w14:paraId="2AEDE440" w14:textId="60F685E3" w:rsidR="00847C85" w:rsidRDefault="00847C85" w:rsidP="00847C85">
      <w:pPr>
        <w:spacing w:line="240" w:lineRule="auto"/>
        <w:contextualSpacing/>
        <w:rPr>
          <w:bCs/>
          <w:iCs/>
        </w:rPr>
      </w:pPr>
      <w:r>
        <w:rPr>
          <w:bCs/>
          <w:iCs/>
        </w:rPr>
        <w:t xml:space="preserve">              1.5.3.- </w:t>
      </w:r>
      <w:r w:rsidRPr="00DD4E7F">
        <w:rPr>
          <w:bCs/>
          <w:iCs/>
        </w:rPr>
        <w:t xml:space="preserve">Déterminer les exigences du Projet numéro 3 </w:t>
      </w:r>
      <w:r>
        <w:rPr>
          <w:bCs/>
          <w:iCs/>
        </w:rPr>
        <w:t>(Livrables)</w:t>
      </w:r>
      <w:r w:rsidRPr="00DD4E7F">
        <w:rPr>
          <w:bCs/>
          <w:iCs/>
        </w:rPr>
        <w:t>.</w:t>
      </w:r>
    </w:p>
    <w:p w14:paraId="035A2240" w14:textId="50816A97" w:rsidR="00847C85" w:rsidRPr="004B47A5" w:rsidRDefault="00847C85" w:rsidP="00847C85">
      <w:pPr>
        <w:spacing w:line="240" w:lineRule="auto"/>
        <w:contextualSpacing/>
        <w:rPr>
          <w:bCs/>
          <w:iCs/>
        </w:rPr>
      </w:pPr>
      <w:r>
        <w:rPr>
          <w:bCs/>
          <w:iCs/>
        </w:rPr>
        <w:t xml:space="preserve">              1.5.4.- </w:t>
      </w:r>
      <w:r w:rsidRPr="004B47A5">
        <w:rPr>
          <w:bCs/>
          <w:iCs/>
        </w:rPr>
        <w:t xml:space="preserve">Déterminer les contraintes du Projet numéro 3 </w:t>
      </w:r>
      <w:r>
        <w:rPr>
          <w:bCs/>
          <w:iCs/>
        </w:rPr>
        <w:t>(Livrables)</w:t>
      </w:r>
      <w:r w:rsidRPr="004B47A5">
        <w:rPr>
          <w:bCs/>
          <w:iCs/>
        </w:rPr>
        <w:t>.</w:t>
      </w:r>
    </w:p>
    <w:p w14:paraId="33E0B12A" w14:textId="77777777" w:rsidR="00847C85" w:rsidRDefault="00847C85" w:rsidP="00847C85">
      <w:pPr>
        <w:spacing w:line="240" w:lineRule="auto"/>
        <w:contextualSpacing/>
        <w:rPr>
          <w:bCs/>
          <w:iCs/>
        </w:rPr>
      </w:pPr>
      <w:r w:rsidRPr="00DD4E7F">
        <w:rPr>
          <w:bCs/>
          <w:iCs/>
        </w:rPr>
        <w:t xml:space="preserve">         </w:t>
      </w:r>
      <w:r>
        <w:rPr>
          <w:bCs/>
          <w:iCs/>
        </w:rPr>
        <w:t xml:space="preserve">     Phase de construction</w:t>
      </w:r>
    </w:p>
    <w:p w14:paraId="4DF96FC6" w14:textId="10A09A60" w:rsidR="00847C85" w:rsidRDefault="00847C85" w:rsidP="00847C85">
      <w:pPr>
        <w:spacing w:line="240" w:lineRule="auto"/>
        <w:contextualSpacing/>
        <w:rPr>
          <w:bCs/>
          <w:iCs/>
        </w:rPr>
      </w:pPr>
      <w:r>
        <w:rPr>
          <w:bCs/>
          <w:iCs/>
        </w:rPr>
        <w:t xml:space="preserve">              1.5.5.- </w:t>
      </w:r>
      <w:r w:rsidRPr="004B47A5">
        <w:rPr>
          <w:bCs/>
          <w:iCs/>
        </w:rPr>
        <w:t xml:space="preserve">Analyse globale et détaillée du projet numéro 3 </w:t>
      </w:r>
      <w:r>
        <w:rPr>
          <w:bCs/>
          <w:iCs/>
        </w:rPr>
        <w:t>(Livrables)</w:t>
      </w:r>
      <w:r w:rsidRPr="004B47A5">
        <w:rPr>
          <w:bCs/>
          <w:iCs/>
        </w:rPr>
        <w:t>.</w:t>
      </w:r>
    </w:p>
    <w:p w14:paraId="7541DEC3" w14:textId="00C661F0" w:rsidR="00847C85" w:rsidRDefault="00847C85" w:rsidP="00847C85">
      <w:pPr>
        <w:spacing w:line="240" w:lineRule="auto"/>
        <w:contextualSpacing/>
        <w:rPr>
          <w:bCs/>
          <w:iCs/>
        </w:rPr>
      </w:pPr>
      <w:r>
        <w:rPr>
          <w:bCs/>
          <w:iCs/>
        </w:rPr>
        <w:t xml:space="preserve">              1.5.6.- </w:t>
      </w:r>
      <w:r w:rsidRPr="004B47A5">
        <w:rPr>
          <w:bCs/>
          <w:iCs/>
        </w:rPr>
        <w:t>Analyse exhaustive et complète du projet numéro 3</w:t>
      </w:r>
      <w:r>
        <w:rPr>
          <w:bCs/>
          <w:iCs/>
        </w:rPr>
        <w:t xml:space="preserve"> </w:t>
      </w:r>
      <w:r w:rsidRPr="004B47A5">
        <w:rPr>
          <w:bCs/>
          <w:iCs/>
        </w:rPr>
        <w:t xml:space="preserve"> </w:t>
      </w:r>
      <w:r>
        <w:rPr>
          <w:bCs/>
          <w:iCs/>
        </w:rPr>
        <w:t>(Livrables)</w:t>
      </w:r>
      <w:r w:rsidRPr="004B47A5">
        <w:rPr>
          <w:bCs/>
          <w:iCs/>
        </w:rPr>
        <w:t>.</w:t>
      </w:r>
    </w:p>
    <w:p w14:paraId="7B0BC4E4" w14:textId="25863566" w:rsidR="00847C85" w:rsidRDefault="00847C85" w:rsidP="00847C85">
      <w:pPr>
        <w:spacing w:line="240" w:lineRule="auto"/>
        <w:ind w:left="1530" w:hanging="1530"/>
        <w:contextualSpacing/>
        <w:rPr>
          <w:bCs/>
          <w:iCs/>
        </w:rPr>
      </w:pPr>
      <w:r>
        <w:rPr>
          <w:bCs/>
          <w:iCs/>
        </w:rPr>
        <w:t xml:space="preserve">              1.5.7.- </w:t>
      </w:r>
      <w:r w:rsidRPr="004B47A5">
        <w:rPr>
          <w:bCs/>
          <w:iCs/>
        </w:rPr>
        <w:t>Recherches sur Google et Yahoo, de noms et noms de familles fictifs des</w:t>
      </w:r>
      <w:r>
        <w:rPr>
          <w:bCs/>
          <w:iCs/>
        </w:rPr>
        <w:t xml:space="preserve"> </w:t>
      </w:r>
      <w:r w:rsidRPr="004B47A5">
        <w:rPr>
          <w:bCs/>
          <w:iCs/>
        </w:rPr>
        <w:t xml:space="preserve">étudiants de l'Université Téluq </w:t>
      </w:r>
      <w:r>
        <w:rPr>
          <w:bCs/>
          <w:iCs/>
        </w:rPr>
        <w:t>(Livrables)</w:t>
      </w:r>
      <w:r w:rsidRPr="004B47A5">
        <w:rPr>
          <w:bCs/>
          <w:iCs/>
        </w:rPr>
        <w:t>.</w:t>
      </w:r>
    </w:p>
    <w:p w14:paraId="0D8D47F5" w14:textId="62F0A136" w:rsidR="00847C85" w:rsidRDefault="00847C85" w:rsidP="00847C85">
      <w:pPr>
        <w:spacing w:line="240" w:lineRule="auto"/>
        <w:ind w:left="1530" w:hanging="1530"/>
        <w:contextualSpacing/>
        <w:rPr>
          <w:bCs/>
          <w:iCs/>
        </w:rPr>
      </w:pPr>
      <w:r>
        <w:rPr>
          <w:bCs/>
          <w:iCs/>
        </w:rPr>
        <w:t xml:space="preserve">              1.5.8.- </w:t>
      </w:r>
      <w:r w:rsidR="00BE48C2">
        <w:rPr>
          <w:bCs/>
          <w:iCs/>
        </w:rPr>
        <w:t>C</w:t>
      </w:r>
      <w:r w:rsidR="00187E65">
        <w:t xml:space="preserve">onception logicielle, avec la méthode RUP, de l’entrepôt de données, avec un cube de données sous forme d’étoile, </w:t>
      </w:r>
      <w:r w:rsidR="00187E65" w:rsidRPr="004B47A5">
        <w:rPr>
          <w:bCs/>
          <w:iCs/>
        </w:rPr>
        <w:t>pour le projet numéro 3</w:t>
      </w:r>
      <w:r w:rsidRPr="004B47A5">
        <w:rPr>
          <w:bCs/>
          <w:iCs/>
        </w:rPr>
        <w:t>, pour le projet numéro 3</w:t>
      </w:r>
      <w:r>
        <w:rPr>
          <w:bCs/>
          <w:iCs/>
        </w:rPr>
        <w:t xml:space="preserve"> (Livrables)</w:t>
      </w:r>
      <w:r w:rsidRPr="004B47A5">
        <w:rPr>
          <w:bCs/>
          <w:iCs/>
        </w:rPr>
        <w:t>.</w:t>
      </w:r>
    </w:p>
    <w:p w14:paraId="000E2F7D" w14:textId="3EFE6FED" w:rsidR="00847C85" w:rsidRDefault="00847C85" w:rsidP="00847C85">
      <w:pPr>
        <w:spacing w:line="240" w:lineRule="auto"/>
        <w:ind w:left="1530" w:hanging="1530"/>
        <w:contextualSpacing/>
        <w:rPr>
          <w:bCs/>
          <w:iCs/>
        </w:rPr>
      </w:pPr>
      <w:r>
        <w:rPr>
          <w:bCs/>
          <w:iCs/>
        </w:rPr>
        <w:t xml:space="preserve">              1.5.9.- </w:t>
      </w:r>
      <w:r w:rsidRPr="00847C85">
        <w:rPr>
          <w:bCs/>
          <w:iCs/>
        </w:rPr>
        <w:t xml:space="preserve">Conception détaillée des trois cubes de données du projet numéro 3 </w:t>
      </w:r>
      <w:r>
        <w:rPr>
          <w:bCs/>
          <w:iCs/>
        </w:rPr>
        <w:t>(Livrables)</w:t>
      </w:r>
      <w:r w:rsidRPr="00847C85">
        <w:rPr>
          <w:bCs/>
          <w:iCs/>
        </w:rPr>
        <w:t>.</w:t>
      </w:r>
    </w:p>
    <w:p w14:paraId="3B408BB4" w14:textId="0E29F27D" w:rsidR="00847C85" w:rsidRDefault="00847C85" w:rsidP="00847C85">
      <w:pPr>
        <w:spacing w:line="240" w:lineRule="auto"/>
        <w:ind w:left="1620" w:hanging="1620"/>
        <w:contextualSpacing/>
        <w:rPr>
          <w:bCs/>
          <w:iCs/>
        </w:rPr>
      </w:pPr>
      <w:r>
        <w:rPr>
          <w:bCs/>
          <w:iCs/>
        </w:rPr>
        <w:t xml:space="preserve">              1.5.10.-</w:t>
      </w:r>
      <w:r w:rsidR="00AF6111" w:rsidRPr="00AF6111">
        <w:rPr>
          <w:bCs/>
          <w:iCs/>
        </w:rPr>
        <w:t xml:space="preserve"> </w:t>
      </w:r>
      <w:r w:rsidR="00AF6111" w:rsidRPr="00847C85">
        <w:rPr>
          <w:bCs/>
          <w:iCs/>
        </w:rPr>
        <w:t>Développement détaillé d</w:t>
      </w:r>
      <w:r w:rsidR="00AF6111">
        <w:rPr>
          <w:bCs/>
          <w:iCs/>
        </w:rPr>
        <w:t>u</w:t>
      </w:r>
      <w:r w:rsidR="00AF6111" w:rsidRPr="00847C85">
        <w:rPr>
          <w:bCs/>
          <w:iCs/>
        </w:rPr>
        <w:t xml:space="preserve"> cube de données du projet numéro 3</w:t>
      </w:r>
      <w:r>
        <w:rPr>
          <w:bCs/>
          <w:iCs/>
        </w:rPr>
        <w:t xml:space="preserve"> (Livrables)</w:t>
      </w:r>
      <w:r w:rsidRPr="00847C85">
        <w:rPr>
          <w:bCs/>
          <w:iCs/>
        </w:rPr>
        <w:t>.</w:t>
      </w:r>
    </w:p>
    <w:p w14:paraId="40C45C6B" w14:textId="03BE8348" w:rsidR="00847C85" w:rsidRPr="00847C85" w:rsidRDefault="00847C85" w:rsidP="00847C85">
      <w:pPr>
        <w:spacing w:line="240" w:lineRule="auto"/>
        <w:ind w:left="1620" w:hanging="1620"/>
        <w:contextualSpacing/>
        <w:rPr>
          <w:bCs/>
          <w:iCs/>
        </w:rPr>
      </w:pPr>
      <w:r>
        <w:rPr>
          <w:bCs/>
          <w:iCs/>
        </w:rPr>
        <w:t xml:space="preserve">              1.5.11.- </w:t>
      </w:r>
      <w:r w:rsidRPr="00847C85">
        <w:rPr>
          <w:bCs/>
          <w:iCs/>
        </w:rPr>
        <w:t>Mise en œuvre des trois cubes de données développées</w:t>
      </w:r>
      <w:r>
        <w:rPr>
          <w:bCs/>
          <w:iCs/>
        </w:rPr>
        <w:t xml:space="preserve"> (Livrables)</w:t>
      </w:r>
      <w:r w:rsidRPr="00847C85">
        <w:rPr>
          <w:bCs/>
          <w:iCs/>
        </w:rPr>
        <w:t xml:space="preserve">.         </w:t>
      </w:r>
    </w:p>
    <w:p w14:paraId="30F1C321" w14:textId="77777777" w:rsidR="00622A1E" w:rsidRDefault="00847C85" w:rsidP="00622A1E">
      <w:pPr>
        <w:tabs>
          <w:tab w:val="left" w:pos="810"/>
        </w:tabs>
        <w:spacing w:line="240" w:lineRule="auto"/>
        <w:ind w:left="1620" w:hanging="1620"/>
        <w:contextualSpacing/>
        <w:rPr>
          <w:bCs/>
          <w:iCs/>
        </w:rPr>
      </w:pPr>
      <w:r w:rsidRPr="00847C85">
        <w:rPr>
          <w:bCs/>
          <w:iCs/>
        </w:rPr>
        <w:t xml:space="preserve">      </w:t>
      </w:r>
    </w:p>
    <w:p w14:paraId="1E1EB238" w14:textId="059E9CCB" w:rsidR="006117A2" w:rsidRDefault="006117A2" w:rsidP="00622A1E">
      <w:pPr>
        <w:tabs>
          <w:tab w:val="left" w:pos="810"/>
        </w:tabs>
        <w:spacing w:line="240" w:lineRule="auto"/>
        <w:contextualSpacing/>
        <w:rPr>
          <w:bCs/>
          <w:iCs/>
        </w:rPr>
      </w:pPr>
      <w:r>
        <w:rPr>
          <w:bCs/>
          <w:iCs/>
        </w:rPr>
        <w:t>La gestion du projet numéro 3 : entrepôts de données pour l’Université Téluq Montréal, a été réalisée très facilement grâce à l’application de la méthode de génie logiciel RUP, et a permis facilement de structurer, organiser et diviser toutes les tâches associées à ce projet, grâce à l’utilisation du logiciel de représentation visuelle d’idées de la pensée FreeMind, Il est à remarquer et à noter que ces tâches ont été définies de manière sommaire à la section 1 du présent document, et un peu détaillées à la section 2 de ce même document.</w:t>
      </w:r>
    </w:p>
    <w:p w14:paraId="3369C871" w14:textId="77777777" w:rsidR="006117A2" w:rsidRDefault="006117A2" w:rsidP="00A6341D">
      <w:pPr>
        <w:tabs>
          <w:tab w:val="left" w:pos="810"/>
        </w:tabs>
        <w:spacing w:line="240" w:lineRule="auto"/>
        <w:contextualSpacing/>
        <w:rPr>
          <w:bCs/>
          <w:iCs/>
        </w:rPr>
      </w:pPr>
    </w:p>
    <w:p w14:paraId="55801D3B" w14:textId="37DF49E4" w:rsidR="0012218F" w:rsidRDefault="006117A2" w:rsidP="00A6341D">
      <w:pPr>
        <w:tabs>
          <w:tab w:val="left" w:pos="810"/>
        </w:tabs>
        <w:spacing w:line="240" w:lineRule="auto"/>
        <w:contextualSpacing/>
        <w:rPr>
          <w:bCs/>
          <w:iCs/>
        </w:rPr>
      </w:pPr>
      <w:r>
        <w:rPr>
          <w:bCs/>
          <w:iCs/>
        </w:rPr>
        <w:t xml:space="preserve">Un fait </w:t>
      </w:r>
      <w:r w:rsidR="0012218F">
        <w:rPr>
          <w:bCs/>
          <w:iCs/>
        </w:rPr>
        <w:t xml:space="preserve">très important à prendre en considération, au sujet du diagramme utilisé pour réaliser la gestion du projet numéro 3, qui est le logiciel de représentation visuelle d’idées de la pensée FreeMind, que le diagramme représentant toutes les étapes de réalisation de ce projet, est devenu un diagramme ÉNORME ET IMMENSE, alors il est impossible de montrer ce diagramme en une seule image. Gonzalo Alfredo Romero Francia a essayé de créer une seule image de format </w:t>
      </w:r>
      <w:r w:rsidR="00CA5665">
        <w:rPr>
          <w:bCs/>
          <w:iCs/>
        </w:rPr>
        <w:t>PNG</w:t>
      </w:r>
      <w:r w:rsidR="0012218F">
        <w:rPr>
          <w:bCs/>
          <w:iCs/>
        </w:rPr>
        <w:t>, à partir de l’écran de FreeMind, ainsi qu’il a essayé d’ajouter ce diagramme, sous forme d’</w:t>
      </w:r>
      <w:r w:rsidR="00CA5665">
        <w:rPr>
          <w:bCs/>
          <w:iCs/>
        </w:rPr>
        <w:t xml:space="preserve">un </w:t>
      </w:r>
      <w:r w:rsidR="0012218F">
        <w:rPr>
          <w:bCs/>
          <w:iCs/>
        </w:rPr>
        <w:t>objet,</w:t>
      </w:r>
      <w:r w:rsidR="00CA5665">
        <w:rPr>
          <w:bCs/>
          <w:iCs/>
        </w:rPr>
        <w:t xml:space="preserve"> en utilisant le logiciel Word,</w:t>
      </w:r>
      <w:r w:rsidR="0012218F">
        <w:rPr>
          <w:bCs/>
          <w:iCs/>
        </w:rPr>
        <w:t xml:space="preserve"> mais sans succès.</w:t>
      </w:r>
    </w:p>
    <w:p w14:paraId="03894941" w14:textId="77777777" w:rsidR="0012218F" w:rsidRDefault="0012218F" w:rsidP="00A6341D">
      <w:pPr>
        <w:tabs>
          <w:tab w:val="left" w:pos="810"/>
        </w:tabs>
        <w:spacing w:line="240" w:lineRule="auto"/>
        <w:contextualSpacing/>
        <w:rPr>
          <w:bCs/>
          <w:iCs/>
        </w:rPr>
      </w:pPr>
    </w:p>
    <w:p w14:paraId="58F72893" w14:textId="77777777" w:rsidR="007476D5" w:rsidRDefault="0012218F" w:rsidP="00A6341D">
      <w:pPr>
        <w:tabs>
          <w:tab w:val="left" w:pos="810"/>
        </w:tabs>
        <w:spacing w:line="240" w:lineRule="auto"/>
        <w:contextualSpacing/>
        <w:rPr>
          <w:b/>
          <w:iCs/>
          <w:u w:val="single"/>
        </w:rPr>
      </w:pPr>
      <w:r>
        <w:rPr>
          <w:bCs/>
          <w:iCs/>
        </w:rPr>
        <w:t xml:space="preserve">Alors, et à cause des contraintes de création et insertion d’images provenant de FreeMind, et de les mettre sur Word, </w:t>
      </w:r>
      <w:r w:rsidRPr="007476D5">
        <w:rPr>
          <w:b/>
          <w:iCs/>
          <w:u w:val="single"/>
        </w:rPr>
        <w:t xml:space="preserve">il a décidé de rétrécir un peu la grandeur de ce diagramme de représentation visuelle d’idées de la pensée FreeMind, pour ensuite créer </w:t>
      </w:r>
      <w:r w:rsidR="007476D5" w:rsidRPr="007476D5">
        <w:rPr>
          <w:b/>
          <w:iCs/>
          <w:u w:val="single"/>
        </w:rPr>
        <w:t>trois</w:t>
      </w:r>
      <w:r w:rsidRPr="007476D5">
        <w:rPr>
          <w:b/>
          <w:iCs/>
          <w:u w:val="single"/>
        </w:rPr>
        <w:t xml:space="preserve"> images instantanées, afin de montrer ce diagramme au complet dans le présent document.</w:t>
      </w:r>
    </w:p>
    <w:p w14:paraId="4DDB2B69" w14:textId="77777777" w:rsidR="007476D5" w:rsidRDefault="007476D5" w:rsidP="00A6341D">
      <w:pPr>
        <w:tabs>
          <w:tab w:val="left" w:pos="810"/>
        </w:tabs>
        <w:spacing w:line="240" w:lineRule="auto"/>
        <w:contextualSpacing/>
        <w:rPr>
          <w:b/>
          <w:iCs/>
          <w:u w:val="single"/>
        </w:rPr>
      </w:pPr>
    </w:p>
    <w:p w14:paraId="11C0E73B" w14:textId="77777777" w:rsidR="007476D5" w:rsidRDefault="007476D5" w:rsidP="00A6341D">
      <w:pPr>
        <w:tabs>
          <w:tab w:val="left" w:pos="810"/>
        </w:tabs>
        <w:spacing w:line="240" w:lineRule="auto"/>
        <w:contextualSpacing/>
        <w:rPr>
          <w:bCs/>
          <w:iCs/>
        </w:rPr>
      </w:pPr>
      <w:r>
        <w:rPr>
          <w:bCs/>
          <w:iCs/>
        </w:rPr>
        <w:t xml:space="preserve">Il est très important de prendre en considération que, à cause des contraintes de création et d’insertion d’images du diagramme de représentation visuelle d’idées de la pensée FreeMind, </w:t>
      </w:r>
      <w:r w:rsidRPr="000C0FE7">
        <w:rPr>
          <w:b/>
          <w:iCs/>
          <w:u w:val="single"/>
        </w:rPr>
        <w:t>l’auteur du présent document a décidé d’inclure, avec ce même document, le fichier d’extension mm de ce diagramme, créé à l’aide du logiciel FreeMind.</w:t>
      </w:r>
    </w:p>
    <w:p w14:paraId="5AD2428B" w14:textId="77777777" w:rsidR="007476D5" w:rsidRDefault="007476D5" w:rsidP="00A6341D">
      <w:pPr>
        <w:tabs>
          <w:tab w:val="left" w:pos="810"/>
        </w:tabs>
        <w:spacing w:line="240" w:lineRule="auto"/>
        <w:contextualSpacing/>
        <w:rPr>
          <w:bCs/>
          <w:iCs/>
        </w:rPr>
      </w:pPr>
    </w:p>
    <w:p w14:paraId="18ABD7E7" w14:textId="3AD9FCE7" w:rsidR="00897289" w:rsidRDefault="00A6341D" w:rsidP="00CA5665">
      <w:pPr>
        <w:tabs>
          <w:tab w:val="left" w:pos="810"/>
        </w:tabs>
        <w:spacing w:line="240" w:lineRule="auto"/>
        <w:contextualSpacing/>
        <w:rPr>
          <w:bCs/>
          <w:iCs/>
        </w:rPr>
        <w:sectPr w:rsidR="00897289" w:rsidSect="00847C85">
          <w:headerReference w:type="default" r:id="rId9"/>
          <w:footerReference w:type="default" r:id="rId10"/>
          <w:pgSz w:w="12240" w:h="15840" w:code="1"/>
          <w:pgMar w:top="994" w:right="1411" w:bottom="907" w:left="1411" w:header="706" w:footer="706" w:gutter="0"/>
          <w:cols w:space="708"/>
          <w:docGrid w:linePitch="360"/>
        </w:sectPr>
      </w:pPr>
      <w:r>
        <w:rPr>
          <w:bCs/>
          <w:iCs/>
        </w:rPr>
        <w:t xml:space="preserve">Finalement, </w:t>
      </w:r>
      <w:r w:rsidR="006117A2">
        <w:rPr>
          <w:bCs/>
          <w:iCs/>
        </w:rPr>
        <w:t xml:space="preserve">le voici </w:t>
      </w:r>
      <w:r>
        <w:rPr>
          <w:bCs/>
          <w:iCs/>
        </w:rPr>
        <w:t>le diagramme complet de représentation visuelle d’idées de la pensée Freemind</w:t>
      </w:r>
      <w:r w:rsidR="006117A2">
        <w:rPr>
          <w:bCs/>
          <w:iCs/>
        </w:rPr>
        <w:t>, du projet numéro 3 : entrepôts de données pour l’Université Téluq Montréal</w:t>
      </w:r>
      <w:r w:rsidR="0012218F">
        <w:rPr>
          <w:bCs/>
          <w:iCs/>
        </w:rPr>
        <w:t> :</w:t>
      </w:r>
    </w:p>
    <w:p w14:paraId="67776B09" w14:textId="16DCBA16" w:rsidR="00897289" w:rsidRDefault="007476D5" w:rsidP="00897289">
      <w:pPr>
        <w:jc w:val="center"/>
        <w:rPr>
          <w:bCs/>
          <w:iCs/>
        </w:rPr>
      </w:pPr>
      <w:r>
        <w:rPr>
          <w:bCs/>
          <w:iCs/>
          <w:noProof/>
        </w:rPr>
        <w:lastRenderedPageBreak/>
        <w:drawing>
          <wp:inline distT="0" distB="0" distL="0" distR="0" wp14:anchorId="74CD7B77" wp14:editId="3BCCD9CD">
            <wp:extent cx="8848725" cy="483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8725" cy="4838700"/>
                    </a:xfrm>
                    <a:prstGeom prst="rect">
                      <a:avLst/>
                    </a:prstGeom>
                    <a:noFill/>
                    <a:ln>
                      <a:noFill/>
                    </a:ln>
                  </pic:spPr>
                </pic:pic>
              </a:graphicData>
            </a:graphic>
          </wp:inline>
        </w:drawing>
      </w:r>
    </w:p>
    <w:p w14:paraId="45A767F9" w14:textId="77777777" w:rsidR="00897289" w:rsidRDefault="00897289" w:rsidP="00897289">
      <w:pPr>
        <w:jc w:val="center"/>
        <w:rPr>
          <w:bCs/>
          <w:iCs/>
        </w:rPr>
      </w:pPr>
      <w:r>
        <w:rPr>
          <w:bCs/>
          <w:iCs/>
        </w:rPr>
        <w:t>Figure 1 : Image 1 du  diagramme de représentation visuelle d’idées de la pensée du logiciel FreeMind.</w:t>
      </w:r>
    </w:p>
    <w:p w14:paraId="0EEE7773" w14:textId="77777777" w:rsidR="007476D5" w:rsidRDefault="007476D5" w:rsidP="00897289">
      <w:pPr>
        <w:jc w:val="center"/>
        <w:rPr>
          <w:bCs/>
          <w:iCs/>
        </w:rPr>
      </w:pPr>
    </w:p>
    <w:p w14:paraId="7644B442" w14:textId="77777777" w:rsidR="007476D5" w:rsidRDefault="007476D5" w:rsidP="00897289">
      <w:pPr>
        <w:jc w:val="center"/>
        <w:rPr>
          <w:bCs/>
          <w:iCs/>
        </w:rPr>
      </w:pPr>
    </w:p>
    <w:p w14:paraId="00DC9C69" w14:textId="77777777" w:rsidR="007476D5" w:rsidRDefault="007476D5" w:rsidP="00897289">
      <w:pPr>
        <w:jc w:val="center"/>
        <w:rPr>
          <w:bCs/>
          <w:iCs/>
        </w:rPr>
      </w:pPr>
      <w:r>
        <w:rPr>
          <w:bCs/>
          <w:iCs/>
          <w:noProof/>
        </w:rPr>
        <w:lastRenderedPageBreak/>
        <w:drawing>
          <wp:inline distT="0" distB="0" distL="0" distR="0" wp14:anchorId="5FF1C95C" wp14:editId="06666897">
            <wp:extent cx="8848725" cy="452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8725" cy="4524375"/>
                    </a:xfrm>
                    <a:prstGeom prst="rect">
                      <a:avLst/>
                    </a:prstGeom>
                    <a:noFill/>
                    <a:ln>
                      <a:noFill/>
                    </a:ln>
                  </pic:spPr>
                </pic:pic>
              </a:graphicData>
            </a:graphic>
          </wp:inline>
        </w:drawing>
      </w:r>
    </w:p>
    <w:p w14:paraId="4307B230" w14:textId="242B6013" w:rsidR="007476D5" w:rsidRDefault="007476D5" w:rsidP="007476D5">
      <w:pPr>
        <w:jc w:val="center"/>
        <w:rPr>
          <w:bCs/>
          <w:iCs/>
        </w:rPr>
      </w:pPr>
      <w:r>
        <w:rPr>
          <w:bCs/>
          <w:iCs/>
        </w:rPr>
        <w:t>Figure 2 : Image 2 du  diagramme de représentation visuelle d’idées de la pensée du logiciel FreeMind.</w:t>
      </w:r>
    </w:p>
    <w:p w14:paraId="4F0C6225" w14:textId="77777777" w:rsidR="007476D5" w:rsidRDefault="007476D5" w:rsidP="00897289">
      <w:pPr>
        <w:jc w:val="center"/>
        <w:rPr>
          <w:bCs/>
          <w:iCs/>
        </w:rPr>
      </w:pPr>
    </w:p>
    <w:p w14:paraId="7FC2F438" w14:textId="77777777" w:rsidR="007476D5" w:rsidRDefault="007476D5" w:rsidP="00897289">
      <w:pPr>
        <w:jc w:val="center"/>
        <w:rPr>
          <w:bCs/>
          <w:iCs/>
        </w:rPr>
      </w:pPr>
    </w:p>
    <w:p w14:paraId="69FD28B5" w14:textId="77777777" w:rsidR="007476D5" w:rsidRDefault="007476D5" w:rsidP="00897289">
      <w:pPr>
        <w:jc w:val="center"/>
        <w:rPr>
          <w:bCs/>
          <w:iCs/>
        </w:rPr>
      </w:pPr>
    </w:p>
    <w:p w14:paraId="36E35C0A" w14:textId="77777777" w:rsidR="007476D5" w:rsidRDefault="007476D5" w:rsidP="00897289">
      <w:pPr>
        <w:jc w:val="center"/>
        <w:rPr>
          <w:bCs/>
          <w:iCs/>
        </w:rPr>
      </w:pPr>
      <w:r>
        <w:rPr>
          <w:bCs/>
          <w:iCs/>
          <w:noProof/>
        </w:rPr>
        <w:lastRenderedPageBreak/>
        <w:drawing>
          <wp:inline distT="0" distB="0" distL="0" distR="0" wp14:anchorId="3E534781" wp14:editId="0A6D721D">
            <wp:extent cx="8848725" cy="4657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8725" cy="4657725"/>
                    </a:xfrm>
                    <a:prstGeom prst="rect">
                      <a:avLst/>
                    </a:prstGeom>
                    <a:noFill/>
                    <a:ln>
                      <a:noFill/>
                    </a:ln>
                  </pic:spPr>
                </pic:pic>
              </a:graphicData>
            </a:graphic>
          </wp:inline>
        </w:drawing>
      </w:r>
    </w:p>
    <w:p w14:paraId="27BF8771" w14:textId="7AE33559" w:rsidR="007476D5" w:rsidRDefault="007476D5" w:rsidP="00897289">
      <w:pPr>
        <w:jc w:val="center"/>
        <w:rPr>
          <w:bCs/>
          <w:iCs/>
        </w:rPr>
        <w:sectPr w:rsidR="007476D5" w:rsidSect="00897289">
          <w:pgSz w:w="15840" w:h="12240" w:orient="landscape" w:code="1"/>
          <w:pgMar w:top="1411" w:right="994" w:bottom="1411" w:left="907" w:header="706" w:footer="706" w:gutter="0"/>
          <w:cols w:space="708"/>
          <w:docGrid w:linePitch="360"/>
        </w:sectPr>
      </w:pPr>
      <w:r>
        <w:rPr>
          <w:bCs/>
          <w:iCs/>
        </w:rPr>
        <w:t>Figure 3 : Image 3 du  diagramme de représentation visuelle d’idées de la pensée du logiciel FreeMind.</w:t>
      </w:r>
    </w:p>
    <w:p w14:paraId="166C65EE" w14:textId="3065E94F" w:rsidR="00092E03" w:rsidRPr="00092E03" w:rsidRDefault="00890454" w:rsidP="00BB69FB">
      <w:pPr>
        <w:pStyle w:val="Heading3"/>
        <w:spacing w:before="0" w:after="0" w:line="240" w:lineRule="auto"/>
        <w:contextualSpacing/>
        <w:rPr>
          <w:i/>
        </w:rPr>
      </w:pPr>
      <w:r w:rsidRPr="00174CC7">
        <w:lastRenderedPageBreak/>
        <w:t>3.2</w:t>
      </w:r>
      <w:r w:rsidRPr="00A718B9">
        <w:t>. Présentation des activités</w:t>
      </w:r>
      <w:r w:rsidR="00A718B9" w:rsidRPr="00A718B9">
        <w:rPr>
          <w:i/>
        </w:rPr>
        <w:t xml:space="preserve"> </w:t>
      </w:r>
    </w:p>
    <w:p w14:paraId="33CA91E2" w14:textId="7C9810C7" w:rsidR="00092E03" w:rsidRDefault="00092E03" w:rsidP="00092E03">
      <w:pPr>
        <w:spacing w:line="240" w:lineRule="auto"/>
        <w:contextualSpacing/>
      </w:pPr>
      <w:r>
        <w:t>Suite à la définition et à la description de tous les éléments nécessaires pour réaliser la gestion du projet N</w:t>
      </w:r>
      <w:r>
        <w:rPr>
          <w:vertAlign w:val="superscript"/>
        </w:rPr>
        <w:t>o</w:t>
      </w:r>
      <w:r>
        <w:t xml:space="preserve"> 3 : entrepôt de données pour l’Université Téluq Montréal, présentés aux sections 1 à 3 du présent document, maintenant on va lister et présenter, avec luxe de détails, l’ensemble de toutes les tâches qui devront être réalisée</w:t>
      </w:r>
      <w:r w:rsidR="00DA5F26">
        <w:t>s</w:t>
      </w:r>
      <w:r>
        <w:t xml:space="preserve"> par Gonzalo Alfredo Romero Francia, afin d’atteindre le but principal du projet numéro 3, qui est la conception, création, développement et mise en œuvre d’un entrepôt de données ayant 3 cubes de données, définies par trois schémas de cube de données sous forme d’étoile, dans le but de faciliter la compréhension des notes finales des étudiants de l’Université Téluq, par les professeurs et gestionnaires de cette université.</w:t>
      </w:r>
    </w:p>
    <w:p w14:paraId="4C27F45E" w14:textId="77777777" w:rsidR="00092E03" w:rsidRDefault="00092E03" w:rsidP="00092E03">
      <w:pPr>
        <w:spacing w:line="240" w:lineRule="auto"/>
        <w:contextualSpacing/>
      </w:pPr>
    </w:p>
    <w:p w14:paraId="4BECB00B" w14:textId="43C6C8E6" w:rsidR="00092E03" w:rsidRDefault="00092E03" w:rsidP="00092E03">
      <w:pPr>
        <w:spacing w:line="240" w:lineRule="auto"/>
        <w:contextualSpacing/>
      </w:pPr>
      <w:r>
        <w:t>Le voici la liste complète et très détaillée de toutes les tâches associées à la réalisation du projet numéro 3 : entrepôt de données pour l’Université Téluq :</w:t>
      </w:r>
    </w:p>
    <w:p w14:paraId="3C160203" w14:textId="3357FA7E" w:rsidR="000C0FE7" w:rsidRDefault="000C0FE7" w:rsidP="00092E03">
      <w:pPr>
        <w:spacing w:line="240" w:lineRule="auto"/>
        <w:contextualSpacing/>
      </w:pPr>
    </w:p>
    <w:p w14:paraId="51317F9A" w14:textId="55C1B6D4" w:rsidR="000C0FE7" w:rsidRDefault="000C0FE7" w:rsidP="00092E03">
      <w:pPr>
        <w:spacing w:line="240" w:lineRule="auto"/>
        <w:contextualSpacing/>
      </w:pPr>
      <w:r>
        <w:t>1.- Le cycle de vie itératif : Phase d’Inception</w:t>
      </w:r>
    </w:p>
    <w:p w14:paraId="6EF25FE6" w14:textId="6355EB9F" w:rsidR="00092E03" w:rsidRDefault="00092E03" w:rsidP="00092E03">
      <w:pPr>
        <w:spacing w:line="240" w:lineRule="auto"/>
        <w:contextualSpacing/>
      </w:pPr>
    </w:p>
    <w:p w14:paraId="723D1058" w14:textId="3FE38D5D" w:rsidR="00092E03" w:rsidRDefault="000C0FE7" w:rsidP="000C0FE7">
      <w:pPr>
        <w:pStyle w:val="ListParagraph"/>
        <w:numPr>
          <w:ilvl w:val="1"/>
          <w:numId w:val="26"/>
        </w:numPr>
        <w:tabs>
          <w:tab w:val="left" w:pos="450"/>
        </w:tabs>
        <w:spacing w:line="240" w:lineRule="auto"/>
        <w:ind w:left="0" w:firstLine="0"/>
        <w:rPr>
          <w:rFonts w:ascii="Arial" w:hAnsi="Arial" w:cs="Arial"/>
        </w:rPr>
      </w:pPr>
      <w:r w:rsidRPr="000C0FE7">
        <w:rPr>
          <w:rFonts w:ascii="Arial" w:hAnsi="Arial" w:cs="Arial"/>
        </w:rPr>
        <w:t xml:space="preserve">Étude d’opportunité </w:t>
      </w:r>
    </w:p>
    <w:p w14:paraId="27BB6A97" w14:textId="3D953CF4" w:rsidR="000C0FE7" w:rsidRDefault="000C0FE7" w:rsidP="000C0FE7">
      <w:pPr>
        <w:tabs>
          <w:tab w:val="left" w:pos="450"/>
        </w:tabs>
        <w:spacing w:line="240" w:lineRule="auto"/>
        <w:rPr>
          <w:rFonts w:cs="Arial"/>
        </w:rPr>
      </w:pPr>
      <w:r>
        <w:rPr>
          <w:rFonts w:cs="Arial"/>
        </w:rPr>
        <w:t xml:space="preserve">Suite à une lecture et analyse profonde du document de présentation du projet numéro 3, en ce qui concerne le but, la description du projet, ainsi que les compétences requises pour la réalisation de ce projet, </w:t>
      </w:r>
      <w:r w:rsidRPr="000C0FE7">
        <w:rPr>
          <w:rFonts w:cs="Arial"/>
          <w:b/>
          <w:bCs/>
          <w:u w:val="single"/>
        </w:rPr>
        <w:t>il s’est vite aperçu et convaincu que la réalisation de ce projet numéro 3</w:t>
      </w:r>
      <w:r>
        <w:rPr>
          <w:rFonts w:cs="Arial"/>
          <w:b/>
          <w:bCs/>
          <w:u w:val="single"/>
        </w:rPr>
        <w:t xml:space="preserve"> </w:t>
      </w:r>
      <w:r w:rsidRPr="000C0FE7">
        <w:rPr>
          <w:rFonts w:cs="Arial"/>
          <w:b/>
          <w:bCs/>
          <w:u w:val="single"/>
        </w:rPr>
        <w:t>est une opportunité trop importante pour lui, car il vise à vérifier l’acquisition des compétences suivantes,</w:t>
      </w:r>
      <w:r>
        <w:rPr>
          <w:rFonts w:cs="Arial"/>
        </w:rPr>
        <w:t xml:space="preserve"> qui ont été traitées avec luxe de détails dans le travail noté #1 :</w:t>
      </w:r>
    </w:p>
    <w:p w14:paraId="7208FD49" w14:textId="77777777" w:rsidR="000C0FE7" w:rsidRPr="000C0FE7" w:rsidRDefault="000C0FE7" w:rsidP="000C0FE7">
      <w:pPr>
        <w:tabs>
          <w:tab w:val="left" w:pos="450"/>
        </w:tabs>
        <w:spacing w:line="240" w:lineRule="auto"/>
        <w:rPr>
          <w:rFonts w:cs="Arial"/>
        </w:rPr>
      </w:pPr>
      <w:r w:rsidRPr="000C0FE7">
        <w:rPr>
          <w:rFonts w:cs="Arial"/>
        </w:rPr>
        <w:t xml:space="preserve"> </w:t>
      </w:r>
      <w:r w:rsidRPr="000C0FE7">
        <w:rPr>
          <w:rFonts w:cs="Arial"/>
        </w:rPr>
        <w:tab/>
        <w:t xml:space="preserve"> </w:t>
      </w:r>
      <w:r w:rsidRPr="000C0FE7">
        <w:rPr>
          <w:rFonts w:cs="Arial"/>
        </w:rPr>
        <w:tab/>
        <w:t xml:space="preserve"> </w:t>
      </w:r>
      <w:r w:rsidRPr="000C0FE7">
        <w:rPr>
          <w:rFonts w:cs="Arial"/>
        </w:rPr>
        <w:tab/>
        <w:t xml:space="preserve"> </w:t>
      </w:r>
      <w:r w:rsidRPr="000C0FE7">
        <w:rPr>
          <w:rFonts w:cs="Arial"/>
        </w:rPr>
        <w:tab/>
        <w:t xml:space="preserve"> </w:t>
      </w:r>
      <w:r w:rsidRPr="000C0FE7">
        <w:rPr>
          <w:rFonts w:cs="Arial"/>
        </w:rPr>
        <w:tab/>
        <w:t xml:space="preserve"> </w:t>
      </w:r>
      <w:r w:rsidRPr="000C0FE7">
        <w:rPr>
          <w:rFonts w:cs="Arial"/>
        </w:rPr>
        <w:tab/>
        <w:t xml:space="preserve"> </w:t>
      </w:r>
      <w:r w:rsidRPr="000C0FE7">
        <w:rPr>
          <w:rFonts w:cs="Arial"/>
        </w:rPr>
        <w:tab/>
        <w:t xml:space="preserve"> </w:t>
      </w:r>
      <w:r w:rsidRPr="000C0FE7">
        <w:rPr>
          <w:rFonts w:cs="Arial"/>
        </w:rPr>
        <w:tab/>
        <w:t xml:space="preserve"> </w:t>
      </w:r>
    </w:p>
    <w:p w14:paraId="5DE9DB85" w14:textId="2B1C0471" w:rsidR="000C0FE7" w:rsidRPr="000C0FE7" w:rsidRDefault="000C0FE7" w:rsidP="000C0FE7">
      <w:pPr>
        <w:tabs>
          <w:tab w:val="left" w:pos="450"/>
        </w:tabs>
        <w:spacing w:line="240" w:lineRule="auto"/>
        <w:rPr>
          <w:rFonts w:cs="Arial"/>
        </w:rPr>
      </w:pPr>
      <w:r w:rsidRPr="000C0FE7">
        <w:rPr>
          <w:rFonts w:cs="Arial"/>
        </w:rPr>
        <w:t>1.2.23</w:t>
      </w:r>
      <w:r w:rsidRPr="000C0FE7">
        <w:rPr>
          <w:rFonts w:cs="Arial"/>
        </w:rPr>
        <w:tab/>
        <w:t>Construire et utiliser un schéma de cube de données en étoile ou en flocon</w:t>
      </w:r>
      <w:r w:rsidR="00DA5F26">
        <w:rPr>
          <w:rFonts w:cs="Arial"/>
        </w:rPr>
        <w:t>s</w:t>
      </w:r>
      <w:r w:rsidRPr="000C0FE7">
        <w:rPr>
          <w:rFonts w:cs="Arial"/>
        </w:rPr>
        <w:tab/>
      </w:r>
    </w:p>
    <w:p w14:paraId="6F975CD9" w14:textId="2C40522E" w:rsidR="000C0FE7" w:rsidRPr="000C0FE7" w:rsidRDefault="000C0FE7" w:rsidP="000C0FE7">
      <w:pPr>
        <w:tabs>
          <w:tab w:val="left" w:pos="450"/>
        </w:tabs>
        <w:spacing w:line="240" w:lineRule="auto"/>
        <w:rPr>
          <w:rFonts w:cs="Arial"/>
        </w:rPr>
      </w:pPr>
      <w:r w:rsidRPr="000C0FE7">
        <w:rPr>
          <w:rFonts w:cs="Arial"/>
        </w:rPr>
        <w:t>1.1.11</w:t>
      </w:r>
      <w:r w:rsidRPr="000C0FE7">
        <w:rPr>
          <w:rFonts w:cs="Arial"/>
        </w:rPr>
        <w:tab/>
        <w:t>Utiliser le langage SQL.</w:t>
      </w:r>
      <w:r w:rsidRPr="000C0FE7">
        <w:rPr>
          <w:rFonts w:cs="Arial"/>
        </w:rPr>
        <w:tab/>
      </w:r>
    </w:p>
    <w:p w14:paraId="0E8E316F" w14:textId="3A9D8268" w:rsidR="000C0FE7" w:rsidRPr="000C0FE7" w:rsidRDefault="000C0FE7" w:rsidP="000C0FE7">
      <w:pPr>
        <w:tabs>
          <w:tab w:val="left" w:pos="450"/>
        </w:tabs>
        <w:spacing w:line="240" w:lineRule="auto"/>
        <w:rPr>
          <w:rFonts w:cs="Arial"/>
        </w:rPr>
      </w:pPr>
      <w:r w:rsidRPr="000C0FE7">
        <w:rPr>
          <w:rFonts w:cs="Arial"/>
        </w:rPr>
        <w:t>1.2.19</w:t>
      </w:r>
      <w:r w:rsidRPr="000C0FE7">
        <w:rPr>
          <w:rFonts w:cs="Arial"/>
        </w:rPr>
        <w:tab/>
        <w:t>Utiliser les techniques informatiques des entrepôts de données.</w:t>
      </w:r>
      <w:r w:rsidRPr="000C0FE7">
        <w:rPr>
          <w:rFonts w:cs="Arial"/>
        </w:rPr>
        <w:tab/>
      </w:r>
    </w:p>
    <w:p w14:paraId="42C622C2" w14:textId="77777777" w:rsidR="00092E03" w:rsidRDefault="00092E03" w:rsidP="00092E03">
      <w:pPr>
        <w:spacing w:line="240" w:lineRule="auto"/>
        <w:contextualSpacing/>
      </w:pPr>
    </w:p>
    <w:p w14:paraId="77878946" w14:textId="03A36376" w:rsidR="000C0FE7" w:rsidRDefault="00092E03" w:rsidP="000C0FE7">
      <w:pPr>
        <w:pStyle w:val="ListParagraph"/>
        <w:numPr>
          <w:ilvl w:val="1"/>
          <w:numId w:val="26"/>
        </w:numPr>
        <w:tabs>
          <w:tab w:val="left" w:pos="450"/>
        </w:tabs>
        <w:spacing w:line="240" w:lineRule="auto"/>
        <w:ind w:left="0" w:firstLine="0"/>
        <w:rPr>
          <w:rFonts w:ascii="Arial" w:hAnsi="Arial" w:cs="Arial"/>
        </w:rPr>
      </w:pPr>
      <w:r>
        <w:t xml:space="preserve"> </w:t>
      </w:r>
      <w:r w:rsidR="000C0FE7" w:rsidRPr="000C0FE7">
        <w:rPr>
          <w:rFonts w:ascii="Arial" w:hAnsi="Arial" w:cs="Arial"/>
        </w:rPr>
        <w:t>Étude d</w:t>
      </w:r>
      <w:r w:rsidR="000C0FE7">
        <w:rPr>
          <w:rFonts w:ascii="Arial" w:hAnsi="Arial" w:cs="Arial"/>
        </w:rPr>
        <w:t>e faisabili</w:t>
      </w:r>
      <w:r w:rsidR="000C0FE7" w:rsidRPr="000C0FE7">
        <w:rPr>
          <w:rFonts w:ascii="Arial" w:hAnsi="Arial" w:cs="Arial"/>
        </w:rPr>
        <w:t xml:space="preserve">té </w:t>
      </w:r>
    </w:p>
    <w:p w14:paraId="76DFC6EB" w14:textId="0E6C9E92" w:rsidR="00B166C7" w:rsidRDefault="00B166C7" w:rsidP="00B166C7">
      <w:pPr>
        <w:tabs>
          <w:tab w:val="left" w:pos="450"/>
        </w:tabs>
        <w:spacing w:line="240" w:lineRule="auto"/>
        <w:rPr>
          <w:rFonts w:cs="Arial"/>
        </w:rPr>
      </w:pPr>
      <w:r>
        <w:rPr>
          <w:rFonts w:cs="Arial"/>
        </w:rPr>
        <w:t>Suite à une lecture et analyse profonde du document de présentation du projet numéro 3, en ce qui concerne le but, la description du projet, ainsi que les compétences requises pour la réalisation de ce projet, et suite à la réalisation du bilan de compétences documenté, rédigé au module 2 de INF 4018, les compétences 1.1.11, 1.2.19 et 1.2.23 on</w:t>
      </w:r>
      <w:r w:rsidR="00DA5F26">
        <w:rPr>
          <w:rFonts w:cs="Arial"/>
        </w:rPr>
        <w:t>t</w:t>
      </w:r>
      <w:r>
        <w:rPr>
          <w:rFonts w:cs="Arial"/>
        </w:rPr>
        <w:t xml:space="preserve"> été évalués, </w:t>
      </w:r>
      <w:r w:rsidR="00DA5F26">
        <w:rPr>
          <w:rFonts w:cs="Arial"/>
        </w:rPr>
        <w:t>d</w:t>
      </w:r>
      <w:r>
        <w:rPr>
          <w:rFonts w:cs="Arial"/>
        </w:rPr>
        <w:t>e manière objective, avec un niveau de performance expert.</w:t>
      </w:r>
    </w:p>
    <w:p w14:paraId="7E755CE9" w14:textId="18F56846" w:rsidR="00B166C7" w:rsidRDefault="00B166C7" w:rsidP="00B166C7">
      <w:pPr>
        <w:tabs>
          <w:tab w:val="left" w:pos="450"/>
        </w:tabs>
        <w:spacing w:line="240" w:lineRule="auto"/>
        <w:rPr>
          <w:rFonts w:cs="Arial"/>
        </w:rPr>
      </w:pPr>
    </w:p>
    <w:p w14:paraId="19AE0618" w14:textId="515C9D4D" w:rsidR="00B166C7" w:rsidRDefault="00B166C7" w:rsidP="00B166C7">
      <w:pPr>
        <w:tabs>
          <w:tab w:val="left" w:pos="450"/>
        </w:tabs>
        <w:spacing w:line="240" w:lineRule="auto"/>
        <w:rPr>
          <w:rFonts w:cs="Arial"/>
        </w:rPr>
      </w:pPr>
      <w:r>
        <w:rPr>
          <w:rFonts w:cs="Arial"/>
        </w:rPr>
        <w:t>L’évaluation de ces trois compétences est basée sur les notes de deux travaux notés du cours INF 1250, deux travaux notés du cours INF 9004, ainsi que sur la note obtenue à la question numéro 3, de l’examen final de ce cours, INF 9004</w:t>
      </w:r>
      <w:r w:rsidR="00DA5F26">
        <w:rPr>
          <w:rFonts w:cs="Arial"/>
        </w:rPr>
        <w:t xml:space="preserve"> (les détails de cette évaluation sont expliqués, avec luxe de détails, au bilan de compétences documenté, déjà remis le 23 octobre 2022)</w:t>
      </w:r>
      <w:r>
        <w:rPr>
          <w:rFonts w:cs="Arial"/>
        </w:rPr>
        <w:t>. Par conséquent, et en s’appuyant sur les résultats obtenus des évaluations déjà nommées ci-dessus, l’auteur du présent document, qui est Gonzalo Alfredo Romero Francia, arrive à la conclusion qu’il est très capable de débuter, continuer et achever le projet N</w:t>
      </w:r>
      <w:r>
        <w:rPr>
          <w:rFonts w:cs="Arial"/>
          <w:vertAlign w:val="superscript"/>
        </w:rPr>
        <w:t>o</w:t>
      </w:r>
      <w:r>
        <w:rPr>
          <w:rFonts w:cs="Arial"/>
        </w:rPr>
        <w:t xml:space="preserve"> 3 : entrepôt de données pour l’Université Téluq Montréal.</w:t>
      </w:r>
    </w:p>
    <w:p w14:paraId="7D04C092" w14:textId="1211977A" w:rsidR="00B166C7" w:rsidRDefault="00B166C7" w:rsidP="00B166C7">
      <w:pPr>
        <w:tabs>
          <w:tab w:val="left" w:pos="450"/>
        </w:tabs>
        <w:spacing w:line="240" w:lineRule="auto"/>
        <w:rPr>
          <w:rFonts w:cs="Arial"/>
        </w:rPr>
      </w:pPr>
    </w:p>
    <w:p w14:paraId="5C46DE30" w14:textId="77777777" w:rsidR="00976B2B" w:rsidRDefault="00976B2B" w:rsidP="00F052CD">
      <w:pPr>
        <w:spacing w:line="240" w:lineRule="auto"/>
        <w:contextualSpacing/>
      </w:pPr>
    </w:p>
    <w:p w14:paraId="546BCCDE" w14:textId="77777777" w:rsidR="00976B2B" w:rsidRDefault="00976B2B" w:rsidP="00F052CD">
      <w:pPr>
        <w:spacing w:line="240" w:lineRule="auto"/>
        <w:contextualSpacing/>
      </w:pPr>
    </w:p>
    <w:p w14:paraId="65DB7BD9" w14:textId="77777777" w:rsidR="00976B2B" w:rsidRDefault="00976B2B" w:rsidP="00F052CD">
      <w:pPr>
        <w:spacing w:line="240" w:lineRule="auto"/>
        <w:contextualSpacing/>
      </w:pPr>
    </w:p>
    <w:p w14:paraId="0075DD1D" w14:textId="77777777" w:rsidR="00976B2B" w:rsidRDefault="00976B2B" w:rsidP="00F052CD">
      <w:pPr>
        <w:spacing w:line="240" w:lineRule="auto"/>
        <w:contextualSpacing/>
      </w:pPr>
    </w:p>
    <w:p w14:paraId="3DAB6F64" w14:textId="77777777" w:rsidR="00976B2B" w:rsidRDefault="00976B2B" w:rsidP="00F052CD">
      <w:pPr>
        <w:spacing w:line="240" w:lineRule="auto"/>
        <w:contextualSpacing/>
      </w:pPr>
    </w:p>
    <w:p w14:paraId="0BF32598" w14:textId="7324BF67" w:rsidR="00F052CD" w:rsidRDefault="00F052CD" w:rsidP="00F052CD">
      <w:pPr>
        <w:spacing w:line="240" w:lineRule="auto"/>
        <w:contextualSpacing/>
      </w:pPr>
      <w:r>
        <w:lastRenderedPageBreak/>
        <w:t>2.- Le cycle de vie itératif : Phase d’Élaboration</w:t>
      </w:r>
    </w:p>
    <w:p w14:paraId="30945BA7" w14:textId="468CE9E3" w:rsidR="00F052CD" w:rsidRDefault="00F052CD" w:rsidP="00F052CD">
      <w:pPr>
        <w:spacing w:line="240" w:lineRule="auto"/>
        <w:contextualSpacing/>
      </w:pPr>
    </w:p>
    <w:p w14:paraId="26F5899A" w14:textId="4B2AC9E8" w:rsidR="00F052CD" w:rsidRDefault="00F052CD" w:rsidP="00F052CD">
      <w:pPr>
        <w:spacing w:line="240" w:lineRule="auto"/>
        <w:contextualSpacing/>
      </w:pPr>
      <w:r>
        <w:t>2.1.- Exigences du projet N</w:t>
      </w:r>
      <w:r>
        <w:rPr>
          <w:vertAlign w:val="superscript"/>
        </w:rPr>
        <w:t>o</w:t>
      </w:r>
      <w:r>
        <w:t xml:space="preserve"> 3</w:t>
      </w:r>
    </w:p>
    <w:p w14:paraId="4390AEA9" w14:textId="20895A05" w:rsidR="00F052CD" w:rsidRDefault="00F052CD" w:rsidP="00F052CD">
      <w:pPr>
        <w:spacing w:line="240" w:lineRule="auto"/>
        <w:contextualSpacing/>
      </w:pPr>
    </w:p>
    <w:p w14:paraId="504F3660" w14:textId="1D3902E7" w:rsidR="00F052CD" w:rsidRDefault="00F052CD" w:rsidP="00F052CD">
      <w:pPr>
        <w:spacing w:line="240" w:lineRule="auto"/>
        <w:contextualSpacing/>
        <w:rPr>
          <w:b/>
          <w:bCs/>
          <w:u w:val="single"/>
        </w:rPr>
      </w:pPr>
      <w:r>
        <w:t>Suite à une analyse globale et profonde du document de présentation du projet numéro 3 : entrepôt de données pour l’Université Téluq Montréal, Gonzalo Alfredo Romero Francia</w:t>
      </w:r>
      <w:r w:rsidR="00D17B63">
        <w:t xml:space="preserve"> s’est vite aperçu du contexte principal de ce projet, qui est le fait que l’Université Téluq Montréal </w:t>
      </w:r>
      <w:r w:rsidR="00D17B63" w:rsidRPr="00D17B63">
        <w:rPr>
          <w:b/>
          <w:bCs/>
          <w:u w:val="single"/>
        </w:rPr>
        <w:t>veut se doter d’un entrepôt de données, afin de faciliter la compréhension des notes finales des étudiants de l’Université Téluq, par les professeurs et gestionnaires de cette université.</w:t>
      </w:r>
      <w:r w:rsidR="00D17B63">
        <w:rPr>
          <w:b/>
          <w:bCs/>
          <w:u w:val="single"/>
        </w:rPr>
        <w:t xml:space="preserve"> </w:t>
      </w:r>
    </w:p>
    <w:p w14:paraId="2F312013" w14:textId="0AA84FAC" w:rsidR="00D17B63" w:rsidRDefault="00D17B63" w:rsidP="00F052CD">
      <w:pPr>
        <w:spacing w:line="240" w:lineRule="auto"/>
        <w:contextualSpacing/>
        <w:rPr>
          <w:b/>
          <w:bCs/>
          <w:u w:val="single"/>
        </w:rPr>
      </w:pPr>
    </w:p>
    <w:p w14:paraId="760539FF" w14:textId="6629B9C6" w:rsidR="00D17B63" w:rsidRDefault="00D17B63" w:rsidP="00F052CD">
      <w:pPr>
        <w:spacing w:line="240" w:lineRule="auto"/>
        <w:contextualSpacing/>
      </w:pPr>
      <w:r w:rsidRPr="00D17B63">
        <w:t>A cet effet</w:t>
      </w:r>
      <w:r>
        <w:t>, l’Université Téluq Montréal possède une liste longue et complète de :</w:t>
      </w:r>
    </w:p>
    <w:p w14:paraId="6C1AB37C" w14:textId="69C8CF99" w:rsidR="00D17B63" w:rsidRDefault="00D17B63" w:rsidP="00F052CD">
      <w:pPr>
        <w:spacing w:line="240" w:lineRule="auto"/>
        <w:contextualSpacing/>
      </w:pPr>
    </w:p>
    <w:p w14:paraId="57D10549" w14:textId="72C3F062" w:rsidR="00D17B63" w:rsidRPr="002F4726" w:rsidRDefault="00D17B63" w:rsidP="002F4726">
      <w:pPr>
        <w:pStyle w:val="ListParagraph"/>
        <w:numPr>
          <w:ilvl w:val="0"/>
          <w:numId w:val="27"/>
        </w:numPr>
        <w:spacing w:line="240" w:lineRule="auto"/>
        <w:ind w:left="270" w:hanging="270"/>
        <w:rPr>
          <w:rFonts w:ascii="Arial" w:hAnsi="Arial" w:cs="Arial"/>
        </w:rPr>
      </w:pPr>
      <w:r w:rsidRPr="002F4726">
        <w:rPr>
          <w:rFonts w:ascii="Arial" w:hAnsi="Arial" w:cs="Arial"/>
        </w:rPr>
        <w:t>Tous ses étudiants, inscrits à des cours d’un programme d’études donné.</w:t>
      </w:r>
    </w:p>
    <w:p w14:paraId="61E9D96F" w14:textId="18E12BC3" w:rsidR="00D17B63" w:rsidRPr="002F4726" w:rsidRDefault="00D17B63" w:rsidP="002F4726">
      <w:pPr>
        <w:pStyle w:val="ListParagraph"/>
        <w:numPr>
          <w:ilvl w:val="0"/>
          <w:numId w:val="27"/>
        </w:numPr>
        <w:spacing w:line="240" w:lineRule="auto"/>
        <w:ind w:left="270" w:hanging="270"/>
        <w:rPr>
          <w:rFonts w:ascii="Arial" w:hAnsi="Arial" w:cs="Arial"/>
        </w:rPr>
      </w:pPr>
      <w:r w:rsidRPr="002F4726">
        <w:rPr>
          <w:rFonts w:ascii="Arial" w:hAnsi="Arial" w:cs="Arial"/>
        </w:rPr>
        <w:t xml:space="preserve">Tous les cours offerts, </w:t>
      </w:r>
      <w:r w:rsidR="002F4726" w:rsidRPr="002F4726">
        <w:rPr>
          <w:rFonts w:ascii="Arial" w:hAnsi="Arial" w:cs="Arial"/>
        </w:rPr>
        <w:t>créés pour tous ses programmes d’études</w:t>
      </w:r>
      <w:r w:rsidR="00DA5F26">
        <w:rPr>
          <w:rFonts w:ascii="Arial" w:hAnsi="Arial" w:cs="Arial"/>
        </w:rPr>
        <w:t>, et qui seront réalisés par ces étudiants</w:t>
      </w:r>
      <w:r w:rsidR="002F4726" w:rsidRPr="002F4726">
        <w:rPr>
          <w:rFonts w:ascii="Arial" w:hAnsi="Arial" w:cs="Arial"/>
        </w:rPr>
        <w:t>.</w:t>
      </w:r>
    </w:p>
    <w:p w14:paraId="494732D4" w14:textId="0AB65293" w:rsidR="002F4726" w:rsidRDefault="002F4726" w:rsidP="002F4726">
      <w:pPr>
        <w:pStyle w:val="ListParagraph"/>
        <w:numPr>
          <w:ilvl w:val="0"/>
          <w:numId w:val="27"/>
        </w:numPr>
        <w:spacing w:line="240" w:lineRule="auto"/>
        <w:ind w:left="270" w:hanging="270"/>
        <w:rPr>
          <w:rFonts w:ascii="Arial" w:hAnsi="Arial" w:cs="Arial"/>
        </w:rPr>
      </w:pPr>
      <w:r w:rsidRPr="002F4726">
        <w:rPr>
          <w:rFonts w:ascii="Arial" w:hAnsi="Arial" w:cs="Arial"/>
        </w:rPr>
        <w:t xml:space="preserve">Tous les programmes d’études que l’université offre, avec des cours </w:t>
      </w:r>
      <w:r w:rsidR="00DA5F26">
        <w:rPr>
          <w:rFonts w:ascii="Arial" w:hAnsi="Arial" w:cs="Arial"/>
        </w:rPr>
        <w:t xml:space="preserve">associés, et </w:t>
      </w:r>
      <w:r w:rsidRPr="002F4726">
        <w:rPr>
          <w:rFonts w:ascii="Arial" w:hAnsi="Arial" w:cs="Arial"/>
        </w:rPr>
        <w:t>que les étudiants réalisent.</w:t>
      </w:r>
    </w:p>
    <w:p w14:paraId="115E7CA1" w14:textId="3F8A003A" w:rsidR="002F4726" w:rsidRDefault="002F4726" w:rsidP="002F4726">
      <w:pPr>
        <w:spacing w:line="240" w:lineRule="auto"/>
        <w:contextualSpacing/>
      </w:pPr>
      <w:r>
        <w:t>2.2.- Contraintes du projet N</w:t>
      </w:r>
      <w:r>
        <w:rPr>
          <w:vertAlign w:val="superscript"/>
        </w:rPr>
        <w:t>o</w:t>
      </w:r>
      <w:r>
        <w:t xml:space="preserve"> 3</w:t>
      </w:r>
    </w:p>
    <w:p w14:paraId="2C377A47" w14:textId="675ABB06" w:rsidR="002F4726" w:rsidRDefault="002F4726" w:rsidP="002F4726">
      <w:pPr>
        <w:spacing w:line="240" w:lineRule="auto"/>
        <w:contextualSpacing/>
      </w:pPr>
    </w:p>
    <w:p w14:paraId="45BE08D4" w14:textId="77777777" w:rsidR="002F4726" w:rsidRDefault="002F4726" w:rsidP="002F4726">
      <w:pPr>
        <w:spacing w:line="240" w:lineRule="auto"/>
        <w:contextualSpacing/>
      </w:pPr>
      <w:r>
        <w:t xml:space="preserve">Dans la section </w:t>
      </w:r>
      <w:r w:rsidRPr="002F4726">
        <w:rPr>
          <w:i/>
          <w:iCs/>
        </w:rPr>
        <w:t>Description du Projet</w:t>
      </w:r>
      <w:r>
        <w:rPr>
          <w:i/>
          <w:iCs/>
        </w:rPr>
        <w:t xml:space="preserve">, </w:t>
      </w:r>
      <w:r>
        <w:t>du document de présentation du projet N</w:t>
      </w:r>
      <w:r>
        <w:rPr>
          <w:vertAlign w:val="superscript"/>
        </w:rPr>
        <w:t>o</w:t>
      </w:r>
      <w:r>
        <w:t xml:space="preserve"> 3 : entrepôt de données pour l’université Téluq, </w:t>
      </w:r>
      <w:r w:rsidRPr="000763E9">
        <w:rPr>
          <w:b/>
          <w:bCs/>
          <w:u w:val="single"/>
        </w:rPr>
        <w:t>il y a une note de bas de page qui définit la seule et unique contrainte de ce projet, qui a un rapport avec les notes finales des étudiants de l’université Téluq.</w:t>
      </w:r>
      <w:r>
        <w:t xml:space="preserve"> En ce qui a trait ces notes finales, des étudiants de cette université, la contrainte suivante s’applique :</w:t>
      </w:r>
    </w:p>
    <w:p w14:paraId="1D4FCFA0" w14:textId="77777777" w:rsidR="002F4726" w:rsidRDefault="002F4726" w:rsidP="002F4726">
      <w:pPr>
        <w:spacing w:line="240" w:lineRule="auto"/>
        <w:contextualSpacing/>
      </w:pPr>
    </w:p>
    <w:p w14:paraId="1EC5CF17" w14:textId="2A2BF1D7" w:rsidR="002F4726" w:rsidRPr="002F4726" w:rsidRDefault="002F4726" w:rsidP="002F4726">
      <w:pPr>
        <w:spacing w:line="240" w:lineRule="auto"/>
        <w:contextualSpacing/>
      </w:pPr>
      <w:r>
        <w:t xml:space="preserve">Les notes finales, obtenues par les étudiants, </w:t>
      </w:r>
      <w:r w:rsidRPr="000763E9">
        <w:rPr>
          <w:b/>
          <w:bCs/>
          <w:u w:val="single"/>
        </w:rPr>
        <w:t xml:space="preserve">n’auront pas d’échelle de notation de type + et </w:t>
      </w:r>
      <w:r>
        <w:t>-, c-à-d,</w:t>
      </w:r>
      <w:r w:rsidR="00DA5F26">
        <w:t xml:space="preserve"> que </w:t>
      </w:r>
      <w:r w:rsidR="00084C43">
        <w:t xml:space="preserve">dans </w:t>
      </w:r>
      <w:r w:rsidR="00DA5F26">
        <w:t xml:space="preserve">la dimension </w:t>
      </w:r>
      <w:r w:rsidR="00DA5F26">
        <w:rPr>
          <w:i/>
          <w:iCs/>
        </w:rPr>
        <w:t>Cours</w:t>
      </w:r>
      <w:r w:rsidR="00084C43">
        <w:rPr>
          <w:i/>
          <w:iCs/>
        </w:rPr>
        <w:t>,</w:t>
      </w:r>
      <w:r w:rsidR="00084C43">
        <w:t xml:space="preserve"> du</w:t>
      </w:r>
      <w:r>
        <w:t xml:space="preserve"> cube de </w:t>
      </w:r>
      <w:r w:rsidR="000763E9">
        <w:t>d</w:t>
      </w:r>
      <w:r>
        <w:t>onnées,</w:t>
      </w:r>
      <w:r w:rsidR="00084C43">
        <w:t xml:space="preserve"> de l’entrepôt de données, de l’Université Téluq,</w:t>
      </w:r>
      <w:r>
        <w:t xml:space="preserve"> les notes finales seront</w:t>
      </w:r>
      <w:r w:rsidR="000763E9">
        <w:t xml:space="preserve"> définies avec des lettres SANS SIGNE plus ni moins. </w:t>
      </w:r>
      <w:r w:rsidR="000763E9" w:rsidRPr="000763E9">
        <w:rPr>
          <w:b/>
          <w:bCs/>
          <w:u w:val="single"/>
        </w:rPr>
        <w:t>Alors, pour conclure, dans</w:t>
      </w:r>
      <w:r w:rsidR="00084C43">
        <w:rPr>
          <w:b/>
          <w:bCs/>
          <w:u w:val="single"/>
        </w:rPr>
        <w:t xml:space="preserve"> la dimension Cours, du</w:t>
      </w:r>
      <w:r w:rsidR="000763E9" w:rsidRPr="000763E9">
        <w:rPr>
          <w:b/>
          <w:bCs/>
          <w:u w:val="single"/>
        </w:rPr>
        <w:t xml:space="preserve"> cube de données</w:t>
      </w:r>
      <w:r w:rsidR="00084C43">
        <w:rPr>
          <w:b/>
          <w:bCs/>
          <w:u w:val="single"/>
        </w:rPr>
        <w:t xml:space="preserve"> déjà nommé, </w:t>
      </w:r>
      <w:r w:rsidR="000763E9" w:rsidRPr="000763E9">
        <w:rPr>
          <w:b/>
          <w:bCs/>
          <w:u w:val="single"/>
        </w:rPr>
        <w:t>les notes finales des étudiants</w:t>
      </w:r>
      <w:r w:rsidRPr="000763E9">
        <w:rPr>
          <w:b/>
          <w:bCs/>
          <w:u w:val="single"/>
        </w:rPr>
        <w:t xml:space="preserve"> </w:t>
      </w:r>
      <w:r w:rsidR="000763E9" w:rsidRPr="000763E9">
        <w:rPr>
          <w:b/>
          <w:bCs/>
          <w:u w:val="single"/>
        </w:rPr>
        <w:t>de l’Université Téluq seront A,B,C,D, échec et abandon, et non pas A+, A, A- etc.</w:t>
      </w:r>
      <w:r>
        <w:t xml:space="preserve">  </w:t>
      </w:r>
    </w:p>
    <w:p w14:paraId="1EB49901" w14:textId="77777777" w:rsidR="002F4726" w:rsidRPr="002F4726" w:rsidRDefault="002F4726" w:rsidP="002F4726">
      <w:pPr>
        <w:spacing w:line="240" w:lineRule="auto"/>
        <w:rPr>
          <w:rFonts w:cs="Arial"/>
        </w:rPr>
      </w:pPr>
    </w:p>
    <w:p w14:paraId="3C060BBE" w14:textId="4F28D04D" w:rsidR="002F4726" w:rsidRDefault="000763E9" w:rsidP="00F052CD">
      <w:pPr>
        <w:spacing w:line="240" w:lineRule="auto"/>
        <w:contextualSpacing/>
      </w:pPr>
      <w:r>
        <w:t>3.- Le cycle de vie itératif : Phase de Construction</w:t>
      </w:r>
    </w:p>
    <w:p w14:paraId="6BCBF66F" w14:textId="0AB9DFB6" w:rsidR="000763E9" w:rsidRDefault="000763E9" w:rsidP="00F052CD">
      <w:pPr>
        <w:spacing w:line="240" w:lineRule="auto"/>
        <w:contextualSpacing/>
      </w:pPr>
    </w:p>
    <w:p w14:paraId="1A59F0D1" w14:textId="7C42B1B5" w:rsidR="000763E9" w:rsidRDefault="000763E9" w:rsidP="00F052CD">
      <w:pPr>
        <w:spacing w:line="240" w:lineRule="auto"/>
        <w:contextualSpacing/>
      </w:pPr>
      <w:r>
        <w:t xml:space="preserve">Suite aux phases d’inception et d’élaboration, dans lequel : </w:t>
      </w:r>
    </w:p>
    <w:p w14:paraId="2C79E180" w14:textId="77777777" w:rsidR="000763E9" w:rsidRDefault="000763E9" w:rsidP="00F052CD">
      <w:pPr>
        <w:spacing w:line="240" w:lineRule="auto"/>
        <w:contextualSpacing/>
      </w:pPr>
    </w:p>
    <w:p w14:paraId="137BFA5F" w14:textId="50C03DD7" w:rsidR="000763E9" w:rsidRPr="00976B2B" w:rsidRDefault="000763E9" w:rsidP="0010485A">
      <w:pPr>
        <w:pStyle w:val="ListParagraph"/>
        <w:numPr>
          <w:ilvl w:val="0"/>
          <w:numId w:val="28"/>
        </w:numPr>
        <w:spacing w:line="240" w:lineRule="auto"/>
        <w:ind w:left="270" w:hanging="270"/>
        <w:rPr>
          <w:rFonts w:ascii="Arial" w:hAnsi="Arial" w:cs="Arial"/>
        </w:rPr>
      </w:pPr>
      <w:r w:rsidRPr="00976B2B">
        <w:rPr>
          <w:rFonts w:ascii="Arial" w:hAnsi="Arial" w:cs="Arial"/>
        </w:rPr>
        <w:t>Gonzalo Alfredo Romero Francia a déterminé que le projet N</w:t>
      </w:r>
      <w:r w:rsidRPr="00976B2B">
        <w:rPr>
          <w:rFonts w:ascii="Arial" w:hAnsi="Arial" w:cs="Arial"/>
          <w:vertAlign w:val="superscript"/>
        </w:rPr>
        <w:t>o</w:t>
      </w:r>
      <w:r w:rsidRPr="00976B2B">
        <w:rPr>
          <w:rFonts w:ascii="Arial" w:hAnsi="Arial" w:cs="Arial"/>
        </w:rPr>
        <w:t xml:space="preserve"> 3 : entrepôt de données pour l’Université Téluq Montréal a déterminé que ce projet est une opportunité en or, pour atteindre son objectif de vérification de l’acquisition de ses compétences techniques EN LIEN avec les compétences requises pour réaliser ce projet</w:t>
      </w:r>
      <w:r w:rsidR="00976B2B" w:rsidRPr="00976B2B">
        <w:rPr>
          <w:rFonts w:ascii="Arial" w:hAnsi="Arial" w:cs="Arial"/>
        </w:rPr>
        <w:t>.</w:t>
      </w:r>
    </w:p>
    <w:p w14:paraId="17C80570" w14:textId="66EF2489" w:rsidR="000763E9" w:rsidRDefault="000763E9" w:rsidP="00B063C9">
      <w:pPr>
        <w:pStyle w:val="ListParagraph"/>
        <w:numPr>
          <w:ilvl w:val="0"/>
          <w:numId w:val="28"/>
        </w:numPr>
        <w:spacing w:line="240" w:lineRule="auto"/>
        <w:ind w:left="270" w:hanging="270"/>
        <w:rPr>
          <w:rFonts w:ascii="Arial" w:hAnsi="Arial" w:cs="Arial"/>
        </w:rPr>
      </w:pPr>
      <w:r w:rsidRPr="00084C43">
        <w:rPr>
          <w:rFonts w:ascii="Arial" w:hAnsi="Arial" w:cs="Arial"/>
        </w:rPr>
        <w:t>Gonzalo Alfredo Romero Francia a déterminé qu’il est très capable de réaliser ce projet, en se basant sur les notes finales obtenues de 2 travaux notés du cours INF 1250, 2 travaux notés du cours INF 9004 et la question numéro 3 de l’examen final du cours INF 9004.</w:t>
      </w:r>
    </w:p>
    <w:p w14:paraId="7F5995F9" w14:textId="757035F1" w:rsidR="00D02621" w:rsidRDefault="00D02621" w:rsidP="00D02621">
      <w:pPr>
        <w:spacing w:line="240" w:lineRule="auto"/>
        <w:rPr>
          <w:rFonts w:cs="Arial"/>
        </w:rPr>
      </w:pPr>
    </w:p>
    <w:p w14:paraId="6CD24BCB" w14:textId="5AB2A4A7" w:rsidR="00D02621" w:rsidRDefault="00D02621" w:rsidP="00D02621">
      <w:pPr>
        <w:spacing w:line="240" w:lineRule="auto"/>
        <w:rPr>
          <w:rFonts w:cs="Arial"/>
        </w:rPr>
      </w:pPr>
    </w:p>
    <w:p w14:paraId="126388E4" w14:textId="0F874DBA" w:rsidR="00D02621" w:rsidRDefault="00D02621" w:rsidP="00D02621">
      <w:pPr>
        <w:spacing w:line="240" w:lineRule="auto"/>
        <w:rPr>
          <w:rFonts w:cs="Arial"/>
        </w:rPr>
      </w:pPr>
    </w:p>
    <w:p w14:paraId="54BD8334" w14:textId="77777777" w:rsidR="00D02621" w:rsidRPr="00D02621" w:rsidRDefault="00D02621" w:rsidP="00D02621">
      <w:pPr>
        <w:spacing w:line="240" w:lineRule="auto"/>
        <w:rPr>
          <w:rFonts w:cs="Arial"/>
        </w:rPr>
      </w:pPr>
    </w:p>
    <w:p w14:paraId="38C26CAD" w14:textId="77777777" w:rsidR="00B063C9" w:rsidRDefault="000763E9" w:rsidP="00F052CD">
      <w:pPr>
        <w:spacing w:line="240" w:lineRule="auto"/>
        <w:contextualSpacing/>
      </w:pPr>
      <w:r>
        <w:lastRenderedPageBreak/>
        <w:t xml:space="preserve">Maintenant, </w:t>
      </w:r>
      <w:r w:rsidR="00B063C9">
        <w:t>il procédera à réaliser le projet numéro 3 déjà nommé ci-haut, avec toutes ses compétences techniques acquises lors de sa formation en Informatique, avec le Certificat en Informatique Appliquée. Afin de réaliser le projet N</w:t>
      </w:r>
      <w:r w:rsidR="00B063C9">
        <w:rPr>
          <w:vertAlign w:val="superscript"/>
        </w:rPr>
        <w:t>o</w:t>
      </w:r>
      <w:r w:rsidR="00B063C9">
        <w:t xml:space="preserve"> 3 : entrepôt de données pour l’Université Téluq Montréal, et livrer les trois cubes de données, chacun avec son schéma de cube de données sous forme d’étoile, il faut réaliser les tâches suivantes :</w:t>
      </w:r>
    </w:p>
    <w:p w14:paraId="13A056B6" w14:textId="77777777" w:rsidR="00976B2B" w:rsidRDefault="00976B2B" w:rsidP="00F052CD">
      <w:pPr>
        <w:spacing w:line="240" w:lineRule="auto"/>
        <w:contextualSpacing/>
      </w:pPr>
    </w:p>
    <w:p w14:paraId="6782916D" w14:textId="709B5F35" w:rsidR="00B063C9" w:rsidRDefault="00B063C9" w:rsidP="00F052CD">
      <w:pPr>
        <w:spacing w:line="240" w:lineRule="auto"/>
        <w:contextualSpacing/>
      </w:pPr>
      <w:r>
        <w:t>3.1 Analyse globale et détaillée</w:t>
      </w:r>
    </w:p>
    <w:p w14:paraId="5C299316" w14:textId="2138A71D" w:rsidR="00B063C9" w:rsidRDefault="00B063C9" w:rsidP="00F052CD">
      <w:pPr>
        <w:spacing w:line="240" w:lineRule="auto"/>
        <w:contextualSpacing/>
      </w:pPr>
    </w:p>
    <w:p w14:paraId="7EA8D3CE" w14:textId="4B5C5222" w:rsidR="006A266D" w:rsidRDefault="00B063C9" w:rsidP="00F052CD">
      <w:pPr>
        <w:spacing w:line="240" w:lineRule="auto"/>
        <w:contextualSpacing/>
      </w:pPr>
      <w:r>
        <w:t xml:space="preserve">A cette </w:t>
      </w:r>
      <w:r w:rsidR="00976B2B">
        <w:t>tâche</w:t>
      </w:r>
      <w:r>
        <w:t>, l’auteur du présent document a</w:t>
      </w:r>
      <w:r w:rsidR="00D02621">
        <w:t>ura</w:t>
      </w:r>
      <w:r>
        <w:t xml:space="preserve"> réalisé une analyse globale, détaillée et profonde du document de présentation du projet</w:t>
      </w:r>
      <w:r w:rsidR="006A266D">
        <w:t xml:space="preserve">. </w:t>
      </w:r>
      <w:r w:rsidR="00D02621">
        <w:t xml:space="preserve">A cet effet, </w:t>
      </w:r>
      <w:r w:rsidR="006A266D">
        <w:t>Il a</w:t>
      </w:r>
      <w:r w:rsidR="00D02621">
        <w:t xml:space="preserve">ura </w:t>
      </w:r>
      <w:r w:rsidR="006A266D">
        <w:t>lu, analysé et repéré des informations très importantes, de chacune des sections de ce document qui sont les suivants :</w:t>
      </w:r>
    </w:p>
    <w:p w14:paraId="7E698B05" w14:textId="32072BB0" w:rsidR="006A266D" w:rsidRDefault="006A266D" w:rsidP="00F052CD">
      <w:pPr>
        <w:spacing w:line="240" w:lineRule="auto"/>
        <w:contextualSpacing/>
      </w:pPr>
    </w:p>
    <w:p w14:paraId="5823D5EE" w14:textId="7160638D" w:rsidR="006A266D" w:rsidRPr="006A266D" w:rsidRDefault="006A266D" w:rsidP="006A266D">
      <w:pPr>
        <w:pStyle w:val="ListParagraph"/>
        <w:numPr>
          <w:ilvl w:val="0"/>
          <w:numId w:val="29"/>
        </w:numPr>
        <w:spacing w:line="240" w:lineRule="auto"/>
        <w:ind w:left="270" w:hanging="270"/>
        <w:rPr>
          <w:rFonts w:ascii="Arial" w:hAnsi="Arial" w:cs="Arial"/>
        </w:rPr>
      </w:pPr>
      <w:r w:rsidRPr="006A266D">
        <w:rPr>
          <w:rFonts w:ascii="Arial" w:hAnsi="Arial" w:cs="Arial"/>
        </w:rPr>
        <w:t>But du projet.</w:t>
      </w:r>
    </w:p>
    <w:p w14:paraId="19D81A27" w14:textId="32315536" w:rsidR="006A266D" w:rsidRPr="006A266D" w:rsidRDefault="006A266D" w:rsidP="006A266D">
      <w:pPr>
        <w:pStyle w:val="ListParagraph"/>
        <w:numPr>
          <w:ilvl w:val="0"/>
          <w:numId w:val="29"/>
        </w:numPr>
        <w:spacing w:line="240" w:lineRule="auto"/>
        <w:ind w:left="270" w:hanging="270"/>
        <w:rPr>
          <w:rFonts w:ascii="Arial" w:hAnsi="Arial" w:cs="Arial"/>
        </w:rPr>
      </w:pPr>
      <w:r w:rsidRPr="006A266D">
        <w:rPr>
          <w:rFonts w:ascii="Arial" w:hAnsi="Arial" w:cs="Arial"/>
        </w:rPr>
        <w:t>Description du projet.</w:t>
      </w:r>
    </w:p>
    <w:p w14:paraId="299EB430" w14:textId="30331121" w:rsidR="006A266D" w:rsidRPr="006A266D" w:rsidRDefault="006A266D" w:rsidP="006A266D">
      <w:pPr>
        <w:pStyle w:val="ListParagraph"/>
        <w:numPr>
          <w:ilvl w:val="0"/>
          <w:numId w:val="29"/>
        </w:numPr>
        <w:spacing w:line="240" w:lineRule="auto"/>
        <w:ind w:left="270" w:hanging="270"/>
        <w:rPr>
          <w:rFonts w:ascii="Arial" w:hAnsi="Arial" w:cs="Arial"/>
        </w:rPr>
      </w:pPr>
      <w:r w:rsidRPr="006A266D">
        <w:rPr>
          <w:rFonts w:ascii="Arial" w:hAnsi="Arial" w:cs="Arial"/>
        </w:rPr>
        <w:t>Compétences techniques requises.</w:t>
      </w:r>
    </w:p>
    <w:p w14:paraId="4DC7A22D" w14:textId="3A89F5D4" w:rsidR="006A266D" w:rsidRPr="006A266D" w:rsidRDefault="006A266D" w:rsidP="006A266D">
      <w:pPr>
        <w:spacing w:line="240" w:lineRule="auto"/>
        <w:contextualSpacing/>
      </w:pPr>
      <w:r>
        <w:t>3.2</w:t>
      </w:r>
      <w:r w:rsidR="00976B2B">
        <w:t>.</w:t>
      </w:r>
      <w:r>
        <w:t>Analyse exhaustive et préliminaire du projet N</w:t>
      </w:r>
      <w:r>
        <w:rPr>
          <w:vertAlign w:val="superscript"/>
        </w:rPr>
        <w:t>o</w:t>
      </w:r>
      <w:r>
        <w:t xml:space="preserve"> 3</w:t>
      </w:r>
    </w:p>
    <w:p w14:paraId="08B2C8A2" w14:textId="1A7D893E" w:rsidR="006A266D" w:rsidRDefault="006A266D" w:rsidP="006A266D">
      <w:pPr>
        <w:spacing w:line="240" w:lineRule="auto"/>
      </w:pPr>
    </w:p>
    <w:p w14:paraId="2289ED34" w14:textId="335B22BD" w:rsidR="00756BFA" w:rsidRDefault="00756BFA" w:rsidP="006A266D">
      <w:pPr>
        <w:spacing w:line="240" w:lineRule="auto"/>
      </w:pPr>
      <w:r>
        <w:t xml:space="preserve">A cette </w:t>
      </w:r>
      <w:r w:rsidR="00976B2B">
        <w:t>tâche</w:t>
      </w:r>
      <w:r>
        <w:t>, l’auteur du présent document a</w:t>
      </w:r>
      <w:r w:rsidR="00D02621">
        <w:t>ura</w:t>
      </w:r>
      <w:r>
        <w:t xml:space="preserve"> défini, avec les infos obtenues à l’activité 3.1, les principaux éléments nécessaires à la conception et </w:t>
      </w:r>
      <w:r w:rsidR="00D02621">
        <w:t xml:space="preserve">la </w:t>
      </w:r>
      <w:r>
        <w:t>création d</w:t>
      </w:r>
      <w:r w:rsidR="00D02621">
        <w:t>es</w:t>
      </w:r>
      <w:r>
        <w:t xml:space="preserve"> trois</w:t>
      </w:r>
      <w:r w:rsidR="00D02621">
        <w:t xml:space="preserve"> dimensions du</w:t>
      </w:r>
      <w:r>
        <w:t xml:space="preserve"> cube de données, de l’entrepôt de donné</w:t>
      </w:r>
      <w:r w:rsidR="00D02621">
        <w:t>e</w:t>
      </w:r>
      <w:r>
        <w:t>s pour l’Université Téluq, qui sont les suivants :</w:t>
      </w:r>
    </w:p>
    <w:p w14:paraId="4298B668" w14:textId="77777777" w:rsidR="00756BFA" w:rsidRDefault="00756BFA" w:rsidP="006A266D">
      <w:pPr>
        <w:spacing w:line="240" w:lineRule="auto"/>
      </w:pPr>
    </w:p>
    <w:p w14:paraId="3E5098A0" w14:textId="36EEBAAC" w:rsidR="00756BFA" w:rsidRPr="00BB69FB" w:rsidRDefault="00756BFA" w:rsidP="00756BFA">
      <w:pPr>
        <w:pStyle w:val="ListParagraph"/>
        <w:numPr>
          <w:ilvl w:val="0"/>
          <w:numId w:val="30"/>
        </w:numPr>
        <w:spacing w:line="240" w:lineRule="auto"/>
        <w:ind w:left="270" w:hanging="270"/>
        <w:rPr>
          <w:rFonts w:ascii="Arial" w:hAnsi="Arial" w:cs="Arial"/>
        </w:rPr>
      </w:pPr>
      <w:r w:rsidRPr="00BB69FB">
        <w:rPr>
          <w:rFonts w:ascii="Arial" w:hAnsi="Arial" w:cs="Arial"/>
        </w:rPr>
        <w:t xml:space="preserve">Les principaux </w:t>
      </w:r>
      <w:r w:rsidR="00D02621">
        <w:rPr>
          <w:rFonts w:ascii="Arial" w:hAnsi="Arial" w:cs="Arial"/>
        </w:rPr>
        <w:t>attributs</w:t>
      </w:r>
      <w:r w:rsidRPr="00BB69FB">
        <w:rPr>
          <w:rFonts w:ascii="Arial" w:hAnsi="Arial" w:cs="Arial"/>
        </w:rPr>
        <w:t xml:space="preserve">, mesures et membres </w:t>
      </w:r>
      <w:r w:rsidR="00D02621">
        <w:rPr>
          <w:rFonts w:ascii="Arial" w:hAnsi="Arial" w:cs="Arial"/>
        </w:rPr>
        <w:t>des trois dimensions du</w:t>
      </w:r>
      <w:r w:rsidRPr="00BB69FB">
        <w:rPr>
          <w:rFonts w:ascii="Arial" w:hAnsi="Arial" w:cs="Arial"/>
        </w:rPr>
        <w:t xml:space="preserve"> cube de donnée</w:t>
      </w:r>
      <w:r w:rsidR="00D02621">
        <w:rPr>
          <w:rFonts w:ascii="Arial" w:hAnsi="Arial" w:cs="Arial"/>
        </w:rPr>
        <w:t>s,</w:t>
      </w:r>
      <w:r w:rsidRPr="00BB69FB">
        <w:rPr>
          <w:rFonts w:ascii="Arial" w:hAnsi="Arial" w:cs="Arial"/>
        </w:rPr>
        <w:t xml:space="preserve"> de l’entrepôt de données de l’Université Téluq</w:t>
      </w:r>
      <w:r w:rsidR="00D02621">
        <w:rPr>
          <w:rFonts w:ascii="Arial" w:hAnsi="Arial" w:cs="Arial"/>
        </w:rPr>
        <w:t>, qui sont : Étudiants, Programmes universitaires et Cours.</w:t>
      </w:r>
    </w:p>
    <w:p w14:paraId="601D3095" w14:textId="0C1BC250" w:rsidR="00756BFA" w:rsidRPr="00BB69FB" w:rsidRDefault="00756BFA" w:rsidP="00756BFA">
      <w:pPr>
        <w:pStyle w:val="ListParagraph"/>
        <w:numPr>
          <w:ilvl w:val="0"/>
          <w:numId w:val="30"/>
        </w:numPr>
        <w:spacing w:line="240" w:lineRule="auto"/>
        <w:ind w:left="270" w:hanging="270"/>
        <w:rPr>
          <w:rFonts w:ascii="Arial" w:hAnsi="Arial" w:cs="Arial"/>
        </w:rPr>
      </w:pPr>
      <w:r w:rsidRPr="00BB69FB">
        <w:rPr>
          <w:rFonts w:ascii="Arial" w:hAnsi="Arial" w:cs="Arial"/>
        </w:rPr>
        <w:t>Les principa</w:t>
      </w:r>
      <w:r w:rsidR="00D02621">
        <w:rPr>
          <w:rFonts w:ascii="Arial" w:hAnsi="Arial" w:cs="Arial"/>
        </w:rPr>
        <w:t>les</w:t>
      </w:r>
      <w:r w:rsidRPr="00BB69FB">
        <w:rPr>
          <w:rFonts w:ascii="Arial" w:hAnsi="Arial" w:cs="Arial"/>
        </w:rPr>
        <w:t xml:space="preserve"> relations existants entre </w:t>
      </w:r>
      <w:r w:rsidR="00D02621">
        <w:rPr>
          <w:rFonts w:ascii="Arial" w:hAnsi="Arial" w:cs="Arial"/>
        </w:rPr>
        <w:t xml:space="preserve">les </w:t>
      </w:r>
      <w:r w:rsidRPr="00BB69FB">
        <w:rPr>
          <w:rFonts w:ascii="Arial" w:hAnsi="Arial" w:cs="Arial"/>
        </w:rPr>
        <w:t xml:space="preserve">trois </w:t>
      </w:r>
      <w:r w:rsidR="00D02621">
        <w:rPr>
          <w:rFonts w:ascii="Arial" w:hAnsi="Arial" w:cs="Arial"/>
        </w:rPr>
        <w:t xml:space="preserve">dimensions du </w:t>
      </w:r>
      <w:r w:rsidRPr="00BB69FB">
        <w:rPr>
          <w:rFonts w:ascii="Arial" w:hAnsi="Arial" w:cs="Arial"/>
        </w:rPr>
        <w:t>cube de données,</w:t>
      </w:r>
      <w:r w:rsidR="00D02621">
        <w:rPr>
          <w:rFonts w:ascii="Arial" w:hAnsi="Arial" w:cs="Arial"/>
        </w:rPr>
        <w:t xml:space="preserve"> déjà nommées à l’étape 1,</w:t>
      </w:r>
      <w:r w:rsidRPr="00BB69FB">
        <w:rPr>
          <w:rFonts w:ascii="Arial" w:hAnsi="Arial" w:cs="Arial"/>
        </w:rPr>
        <w:t xml:space="preserve"> de l’entrepôt de données de l’Université Téluq.</w:t>
      </w:r>
    </w:p>
    <w:p w14:paraId="2BE5A606" w14:textId="052EA387" w:rsidR="00756BFA" w:rsidRPr="00BB69FB" w:rsidRDefault="00756BFA" w:rsidP="00756BFA">
      <w:pPr>
        <w:pStyle w:val="ListParagraph"/>
        <w:numPr>
          <w:ilvl w:val="0"/>
          <w:numId w:val="30"/>
        </w:numPr>
        <w:spacing w:line="240" w:lineRule="auto"/>
        <w:ind w:left="270" w:hanging="270"/>
        <w:rPr>
          <w:rFonts w:ascii="Arial" w:hAnsi="Arial" w:cs="Arial"/>
        </w:rPr>
      </w:pPr>
      <w:r w:rsidRPr="00BB69FB">
        <w:rPr>
          <w:rFonts w:ascii="Arial" w:hAnsi="Arial" w:cs="Arial"/>
        </w:rPr>
        <w:t xml:space="preserve">La définition de ces relations, en termes d’attributs caractéristiques, </w:t>
      </w:r>
      <w:r w:rsidR="00D02621">
        <w:rPr>
          <w:rFonts w:ascii="Arial" w:hAnsi="Arial" w:cs="Arial"/>
        </w:rPr>
        <w:t>d’</w:t>
      </w:r>
      <w:r w:rsidRPr="00BB69FB">
        <w:rPr>
          <w:rFonts w:ascii="Arial" w:hAnsi="Arial" w:cs="Arial"/>
        </w:rPr>
        <w:t xml:space="preserve">attributs clés primaires et </w:t>
      </w:r>
      <w:r w:rsidR="00D02621">
        <w:rPr>
          <w:rFonts w:ascii="Arial" w:hAnsi="Arial" w:cs="Arial"/>
        </w:rPr>
        <w:t>d’</w:t>
      </w:r>
      <w:r w:rsidRPr="00BB69FB">
        <w:rPr>
          <w:rFonts w:ascii="Arial" w:hAnsi="Arial" w:cs="Arial"/>
        </w:rPr>
        <w:t>attributs clés secondaires.</w:t>
      </w:r>
    </w:p>
    <w:p w14:paraId="68CD0E67" w14:textId="77777777" w:rsidR="00976B2B" w:rsidRDefault="00976B2B" w:rsidP="00976B2B">
      <w:pPr>
        <w:spacing w:line="240" w:lineRule="auto"/>
        <w:contextualSpacing/>
      </w:pPr>
      <w:r>
        <w:t>3.3 Recherches sur Google et Yahoo, de noms et noms de famille d’étudiants fictifs de l’Université Téluq.</w:t>
      </w:r>
    </w:p>
    <w:p w14:paraId="1899AD4D" w14:textId="36031B92" w:rsidR="00976B2B" w:rsidRDefault="00976B2B" w:rsidP="00976B2B">
      <w:pPr>
        <w:spacing w:line="240" w:lineRule="auto"/>
      </w:pPr>
    </w:p>
    <w:p w14:paraId="0AC89500" w14:textId="03F983AC" w:rsidR="00976B2B" w:rsidRDefault="00976B2B" w:rsidP="00976B2B">
      <w:pPr>
        <w:spacing w:line="240" w:lineRule="auto"/>
      </w:pPr>
      <w:r>
        <w:t xml:space="preserve">A cette tâche, l’auteur du présent document, Gonzalo Alfredo Romero Francia </w:t>
      </w:r>
      <w:r w:rsidR="00C955D5">
        <w:t xml:space="preserve">aura </w:t>
      </w:r>
      <w:r>
        <w:t>réalis</w:t>
      </w:r>
      <w:r w:rsidR="00C955D5">
        <w:t>é</w:t>
      </w:r>
      <w:r>
        <w:t xml:space="preserve"> des recherches de noms et noms de famille, pour créer des étudiants fictifs, associés à l’Université Téluq, à cause qu’il ne possède pas la liste RÉELLE des étudiants de cette université. Il a procédé à rechercher et trouver des noms et noms de famille typiques du Québec, d’Europe, Afrique’ Asie et d’Amérique Latine, pour ensuite créer des étudiants, avec un nom et un nom de famille raisonnablement réel et crédible.</w:t>
      </w:r>
    </w:p>
    <w:p w14:paraId="6DFCA6E1" w14:textId="109B032C" w:rsidR="00976B2B" w:rsidRDefault="00976B2B" w:rsidP="00976B2B">
      <w:pPr>
        <w:spacing w:line="240" w:lineRule="auto"/>
      </w:pPr>
    </w:p>
    <w:p w14:paraId="4BE367E1" w14:textId="77777777" w:rsidR="00187E65" w:rsidRDefault="00187E65" w:rsidP="00976B2B">
      <w:pPr>
        <w:spacing w:line="240" w:lineRule="auto"/>
      </w:pPr>
    </w:p>
    <w:p w14:paraId="36BD24D8" w14:textId="77777777" w:rsidR="00187E65" w:rsidRDefault="00187E65" w:rsidP="00976B2B">
      <w:pPr>
        <w:spacing w:line="240" w:lineRule="auto"/>
      </w:pPr>
    </w:p>
    <w:p w14:paraId="281CA4B4" w14:textId="77777777" w:rsidR="00187E65" w:rsidRDefault="00187E65" w:rsidP="00976B2B">
      <w:pPr>
        <w:spacing w:line="240" w:lineRule="auto"/>
      </w:pPr>
    </w:p>
    <w:p w14:paraId="608A1E73" w14:textId="77777777" w:rsidR="00187E65" w:rsidRDefault="00187E65" w:rsidP="00976B2B">
      <w:pPr>
        <w:spacing w:line="240" w:lineRule="auto"/>
      </w:pPr>
    </w:p>
    <w:p w14:paraId="16260747" w14:textId="77777777" w:rsidR="00187E65" w:rsidRDefault="00187E65" w:rsidP="00976B2B">
      <w:pPr>
        <w:spacing w:line="240" w:lineRule="auto"/>
      </w:pPr>
    </w:p>
    <w:p w14:paraId="18239285" w14:textId="77777777" w:rsidR="00187E65" w:rsidRDefault="00187E65" w:rsidP="00976B2B">
      <w:pPr>
        <w:spacing w:line="240" w:lineRule="auto"/>
      </w:pPr>
    </w:p>
    <w:p w14:paraId="732D5635" w14:textId="77777777" w:rsidR="00187E65" w:rsidRDefault="00187E65" w:rsidP="00976B2B">
      <w:pPr>
        <w:spacing w:line="240" w:lineRule="auto"/>
      </w:pPr>
    </w:p>
    <w:p w14:paraId="1D9F3860" w14:textId="77777777" w:rsidR="00187E65" w:rsidRDefault="00187E65" w:rsidP="00976B2B">
      <w:pPr>
        <w:spacing w:line="240" w:lineRule="auto"/>
      </w:pPr>
    </w:p>
    <w:p w14:paraId="25D56529" w14:textId="309B4005" w:rsidR="00976B2B" w:rsidRDefault="00504188" w:rsidP="00976B2B">
      <w:pPr>
        <w:spacing w:line="240" w:lineRule="auto"/>
      </w:pPr>
      <w:r>
        <w:lastRenderedPageBreak/>
        <w:t xml:space="preserve">3.4 </w:t>
      </w:r>
      <w:r w:rsidR="00BE48C2">
        <w:t>C</w:t>
      </w:r>
      <w:r w:rsidR="00187E65">
        <w:t>onception logicielle, avec la méthode RUP, de l’entrepôt de données, avec un cube de données sous forme d’étoile, pour l’Université Téluq</w:t>
      </w:r>
    </w:p>
    <w:p w14:paraId="3DD7656F" w14:textId="53C500F3" w:rsidR="00504188" w:rsidRDefault="00504188" w:rsidP="00976B2B">
      <w:pPr>
        <w:spacing w:line="240" w:lineRule="auto"/>
      </w:pPr>
    </w:p>
    <w:p w14:paraId="19493382" w14:textId="4BF11156" w:rsidR="00504188" w:rsidRDefault="00504188" w:rsidP="00976B2B">
      <w:pPr>
        <w:spacing w:line="240" w:lineRule="auto"/>
      </w:pPr>
      <w:r>
        <w:t xml:space="preserve">A cette tâche, et après avoir réalisé un recensement des besoins du projet numéro 3 : entrepôt de données pour l’Université Téluq, ainsi qu’avoir déterminé et décrit les tâches 3.1, 3.2 et 3.3, pour mener à bon terme ce projet, il </w:t>
      </w:r>
      <w:r w:rsidR="00187E65">
        <w:t xml:space="preserve">aura </w:t>
      </w:r>
      <w:r>
        <w:t>réalis</w:t>
      </w:r>
      <w:r w:rsidR="00187E65">
        <w:t>é</w:t>
      </w:r>
      <w:r>
        <w:t xml:space="preserve"> les tâches suivantes :</w:t>
      </w:r>
    </w:p>
    <w:p w14:paraId="302B3C49" w14:textId="77777777" w:rsidR="00504188" w:rsidRDefault="00504188" w:rsidP="00976B2B">
      <w:pPr>
        <w:spacing w:line="240" w:lineRule="auto"/>
      </w:pPr>
    </w:p>
    <w:p w14:paraId="481BE8B1" w14:textId="3007114C" w:rsidR="00504188" w:rsidRPr="00187E65" w:rsidRDefault="00504188" w:rsidP="00187E65">
      <w:pPr>
        <w:pStyle w:val="ListParagraph"/>
        <w:numPr>
          <w:ilvl w:val="0"/>
          <w:numId w:val="39"/>
        </w:numPr>
        <w:tabs>
          <w:tab w:val="left" w:pos="270"/>
        </w:tabs>
        <w:spacing w:line="240" w:lineRule="auto"/>
        <w:ind w:left="270" w:hanging="270"/>
        <w:rPr>
          <w:rFonts w:ascii="Arial" w:hAnsi="Arial" w:cs="Arial"/>
        </w:rPr>
      </w:pPr>
      <w:r w:rsidRPr="00187E65">
        <w:rPr>
          <w:rFonts w:ascii="Arial" w:hAnsi="Arial" w:cs="Arial"/>
        </w:rPr>
        <w:t xml:space="preserve">Créer les cas d’utilisation de l’entrepôt de données, </w:t>
      </w:r>
      <w:r w:rsidR="00187E65">
        <w:rPr>
          <w:rFonts w:ascii="Arial" w:hAnsi="Arial" w:cs="Arial"/>
        </w:rPr>
        <w:t>avec</w:t>
      </w:r>
      <w:r w:rsidRPr="00187E65">
        <w:rPr>
          <w:rFonts w:ascii="Arial" w:hAnsi="Arial" w:cs="Arial"/>
        </w:rPr>
        <w:t xml:space="preserve"> </w:t>
      </w:r>
      <w:r w:rsidR="00187E65">
        <w:rPr>
          <w:rFonts w:ascii="Arial" w:hAnsi="Arial" w:cs="Arial"/>
        </w:rPr>
        <w:t xml:space="preserve">son </w:t>
      </w:r>
      <w:r w:rsidRPr="00187E65">
        <w:rPr>
          <w:rFonts w:ascii="Arial" w:hAnsi="Arial" w:cs="Arial"/>
        </w:rPr>
        <w:t>cube de données, du projet N</w:t>
      </w:r>
      <w:r w:rsidRPr="00187E65">
        <w:rPr>
          <w:rFonts w:ascii="Arial" w:hAnsi="Arial" w:cs="Arial"/>
          <w:vertAlign w:val="superscript"/>
        </w:rPr>
        <w:t>o</w:t>
      </w:r>
      <w:r w:rsidRPr="00187E65">
        <w:rPr>
          <w:rFonts w:ascii="Arial" w:hAnsi="Arial" w:cs="Arial"/>
        </w:rPr>
        <w:t xml:space="preserve"> 3.</w:t>
      </w:r>
    </w:p>
    <w:p w14:paraId="5ADF486D" w14:textId="68CC9BC6" w:rsidR="00504188" w:rsidRDefault="00504188" w:rsidP="00187E65">
      <w:pPr>
        <w:pStyle w:val="ListParagraph"/>
        <w:numPr>
          <w:ilvl w:val="0"/>
          <w:numId w:val="39"/>
        </w:numPr>
        <w:spacing w:line="240" w:lineRule="auto"/>
        <w:ind w:left="270" w:hanging="270"/>
      </w:pPr>
      <w:r w:rsidRPr="00187E65">
        <w:rPr>
          <w:rFonts w:ascii="Arial" w:hAnsi="Arial" w:cs="Arial"/>
        </w:rPr>
        <w:t xml:space="preserve">Créer </w:t>
      </w:r>
      <w:r>
        <w:t>le diagramme de séquence système, le DSS, du projet N</w:t>
      </w:r>
      <w:r w:rsidRPr="00187E65">
        <w:rPr>
          <w:vertAlign w:val="superscript"/>
        </w:rPr>
        <w:t xml:space="preserve">o </w:t>
      </w:r>
      <w:r>
        <w:t>3.</w:t>
      </w:r>
    </w:p>
    <w:p w14:paraId="4AAADEF9" w14:textId="77777777" w:rsidR="00187E65" w:rsidRPr="00187E65" w:rsidRDefault="00187E65" w:rsidP="00187E65">
      <w:pPr>
        <w:pStyle w:val="ListParagraph"/>
        <w:numPr>
          <w:ilvl w:val="0"/>
          <w:numId w:val="39"/>
        </w:numPr>
        <w:tabs>
          <w:tab w:val="left" w:pos="270"/>
        </w:tabs>
        <w:spacing w:after="0" w:line="240" w:lineRule="auto"/>
        <w:ind w:left="270" w:hanging="270"/>
        <w:rPr>
          <w:rFonts w:ascii="Arial" w:hAnsi="Arial" w:cs="Arial"/>
        </w:rPr>
      </w:pPr>
      <w:r w:rsidRPr="00187E65">
        <w:rPr>
          <w:rFonts w:ascii="Arial" w:hAnsi="Arial" w:cs="Arial"/>
        </w:rPr>
        <w:t>Créer le diagramme du modèle du domaine du projet N</w:t>
      </w:r>
      <w:r w:rsidRPr="00187E65">
        <w:rPr>
          <w:rFonts w:ascii="Arial" w:hAnsi="Arial" w:cs="Arial"/>
          <w:vertAlign w:val="superscript"/>
        </w:rPr>
        <w:t xml:space="preserve">o </w:t>
      </w:r>
      <w:r w:rsidRPr="00187E65">
        <w:rPr>
          <w:rFonts w:ascii="Arial" w:hAnsi="Arial" w:cs="Arial"/>
        </w:rPr>
        <w:t>3.</w:t>
      </w:r>
    </w:p>
    <w:p w14:paraId="0C80F7B0" w14:textId="77777777" w:rsidR="00187E65" w:rsidRDefault="00187E65" w:rsidP="00187E65">
      <w:pPr>
        <w:spacing w:line="240" w:lineRule="auto"/>
        <w:contextualSpacing/>
      </w:pPr>
    </w:p>
    <w:p w14:paraId="2965D39E" w14:textId="6442F728" w:rsidR="005F10AB" w:rsidRDefault="005F10AB" w:rsidP="00187E65">
      <w:pPr>
        <w:spacing w:line="240" w:lineRule="auto"/>
        <w:contextualSpacing/>
      </w:pPr>
      <w:r>
        <w:t xml:space="preserve">3.5 </w:t>
      </w:r>
      <w:r w:rsidR="00BE48C2">
        <w:t>C</w:t>
      </w:r>
      <w:r>
        <w:t>onception du cube de données du projet N</w:t>
      </w:r>
      <w:r>
        <w:rPr>
          <w:vertAlign w:val="superscript"/>
        </w:rPr>
        <w:t>o</w:t>
      </w:r>
      <w:r>
        <w:t xml:space="preserve"> 3 </w:t>
      </w:r>
    </w:p>
    <w:p w14:paraId="3546865C" w14:textId="77777777" w:rsidR="005F10AB" w:rsidRDefault="005F10AB" w:rsidP="00976B2B">
      <w:pPr>
        <w:spacing w:line="240" w:lineRule="auto"/>
      </w:pPr>
    </w:p>
    <w:p w14:paraId="59D47EAA" w14:textId="39DCDF87" w:rsidR="005F10AB" w:rsidRDefault="005F10AB" w:rsidP="00976B2B">
      <w:pPr>
        <w:spacing w:line="240" w:lineRule="auto"/>
      </w:pPr>
      <w:r>
        <w:t xml:space="preserve">A cette tâche, Gonzalo Alfredo Romero Francia </w:t>
      </w:r>
      <w:r w:rsidR="00187E65">
        <w:t xml:space="preserve">aura </w:t>
      </w:r>
      <w:r>
        <w:t>proc</w:t>
      </w:r>
      <w:r w:rsidR="00187E65">
        <w:t>é</w:t>
      </w:r>
      <w:r>
        <w:t>d</w:t>
      </w:r>
      <w:r w:rsidR="00187E65">
        <w:t>é</w:t>
      </w:r>
      <w:r>
        <w:t xml:space="preserve"> à réaliser les activités suivantes :</w:t>
      </w:r>
    </w:p>
    <w:p w14:paraId="17EA9E75" w14:textId="77777777" w:rsidR="005F10AB" w:rsidRDefault="005F10AB" w:rsidP="00976B2B">
      <w:pPr>
        <w:spacing w:line="240" w:lineRule="auto"/>
      </w:pPr>
    </w:p>
    <w:p w14:paraId="0A8135D9" w14:textId="01BA04BB" w:rsidR="00976B2B" w:rsidRPr="00880C0F" w:rsidRDefault="005F10AB" w:rsidP="00880C0F">
      <w:pPr>
        <w:pStyle w:val="ListParagraph"/>
        <w:numPr>
          <w:ilvl w:val="0"/>
          <w:numId w:val="31"/>
        </w:numPr>
        <w:spacing w:line="240" w:lineRule="auto"/>
        <w:ind w:left="270" w:hanging="270"/>
        <w:rPr>
          <w:rFonts w:ascii="Arial" w:hAnsi="Arial" w:cs="Arial"/>
        </w:rPr>
      </w:pPr>
      <w:r w:rsidRPr="00880C0F">
        <w:rPr>
          <w:rFonts w:ascii="Arial" w:hAnsi="Arial" w:cs="Arial"/>
        </w:rPr>
        <w:t>Définir les dimensions, mesures et membres</w:t>
      </w:r>
      <w:r w:rsidR="00880C0F" w:rsidRPr="00880C0F">
        <w:rPr>
          <w:rFonts w:ascii="Arial" w:hAnsi="Arial" w:cs="Arial"/>
        </w:rPr>
        <w:t xml:space="preserve"> (cellules)</w:t>
      </w:r>
      <w:r w:rsidRPr="00880C0F">
        <w:rPr>
          <w:rFonts w:ascii="Arial" w:hAnsi="Arial" w:cs="Arial"/>
        </w:rPr>
        <w:t xml:space="preserve"> de chacune des trois cubes de données, de l’entrepôt de données du projet numéro 3. </w:t>
      </w:r>
    </w:p>
    <w:p w14:paraId="343FE82C" w14:textId="336F38B3" w:rsidR="00880C0F" w:rsidRPr="00880C0F" w:rsidRDefault="005F10AB" w:rsidP="00880C0F">
      <w:pPr>
        <w:pStyle w:val="ListParagraph"/>
        <w:numPr>
          <w:ilvl w:val="0"/>
          <w:numId w:val="31"/>
        </w:numPr>
        <w:spacing w:line="240" w:lineRule="auto"/>
        <w:ind w:left="270" w:hanging="270"/>
        <w:rPr>
          <w:rFonts w:ascii="Arial" w:hAnsi="Arial" w:cs="Arial"/>
        </w:rPr>
      </w:pPr>
      <w:r w:rsidRPr="00880C0F">
        <w:rPr>
          <w:rFonts w:ascii="Arial" w:hAnsi="Arial" w:cs="Arial"/>
        </w:rPr>
        <w:t xml:space="preserve">Définir </w:t>
      </w:r>
      <w:r w:rsidR="00880C0F" w:rsidRPr="00880C0F">
        <w:rPr>
          <w:rFonts w:ascii="Arial" w:hAnsi="Arial" w:cs="Arial"/>
        </w:rPr>
        <w:t>les hiérarchies et les niveaux d</w:t>
      </w:r>
      <w:r w:rsidR="00187E65">
        <w:rPr>
          <w:rFonts w:ascii="Arial" w:hAnsi="Arial" w:cs="Arial"/>
        </w:rPr>
        <w:t xml:space="preserve">e </w:t>
      </w:r>
      <w:r w:rsidR="00880C0F" w:rsidRPr="00880C0F">
        <w:rPr>
          <w:rFonts w:ascii="Arial" w:hAnsi="Arial" w:cs="Arial"/>
        </w:rPr>
        <w:t>hiérarchies, pour l’ensemble de programmes de formation universitaire de l’Université Téluq.</w:t>
      </w:r>
    </w:p>
    <w:p w14:paraId="62CB9FBE" w14:textId="294B2125" w:rsidR="00880C0F" w:rsidRPr="00880C0F" w:rsidRDefault="00880C0F" w:rsidP="00880C0F">
      <w:pPr>
        <w:pStyle w:val="ListParagraph"/>
        <w:numPr>
          <w:ilvl w:val="0"/>
          <w:numId w:val="31"/>
        </w:numPr>
        <w:spacing w:line="240" w:lineRule="auto"/>
        <w:ind w:left="270" w:hanging="270"/>
        <w:rPr>
          <w:rFonts w:ascii="Arial" w:hAnsi="Arial" w:cs="Arial"/>
        </w:rPr>
      </w:pPr>
      <w:r w:rsidRPr="00880C0F">
        <w:rPr>
          <w:rFonts w:ascii="Arial" w:hAnsi="Arial" w:cs="Arial"/>
        </w:rPr>
        <w:t xml:space="preserve">Définir la liste complète et détaillée de tous les étudiants de l’Université Téluq, tout en définissant leurs noms, noms de famille, adresse , ainsi que tous les attributs caractéristiques du concept </w:t>
      </w:r>
      <w:r w:rsidRPr="00880C0F">
        <w:rPr>
          <w:rFonts w:ascii="Arial" w:hAnsi="Arial" w:cs="Arial"/>
          <w:i/>
          <w:iCs/>
        </w:rPr>
        <w:t xml:space="preserve">Étudiants, </w:t>
      </w:r>
      <w:r w:rsidRPr="00880C0F">
        <w:rPr>
          <w:rFonts w:ascii="Arial" w:hAnsi="Arial" w:cs="Arial"/>
        </w:rPr>
        <w:t>qui est un des trois cubes de données, de l’entrepôt de données du projet numéro 3. Créer cette liste avec le logiciel Excel.</w:t>
      </w:r>
    </w:p>
    <w:p w14:paraId="471747AE" w14:textId="77777777" w:rsidR="00880C0F" w:rsidRPr="00880C0F" w:rsidRDefault="00880C0F" w:rsidP="00880C0F">
      <w:pPr>
        <w:pStyle w:val="ListParagraph"/>
        <w:numPr>
          <w:ilvl w:val="0"/>
          <w:numId w:val="31"/>
        </w:numPr>
        <w:spacing w:line="240" w:lineRule="auto"/>
        <w:ind w:left="270" w:hanging="270"/>
        <w:rPr>
          <w:rFonts w:ascii="Arial" w:hAnsi="Arial" w:cs="Arial"/>
        </w:rPr>
      </w:pPr>
      <w:r w:rsidRPr="00880C0F">
        <w:rPr>
          <w:rFonts w:ascii="Arial" w:hAnsi="Arial" w:cs="Arial"/>
        </w:rPr>
        <w:t>Modifier le fichier Excel, contenant la liste complète des étudiants de l’Université Téluq, tout en créant un schéma de cube de données sous forme d’étoile.</w:t>
      </w:r>
    </w:p>
    <w:p w14:paraId="36C556E8" w14:textId="4ED9773F" w:rsidR="00880C0F" w:rsidRPr="00A413E3" w:rsidRDefault="00A413E3" w:rsidP="00976B2B">
      <w:pPr>
        <w:spacing w:line="240" w:lineRule="auto"/>
      </w:pPr>
      <w:r>
        <w:t xml:space="preserve">3.6 </w:t>
      </w:r>
      <w:r w:rsidR="00BE48C2">
        <w:t>D</w:t>
      </w:r>
      <w:r>
        <w:t>éveloppement des 3 cubes de données, de l’entrepôt de données du projet N</w:t>
      </w:r>
      <w:r>
        <w:rPr>
          <w:vertAlign w:val="superscript"/>
        </w:rPr>
        <w:t>o</w:t>
      </w:r>
      <w:r>
        <w:t xml:space="preserve"> 3</w:t>
      </w:r>
    </w:p>
    <w:p w14:paraId="240F8068" w14:textId="6325A8B0" w:rsidR="00880C0F" w:rsidRDefault="00880C0F" w:rsidP="00976B2B">
      <w:pPr>
        <w:spacing w:line="240" w:lineRule="auto"/>
      </w:pPr>
      <w:r>
        <w:t xml:space="preserve"> </w:t>
      </w:r>
    </w:p>
    <w:p w14:paraId="78AFED91" w14:textId="4CDD7CC5" w:rsidR="00A413E3" w:rsidRDefault="00A413E3" w:rsidP="00A413E3">
      <w:pPr>
        <w:spacing w:line="240" w:lineRule="auto"/>
      </w:pPr>
      <w:r>
        <w:t xml:space="preserve">A cette tâche, Gonzalo Alfredo Romero Francia </w:t>
      </w:r>
      <w:r w:rsidR="00550DA2">
        <w:t xml:space="preserve">aura </w:t>
      </w:r>
      <w:r>
        <w:t>proc</w:t>
      </w:r>
      <w:r w:rsidR="00550DA2">
        <w:t>é</w:t>
      </w:r>
      <w:r>
        <w:t>d</w:t>
      </w:r>
      <w:r w:rsidR="00550DA2">
        <w:t>é</w:t>
      </w:r>
      <w:r>
        <w:t xml:space="preserve"> à réaliser les activités suivantes :</w:t>
      </w:r>
    </w:p>
    <w:p w14:paraId="7844F54A" w14:textId="246B145F" w:rsidR="005F10AB" w:rsidRDefault="00880C0F" w:rsidP="00976B2B">
      <w:pPr>
        <w:spacing w:line="240" w:lineRule="auto"/>
      </w:pPr>
      <w:r>
        <w:t xml:space="preserve">    </w:t>
      </w:r>
    </w:p>
    <w:p w14:paraId="58C7754D" w14:textId="5D71941C" w:rsidR="00A413E3" w:rsidRPr="00A413E3" w:rsidRDefault="00A413E3" w:rsidP="006D11EC">
      <w:pPr>
        <w:pStyle w:val="ListParagraph"/>
        <w:numPr>
          <w:ilvl w:val="0"/>
          <w:numId w:val="32"/>
        </w:numPr>
        <w:spacing w:line="240" w:lineRule="auto"/>
        <w:ind w:left="270" w:hanging="270"/>
        <w:rPr>
          <w:rFonts w:ascii="Arial" w:hAnsi="Arial" w:cs="Arial"/>
        </w:rPr>
      </w:pPr>
      <w:r w:rsidRPr="00A413E3">
        <w:rPr>
          <w:rFonts w:ascii="Arial" w:hAnsi="Arial" w:cs="Arial"/>
        </w:rPr>
        <w:t xml:space="preserve">Avec les </w:t>
      </w:r>
      <w:r w:rsidR="00550DA2">
        <w:rPr>
          <w:rFonts w:ascii="Arial" w:hAnsi="Arial" w:cs="Arial"/>
        </w:rPr>
        <w:t>attribut</w:t>
      </w:r>
      <w:r w:rsidRPr="00A413E3">
        <w:rPr>
          <w:rFonts w:ascii="Arial" w:hAnsi="Arial" w:cs="Arial"/>
        </w:rPr>
        <w:t>s, mesures et membres (cellules)</w:t>
      </w:r>
      <w:r w:rsidR="00550DA2">
        <w:rPr>
          <w:rFonts w:ascii="Arial" w:hAnsi="Arial" w:cs="Arial"/>
        </w:rPr>
        <w:t>,</w:t>
      </w:r>
      <w:r w:rsidRPr="00A413E3">
        <w:rPr>
          <w:rFonts w:ascii="Arial" w:hAnsi="Arial" w:cs="Arial"/>
        </w:rPr>
        <w:t xml:space="preserve"> </w:t>
      </w:r>
      <w:r w:rsidR="00550DA2">
        <w:rPr>
          <w:rFonts w:ascii="Arial" w:hAnsi="Arial" w:cs="Arial"/>
        </w:rPr>
        <w:t>des trois dimensions du</w:t>
      </w:r>
      <w:r w:rsidRPr="00A413E3">
        <w:rPr>
          <w:rFonts w:ascii="Arial" w:hAnsi="Arial" w:cs="Arial"/>
        </w:rPr>
        <w:t xml:space="preserve"> cube de données</w:t>
      </w:r>
      <w:r w:rsidR="00550DA2">
        <w:rPr>
          <w:rFonts w:ascii="Arial" w:hAnsi="Arial" w:cs="Arial"/>
        </w:rPr>
        <w:t>,</w:t>
      </w:r>
      <w:r w:rsidRPr="00A413E3">
        <w:rPr>
          <w:rFonts w:ascii="Arial" w:hAnsi="Arial" w:cs="Arial"/>
        </w:rPr>
        <w:t xml:space="preserve"> du projet numéro 3, conçus à la tâche 3.5, créer ces dimensions, mesures et membres, de ces trois cubes de données, en utilisant le langage de consultation de BD SQL. Pour cela, on  réalise des recherches sur la création de dimensions, mesures et membres, en utilisant ce logiciel.</w:t>
      </w:r>
    </w:p>
    <w:p w14:paraId="47FD275B" w14:textId="6FEC184D" w:rsidR="00976B2B" w:rsidRPr="00A413E3" w:rsidRDefault="00A413E3" w:rsidP="00362036">
      <w:pPr>
        <w:pStyle w:val="ListParagraph"/>
        <w:numPr>
          <w:ilvl w:val="0"/>
          <w:numId w:val="32"/>
        </w:numPr>
        <w:spacing w:line="240" w:lineRule="auto"/>
        <w:ind w:left="270" w:hanging="270"/>
        <w:rPr>
          <w:rFonts w:ascii="Arial" w:hAnsi="Arial" w:cs="Arial"/>
        </w:rPr>
      </w:pPr>
      <w:r w:rsidRPr="00A413E3">
        <w:rPr>
          <w:rFonts w:ascii="Arial" w:hAnsi="Arial" w:cs="Arial"/>
        </w:rPr>
        <w:t xml:space="preserve">Créer les </w:t>
      </w:r>
      <w:r w:rsidR="00550DA2">
        <w:rPr>
          <w:rFonts w:ascii="Arial" w:hAnsi="Arial" w:cs="Arial"/>
        </w:rPr>
        <w:t xml:space="preserve">trois dimensions du </w:t>
      </w:r>
      <w:r w:rsidRPr="00A413E3">
        <w:rPr>
          <w:rFonts w:ascii="Arial" w:hAnsi="Arial" w:cs="Arial"/>
        </w:rPr>
        <w:t>cube de données</w:t>
      </w:r>
      <w:r w:rsidR="00550DA2">
        <w:rPr>
          <w:rFonts w:ascii="Arial" w:hAnsi="Arial" w:cs="Arial"/>
        </w:rPr>
        <w:t>, de l’entrepôt de données du projet numéro 3 qui sont :</w:t>
      </w:r>
      <w:r w:rsidRPr="00A413E3">
        <w:rPr>
          <w:rFonts w:ascii="Arial" w:hAnsi="Arial" w:cs="Arial"/>
        </w:rPr>
        <w:t xml:space="preserve"> </w:t>
      </w:r>
      <w:r w:rsidRPr="00A413E3">
        <w:rPr>
          <w:rFonts w:ascii="Arial" w:hAnsi="Arial" w:cs="Arial"/>
          <w:i/>
          <w:iCs/>
        </w:rPr>
        <w:t>Étudiants</w:t>
      </w:r>
      <w:r w:rsidRPr="00A413E3">
        <w:rPr>
          <w:rFonts w:ascii="Arial" w:hAnsi="Arial" w:cs="Arial"/>
        </w:rPr>
        <w:t>,</w:t>
      </w:r>
      <w:r w:rsidRPr="00A413E3">
        <w:rPr>
          <w:rFonts w:ascii="Arial" w:hAnsi="Arial" w:cs="Arial"/>
          <w:i/>
          <w:iCs/>
        </w:rPr>
        <w:t xml:space="preserve"> Cours </w:t>
      </w:r>
      <w:r w:rsidRPr="00A413E3">
        <w:rPr>
          <w:rFonts w:ascii="Arial" w:hAnsi="Arial" w:cs="Arial"/>
        </w:rPr>
        <w:t xml:space="preserve">et </w:t>
      </w:r>
      <w:r w:rsidRPr="00A413E3">
        <w:rPr>
          <w:rFonts w:ascii="Arial" w:hAnsi="Arial" w:cs="Arial"/>
          <w:i/>
          <w:iCs/>
        </w:rPr>
        <w:t>Programmes universitaires</w:t>
      </w:r>
      <w:r w:rsidRPr="00A413E3">
        <w:rPr>
          <w:rFonts w:ascii="Arial" w:hAnsi="Arial" w:cs="Arial"/>
        </w:rPr>
        <w:t xml:space="preserve">, avec tous ses </w:t>
      </w:r>
      <w:r w:rsidR="00550DA2">
        <w:rPr>
          <w:rFonts w:ascii="Arial" w:hAnsi="Arial" w:cs="Arial"/>
        </w:rPr>
        <w:t>attribut</w:t>
      </w:r>
      <w:r w:rsidRPr="00A413E3">
        <w:rPr>
          <w:rFonts w:ascii="Arial" w:hAnsi="Arial" w:cs="Arial"/>
        </w:rPr>
        <w:t>s, mesures et membres (cellules), en utilisant le langage de consultation e BD SQL.</w:t>
      </w:r>
    </w:p>
    <w:p w14:paraId="04A00212" w14:textId="29FE9CC7" w:rsidR="00BB69FB" w:rsidRDefault="00A413E3" w:rsidP="00A413E3">
      <w:pPr>
        <w:pStyle w:val="ListParagraph"/>
        <w:numPr>
          <w:ilvl w:val="0"/>
          <w:numId w:val="32"/>
        </w:numPr>
        <w:spacing w:line="240" w:lineRule="auto"/>
        <w:ind w:left="270" w:hanging="270"/>
        <w:rPr>
          <w:rFonts w:ascii="Arial" w:hAnsi="Arial" w:cs="Arial"/>
        </w:rPr>
      </w:pPr>
      <w:r w:rsidRPr="00A413E3">
        <w:rPr>
          <w:rFonts w:ascii="Arial" w:hAnsi="Arial" w:cs="Arial"/>
        </w:rPr>
        <w:t>Créer les hiérarchies structurelles et organisationnelles, associées aux 3</w:t>
      </w:r>
      <w:r w:rsidR="00550DA2">
        <w:rPr>
          <w:rFonts w:ascii="Arial" w:hAnsi="Arial" w:cs="Arial"/>
        </w:rPr>
        <w:t xml:space="preserve"> dimensions</w:t>
      </w:r>
      <w:r w:rsidRPr="00A413E3">
        <w:rPr>
          <w:rFonts w:ascii="Arial" w:hAnsi="Arial" w:cs="Arial"/>
        </w:rPr>
        <w:t xml:space="preserve"> </w:t>
      </w:r>
      <w:r w:rsidR="00550DA2">
        <w:rPr>
          <w:rFonts w:ascii="Arial" w:hAnsi="Arial" w:cs="Arial"/>
        </w:rPr>
        <w:t xml:space="preserve">du </w:t>
      </w:r>
      <w:r w:rsidRPr="00A413E3">
        <w:rPr>
          <w:rFonts w:ascii="Arial" w:hAnsi="Arial" w:cs="Arial"/>
        </w:rPr>
        <w:t>cube de données</w:t>
      </w:r>
      <w:r w:rsidR="00550DA2">
        <w:rPr>
          <w:rFonts w:ascii="Arial" w:hAnsi="Arial" w:cs="Arial"/>
        </w:rPr>
        <w:t xml:space="preserve">, de l’entrepôt de données du projet numéro 3, qui sont : </w:t>
      </w:r>
      <w:r w:rsidRPr="00A413E3">
        <w:rPr>
          <w:rFonts w:ascii="Arial" w:hAnsi="Arial" w:cs="Arial"/>
        </w:rPr>
        <w:t xml:space="preserve">Étudiants, </w:t>
      </w:r>
      <w:r w:rsidR="00550DA2">
        <w:rPr>
          <w:rFonts w:ascii="Arial" w:hAnsi="Arial" w:cs="Arial"/>
        </w:rPr>
        <w:t>P</w:t>
      </w:r>
      <w:r w:rsidRPr="00A413E3">
        <w:rPr>
          <w:rFonts w:ascii="Arial" w:hAnsi="Arial" w:cs="Arial"/>
        </w:rPr>
        <w:t>rogrammes universitaires</w:t>
      </w:r>
      <w:r w:rsidR="00550DA2">
        <w:rPr>
          <w:rFonts w:ascii="Arial" w:hAnsi="Arial" w:cs="Arial"/>
        </w:rPr>
        <w:t xml:space="preserve"> et Cours</w:t>
      </w:r>
      <w:r w:rsidRPr="00A413E3">
        <w:rPr>
          <w:rFonts w:ascii="Arial" w:hAnsi="Arial" w:cs="Arial"/>
        </w:rPr>
        <w:t xml:space="preserve">, en utilisant </w:t>
      </w:r>
      <w:r w:rsidR="00550DA2">
        <w:rPr>
          <w:rFonts w:ascii="Arial" w:hAnsi="Arial" w:cs="Arial"/>
        </w:rPr>
        <w:t xml:space="preserve">d’abord </w:t>
      </w:r>
      <w:r w:rsidRPr="00A413E3">
        <w:rPr>
          <w:rFonts w:ascii="Arial" w:hAnsi="Arial" w:cs="Arial"/>
        </w:rPr>
        <w:t>Excel</w:t>
      </w:r>
      <w:r w:rsidR="00550DA2">
        <w:rPr>
          <w:rFonts w:ascii="Arial" w:hAnsi="Arial" w:cs="Arial"/>
        </w:rPr>
        <w:t>, pour ensuite</w:t>
      </w:r>
      <w:r w:rsidRPr="00A413E3">
        <w:rPr>
          <w:rFonts w:ascii="Arial" w:hAnsi="Arial" w:cs="Arial"/>
        </w:rPr>
        <w:t xml:space="preserve"> </w:t>
      </w:r>
      <w:r w:rsidR="00550DA2">
        <w:rPr>
          <w:rFonts w:ascii="Arial" w:hAnsi="Arial" w:cs="Arial"/>
        </w:rPr>
        <w:t>procéder de la même manière</w:t>
      </w:r>
      <w:r w:rsidRPr="00A413E3">
        <w:rPr>
          <w:rFonts w:ascii="Arial" w:hAnsi="Arial" w:cs="Arial"/>
        </w:rPr>
        <w:t xml:space="preserve"> </w:t>
      </w:r>
      <w:r w:rsidR="00550DA2">
        <w:rPr>
          <w:rFonts w:ascii="Arial" w:hAnsi="Arial" w:cs="Arial"/>
        </w:rPr>
        <w:t xml:space="preserve">avec </w:t>
      </w:r>
      <w:r w:rsidRPr="00A413E3">
        <w:rPr>
          <w:rFonts w:ascii="Arial" w:hAnsi="Arial" w:cs="Arial"/>
        </w:rPr>
        <w:t xml:space="preserve">le langage de consultation de BD SQL. </w:t>
      </w:r>
    </w:p>
    <w:p w14:paraId="7AA7A3C4" w14:textId="550AE6B1" w:rsidR="00550DA2" w:rsidRDefault="00550DA2" w:rsidP="00550DA2">
      <w:pPr>
        <w:spacing w:line="240" w:lineRule="auto"/>
        <w:rPr>
          <w:rFonts w:cs="Arial"/>
        </w:rPr>
      </w:pPr>
    </w:p>
    <w:p w14:paraId="1E40F543" w14:textId="3D0DC077" w:rsidR="00550DA2" w:rsidRDefault="00550DA2" w:rsidP="00550DA2">
      <w:pPr>
        <w:spacing w:line="240" w:lineRule="auto"/>
        <w:rPr>
          <w:rFonts w:cs="Arial"/>
        </w:rPr>
      </w:pPr>
    </w:p>
    <w:p w14:paraId="539D66C0" w14:textId="587BC591" w:rsidR="00550DA2" w:rsidRDefault="00550DA2" w:rsidP="00550DA2">
      <w:pPr>
        <w:spacing w:line="240" w:lineRule="auto"/>
        <w:rPr>
          <w:rFonts w:cs="Arial"/>
        </w:rPr>
      </w:pPr>
    </w:p>
    <w:p w14:paraId="1F572225" w14:textId="6CC5B071" w:rsidR="00550DA2" w:rsidRDefault="00550DA2" w:rsidP="00550DA2">
      <w:pPr>
        <w:spacing w:line="240" w:lineRule="auto"/>
        <w:rPr>
          <w:rFonts w:cs="Arial"/>
        </w:rPr>
      </w:pPr>
    </w:p>
    <w:p w14:paraId="770ED86E" w14:textId="0F91FE0F" w:rsidR="00550DA2" w:rsidRDefault="00550DA2" w:rsidP="00550DA2">
      <w:pPr>
        <w:spacing w:line="240" w:lineRule="auto"/>
        <w:rPr>
          <w:rFonts w:cs="Arial"/>
        </w:rPr>
      </w:pPr>
    </w:p>
    <w:p w14:paraId="6ECC2FEE" w14:textId="2A57BD4A" w:rsidR="00550DA2" w:rsidRDefault="00550DA2" w:rsidP="00550DA2">
      <w:pPr>
        <w:spacing w:line="240" w:lineRule="auto"/>
        <w:rPr>
          <w:rFonts w:cs="Arial"/>
        </w:rPr>
      </w:pPr>
    </w:p>
    <w:p w14:paraId="5A064567" w14:textId="78F1BE72" w:rsidR="00FC52F4" w:rsidRPr="00A413E3" w:rsidRDefault="00FC52F4" w:rsidP="00FC52F4">
      <w:pPr>
        <w:spacing w:line="240" w:lineRule="auto"/>
      </w:pPr>
      <w:r>
        <w:lastRenderedPageBreak/>
        <w:t xml:space="preserve">3.7 </w:t>
      </w:r>
      <w:r w:rsidR="00BE48C2">
        <w:t>Mise</w:t>
      </w:r>
      <w:r>
        <w:t xml:space="preserve"> en œuvre des 3 cubes de données, de l’entrepôt de données du projet N</w:t>
      </w:r>
      <w:r>
        <w:rPr>
          <w:vertAlign w:val="superscript"/>
        </w:rPr>
        <w:t>o</w:t>
      </w:r>
      <w:r>
        <w:t xml:space="preserve"> 3</w:t>
      </w:r>
    </w:p>
    <w:p w14:paraId="2A109A90" w14:textId="70C465D4" w:rsidR="00FC52F4" w:rsidRDefault="00FC52F4" w:rsidP="00A413E3">
      <w:pPr>
        <w:spacing w:line="240" w:lineRule="auto"/>
        <w:rPr>
          <w:rFonts w:cs="Arial"/>
        </w:rPr>
      </w:pPr>
    </w:p>
    <w:p w14:paraId="7FBD7DBB" w14:textId="41C37C22" w:rsidR="00FC52F4" w:rsidRDefault="00FC52F4" w:rsidP="00FC52F4">
      <w:pPr>
        <w:spacing w:line="240" w:lineRule="auto"/>
      </w:pPr>
      <w:r>
        <w:t xml:space="preserve">A cette tâche, Gonzalo Alfredo Romero Francia </w:t>
      </w:r>
      <w:r w:rsidR="00550DA2">
        <w:t xml:space="preserve">aura </w:t>
      </w:r>
      <w:r>
        <w:t>proc</w:t>
      </w:r>
      <w:r w:rsidR="00550DA2">
        <w:t>é</w:t>
      </w:r>
      <w:r>
        <w:t>d</w:t>
      </w:r>
      <w:r w:rsidR="00550DA2">
        <w:t>é</w:t>
      </w:r>
      <w:r>
        <w:t xml:space="preserve"> à réaliser les activités suivantes :</w:t>
      </w:r>
    </w:p>
    <w:p w14:paraId="39835E17" w14:textId="238D65EC" w:rsidR="00FC52F4" w:rsidRDefault="00FC52F4" w:rsidP="00A413E3">
      <w:pPr>
        <w:spacing w:line="240" w:lineRule="auto"/>
        <w:rPr>
          <w:rFonts w:cs="Arial"/>
        </w:rPr>
      </w:pPr>
    </w:p>
    <w:p w14:paraId="4510762E" w14:textId="46FB79AA" w:rsidR="00FC52F4" w:rsidRPr="00622A1E" w:rsidRDefault="00FC52F4" w:rsidP="001F7D00">
      <w:pPr>
        <w:pStyle w:val="ListParagraph"/>
        <w:numPr>
          <w:ilvl w:val="0"/>
          <w:numId w:val="33"/>
        </w:numPr>
        <w:spacing w:line="240" w:lineRule="auto"/>
        <w:ind w:left="270" w:hanging="270"/>
        <w:rPr>
          <w:rFonts w:ascii="Arial" w:hAnsi="Arial" w:cs="Arial"/>
        </w:rPr>
      </w:pPr>
      <w:r w:rsidRPr="00622A1E">
        <w:rPr>
          <w:rFonts w:ascii="Arial" w:hAnsi="Arial" w:cs="Arial"/>
        </w:rPr>
        <w:t xml:space="preserve">Utiliser le langage de consultation de BD SQL, pour créer les </w:t>
      </w:r>
      <w:r w:rsidR="00550DA2">
        <w:rPr>
          <w:rFonts w:ascii="Arial" w:hAnsi="Arial" w:cs="Arial"/>
        </w:rPr>
        <w:t>attribut</w:t>
      </w:r>
      <w:r w:rsidRPr="00622A1E">
        <w:rPr>
          <w:rFonts w:ascii="Arial" w:hAnsi="Arial" w:cs="Arial"/>
        </w:rPr>
        <w:t xml:space="preserve">s, mesures et membres des trois </w:t>
      </w:r>
      <w:r w:rsidR="00550DA2">
        <w:rPr>
          <w:rFonts w:ascii="Arial" w:hAnsi="Arial" w:cs="Arial"/>
        </w:rPr>
        <w:t xml:space="preserve">dimensions du </w:t>
      </w:r>
      <w:r w:rsidRPr="00622A1E">
        <w:rPr>
          <w:rFonts w:ascii="Arial" w:hAnsi="Arial" w:cs="Arial"/>
        </w:rPr>
        <w:t>cube de données</w:t>
      </w:r>
      <w:r w:rsidR="00550DA2">
        <w:rPr>
          <w:rFonts w:ascii="Arial" w:hAnsi="Arial" w:cs="Arial"/>
        </w:rPr>
        <w:t>, de l’entrepôt de données, du projet numéro 3 qui sont :</w:t>
      </w:r>
      <w:r w:rsidRPr="00622A1E">
        <w:rPr>
          <w:rFonts w:ascii="Arial" w:hAnsi="Arial" w:cs="Arial"/>
        </w:rPr>
        <w:t xml:space="preserve"> Étudiants, </w:t>
      </w:r>
      <w:r w:rsidR="00550DA2">
        <w:rPr>
          <w:rFonts w:ascii="Arial" w:hAnsi="Arial" w:cs="Arial"/>
        </w:rPr>
        <w:t>P</w:t>
      </w:r>
      <w:r w:rsidRPr="00622A1E">
        <w:rPr>
          <w:rFonts w:ascii="Arial" w:hAnsi="Arial" w:cs="Arial"/>
        </w:rPr>
        <w:t>rogrammes universitaires</w:t>
      </w:r>
      <w:r w:rsidR="00550DA2">
        <w:rPr>
          <w:rFonts w:ascii="Arial" w:hAnsi="Arial" w:cs="Arial"/>
        </w:rPr>
        <w:t xml:space="preserve"> et Cours</w:t>
      </w:r>
      <w:r w:rsidRPr="00622A1E">
        <w:rPr>
          <w:rFonts w:ascii="Arial" w:hAnsi="Arial" w:cs="Arial"/>
        </w:rPr>
        <w:t xml:space="preserve">, pour ensuite les configurer et </w:t>
      </w:r>
      <w:r w:rsidR="00550DA2">
        <w:rPr>
          <w:rFonts w:ascii="Arial" w:hAnsi="Arial" w:cs="Arial"/>
        </w:rPr>
        <w:t xml:space="preserve">les </w:t>
      </w:r>
      <w:r w:rsidRPr="00622A1E">
        <w:rPr>
          <w:rFonts w:ascii="Arial" w:hAnsi="Arial" w:cs="Arial"/>
        </w:rPr>
        <w:t>remplir de données des étudiants de l’Université Téluq, des cours qu’ils réalisent et des programmes d’études au</w:t>
      </w:r>
      <w:r w:rsidR="00550DA2">
        <w:rPr>
          <w:rFonts w:ascii="Arial" w:hAnsi="Arial" w:cs="Arial"/>
        </w:rPr>
        <w:t>x</w:t>
      </w:r>
      <w:r w:rsidRPr="00622A1E">
        <w:rPr>
          <w:rFonts w:ascii="Arial" w:hAnsi="Arial" w:cs="Arial"/>
        </w:rPr>
        <w:t>quel</w:t>
      </w:r>
      <w:r w:rsidR="00550DA2">
        <w:rPr>
          <w:rFonts w:ascii="Arial" w:hAnsi="Arial" w:cs="Arial"/>
        </w:rPr>
        <w:t>s</w:t>
      </w:r>
      <w:r w:rsidRPr="00622A1E">
        <w:rPr>
          <w:rFonts w:ascii="Arial" w:hAnsi="Arial" w:cs="Arial"/>
        </w:rPr>
        <w:t xml:space="preserve"> ils appartiennent.</w:t>
      </w:r>
    </w:p>
    <w:p w14:paraId="4C045131" w14:textId="387739FD" w:rsidR="00FC52F4" w:rsidRPr="00622A1E" w:rsidRDefault="00FC52F4" w:rsidP="004E59BB">
      <w:pPr>
        <w:pStyle w:val="ListParagraph"/>
        <w:numPr>
          <w:ilvl w:val="0"/>
          <w:numId w:val="33"/>
        </w:numPr>
        <w:spacing w:line="240" w:lineRule="auto"/>
        <w:ind w:left="270" w:hanging="270"/>
        <w:rPr>
          <w:rFonts w:ascii="Arial" w:hAnsi="Arial" w:cs="Arial"/>
        </w:rPr>
      </w:pPr>
      <w:r w:rsidRPr="00622A1E">
        <w:rPr>
          <w:rFonts w:ascii="Arial" w:hAnsi="Arial" w:cs="Arial"/>
        </w:rPr>
        <w:t xml:space="preserve">Utiliser le langage de consultation de BD SQL, pour compiler les trois </w:t>
      </w:r>
      <w:r w:rsidR="00550DA2">
        <w:rPr>
          <w:rFonts w:ascii="Arial" w:hAnsi="Arial" w:cs="Arial"/>
        </w:rPr>
        <w:t xml:space="preserve">dimensions du </w:t>
      </w:r>
      <w:r w:rsidRPr="00622A1E">
        <w:rPr>
          <w:rFonts w:ascii="Arial" w:hAnsi="Arial" w:cs="Arial"/>
        </w:rPr>
        <w:t>cube de données</w:t>
      </w:r>
      <w:r w:rsidR="00550DA2">
        <w:rPr>
          <w:rFonts w:ascii="Arial" w:hAnsi="Arial" w:cs="Arial"/>
        </w:rPr>
        <w:t>, de l’entrepôt de données, du projet numéro 3 qui sont :</w:t>
      </w:r>
      <w:r w:rsidRPr="00622A1E">
        <w:rPr>
          <w:rFonts w:ascii="Arial" w:hAnsi="Arial" w:cs="Arial"/>
        </w:rPr>
        <w:t xml:space="preserve"> Étudiants, Cours et programmes universitaires, tout en créant des requêtes de consultation des dimensions, mesures et membres de chacun de ces trois cubes de données.</w:t>
      </w:r>
    </w:p>
    <w:p w14:paraId="3F4AE73E" w14:textId="1B4CBFEF" w:rsidR="00FC52F4" w:rsidRPr="00622A1E" w:rsidRDefault="00FC52F4" w:rsidP="00622A1E">
      <w:pPr>
        <w:pStyle w:val="ListParagraph"/>
        <w:numPr>
          <w:ilvl w:val="0"/>
          <w:numId w:val="33"/>
        </w:numPr>
        <w:spacing w:line="240" w:lineRule="auto"/>
        <w:ind w:left="270" w:hanging="270"/>
        <w:rPr>
          <w:rFonts w:cs="Arial"/>
        </w:rPr>
      </w:pPr>
      <w:r w:rsidRPr="00622A1E">
        <w:rPr>
          <w:rFonts w:ascii="Arial" w:hAnsi="Arial" w:cs="Arial"/>
        </w:rPr>
        <w:t>Réaliser des test</w:t>
      </w:r>
      <w:r w:rsidR="0008195B">
        <w:rPr>
          <w:rFonts w:ascii="Arial" w:hAnsi="Arial" w:cs="Arial"/>
        </w:rPr>
        <w:t>s</w:t>
      </w:r>
      <w:r w:rsidRPr="00622A1E">
        <w:rPr>
          <w:rFonts w:ascii="Arial" w:hAnsi="Arial" w:cs="Arial"/>
        </w:rPr>
        <w:t xml:space="preserve"> de fonctionnement</w:t>
      </w:r>
      <w:r w:rsidR="00622A1E" w:rsidRPr="00622A1E">
        <w:rPr>
          <w:rFonts w:ascii="Arial" w:hAnsi="Arial" w:cs="Arial"/>
        </w:rPr>
        <w:t xml:space="preserve"> de l’entrepôt de données de l’Université Téluq, ayant s</w:t>
      </w:r>
      <w:r w:rsidR="00550DA2">
        <w:rPr>
          <w:rFonts w:ascii="Arial" w:hAnsi="Arial" w:cs="Arial"/>
        </w:rPr>
        <w:t>on</w:t>
      </w:r>
      <w:r w:rsidR="00622A1E" w:rsidRPr="00622A1E">
        <w:rPr>
          <w:rFonts w:ascii="Arial" w:hAnsi="Arial" w:cs="Arial"/>
        </w:rPr>
        <w:t xml:space="preserve"> cube de données</w:t>
      </w:r>
      <w:r w:rsidR="00550DA2">
        <w:rPr>
          <w:rFonts w:ascii="Arial" w:hAnsi="Arial" w:cs="Arial"/>
        </w:rPr>
        <w:t xml:space="preserve"> associé, </w:t>
      </w:r>
      <w:r w:rsidR="0008195B">
        <w:rPr>
          <w:rFonts w:ascii="Arial" w:hAnsi="Arial" w:cs="Arial"/>
        </w:rPr>
        <w:t>ce cube de données</w:t>
      </w:r>
      <w:r w:rsidR="00550DA2">
        <w:rPr>
          <w:rFonts w:ascii="Arial" w:hAnsi="Arial" w:cs="Arial"/>
        </w:rPr>
        <w:t xml:space="preserve"> </w:t>
      </w:r>
      <w:r w:rsidR="0008195B">
        <w:rPr>
          <w:rFonts w:ascii="Arial" w:hAnsi="Arial" w:cs="Arial"/>
        </w:rPr>
        <w:t>dont</w:t>
      </w:r>
      <w:r w:rsidR="00550DA2">
        <w:rPr>
          <w:rFonts w:ascii="Arial" w:hAnsi="Arial" w:cs="Arial"/>
        </w:rPr>
        <w:t xml:space="preserve"> ses trois dimensions</w:t>
      </w:r>
      <w:r w:rsidR="0008195B">
        <w:rPr>
          <w:rFonts w:ascii="Arial" w:hAnsi="Arial" w:cs="Arial"/>
        </w:rPr>
        <w:t xml:space="preserve"> seraient déjà fonctionnelles, et</w:t>
      </w:r>
      <w:r w:rsidR="00550DA2">
        <w:rPr>
          <w:rFonts w:ascii="Arial" w:hAnsi="Arial" w:cs="Arial"/>
        </w:rPr>
        <w:t xml:space="preserve"> qui sont :</w:t>
      </w:r>
      <w:r w:rsidR="00622A1E" w:rsidRPr="00622A1E">
        <w:rPr>
          <w:rFonts w:ascii="Arial" w:hAnsi="Arial" w:cs="Arial"/>
        </w:rPr>
        <w:t xml:space="preserve"> Étudiants, </w:t>
      </w:r>
      <w:r w:rsidR="00550DA2">
        <w:rPr>
          <w:rFonts w:ascii="Arial" w:hAnsi="Arial" w:cs="Arial"/>
        </w:rPr>
        <w:t>P</w:t>
      </w:r>
      <w:r w:rsidR="00622A1E" w:rsidRPr="00622A1E">
        <w:rPr>
          <w:rFonts w:ascii="Arial" w:hAnsi="Arial" w:cs="Arial"/>
        </w:rPr>
        <w:t>rogrammes universitaires</w:t>
      </w:r>
      <w:r w:rsidR="0008195B">
        <w:rPr>
          <w:rFonts w:ascii="Arial" w:hAnsi="Arial" w:cs="Arial"/>
        </w:rPr>
        <w:t xml:space="preserve"> et Cours</w:t>
      </w:r>
      <w:r w:rsidR="00622A1E" w:rsidRPr="00622A1E">
        <w:rPr>
          <w:rFonts w:ascii="Arial" w:hAnsi="Arial" w:cs="Arial"/>
        </w:rPr>
        <w:t>, ainsi que des démonstrations du fonctionnement de cet entrepôt de données.</w:t>
      </w:r>
    </w:p>
    <w:p w14:paraId="3F8B1005" w14:textId="2F030B42" w:rsidR="00AD7B14" w:rsidRDefault="00AD7B14" w:rsidP="00A718B9">
      <w:pPr>
        <w:pStyle w:val="Heading2"/>
        <w:tabs>
          <w:tab w:val="left" w:pos="426"/>
        </w:tabs>
        <w:spacing w:after="0"/>
        <w:rPr>
          <w:rFonts w:ascii="Arial" w:hAnsi="Arial" w:cs="Arial"/>
          <w:i/>
          <w:sz w:val="26"/>
        </w:rPr>
      </w:pPr>
      <w:r w:rsidRPr="00A718B9">
        <w:t>Références</w:t>
      </w:r>
      <w:r w:rsidR="00A718B9" w:rsidRPr="00A718B9">
        <w:rPr>
          <w:i/>
        </w:rPr>
        <w:t xml:space="preserve"> </w:t>
      </w:r>
    </w:p>
    <w:p w14:paraId="052D246C" w14:textId="26130F4A" w:rsidR="00622A1E" w:rsidRDefault="008F0AD4" w:rsidP="008F0AD4">
      <w:pPr>
        <w:spacing w:line="240" w:lineRule="auto"/>
        <w:contextualSpacing/>
      </w:pPr>
      <w:r>
        <w:t>La réalisation du projet N</w:t>
      </w:r>
      <w:r>
        <w:rPr>
          <w:vertAlign w:val="superscript"/>
        </w:rPr>
        <w:t>o</w:t>
      </w:r>
      <w:r>
        <w:t xml:space="preserve"> 3 : entrepôt de données pour l’Université Téluq, a été très possible, tant de comprendre que de le réaliser, à l’aide de documents, provenant de plusieurs sources, et qui sont les suivants :</w:t>
      </w:r>
    </w:p>
    <w:p w14:paraId="044F2820" w14:textId="587EFBCD" w:rsidR="008F0AD4" w:rsidRDefault="008F0AD4" w:rsidP="00622A1E"/>
    <w:p w14:paraId="1A8EBA92" w14:textId="6A6BF17D" w:rsidR="008F0AD4" w:rsidRDefault="008F0AD4" w:rsidP="00622A1E">
      <w:r>
        <w:t xml:space="preserve">Pages web de cours </w:t>
      </w:r>
      <w:r w:rsidR="0008195B">
        <w:t>d</w:t>
      </w:r>
      <w:r>
        <w:t>e l’Université Téluq :</w:t>
      </w:r>
    </w:p>
    <w:p w14:paraId="05003C0E" w14:textId="5DD4B6D1" w:rsidR="008F0AD4" w:rsidRDefault="008F0AD4" w:rsidP="008F0AD4">
      <w:pPr>
        <w:spacing w:line="240" w:lineRule="auto"/>
        <w:contextualSpacing/>
      </w:pPr>
      <w:r>
        <w:t>Page web du cours INF 1250.</w:t>
      </w:r>
    </w:p>
    <w:p w14:paraId="447667BC" w14:textId="19846B9B" w:rsidR="008F0AD4" w:rsidRDefault="008F0AD4" w:rsidP="008F0AD4">
      <w:pPr>
        <w:spacing w:line="240" w:lineRule="auto"/>
        <w:contextualSpacing/>
      </w:pPr>
      <w:r>
        <w:t>Page web du cours INF 9004.</w:t>
      </w:r>
    </w:p>
    <w:p w14:paraId="59F25F85" w14:textId="48B98B82" w:rsidR="008F0AD4" w:rsidRDefault="008F0AD4" w:rsidP="008F0AD4">
      <w:pPr>
        <w:spacing w:line="240" w:lineRule="auto"/>
        <w:contextualSpacing/>
      </w:pPr>
      <w:r>
        <w:t>Page web du cours INF 4018.</w:t>
      </w:r>
    </w:p>
    <w:p w14:paraId="1129D50B" w14:textId="77777777" w:rsidR="008F0AD4" w:rsidRDefault="008F0AD4" w:rsidP="008F0AD4">
      <w:pPr>
        <w:spacing w:line="240" w:lineRule="auto"/>
        <w:contextualSpacing/>
      </w:pPr>
    </w:p>
    <w:p w14:paraId="1665CFC6" w14:textId="1D66A92D" w:rsidR="008F0AD4" w:rsidRDefault="008F0AD4" w:rsidP="008F0AD4">
      <w:pPr>
        <w:spacing w:line="240" w:lineRule="auto"/>
        <w:contextualSpacing/>
      </w:pPr>
      <w:r>
        <w:t>Pages web recherchées et trouvées sur internet, plus précisément sur Google :</w:t>
      </w:r>
    </w:p>
    <w:p w14:paraId="0674EDC1" w14:textId="4ED1C6C0" w:rsidR="008F0AD4" w:rsidRDefault="008F0AD4" w:rsidP="008F0AD4">
      <w:pPr>
        <w:spacing w:line="240" w:lineRule="auto"/>
        <w:contextualSpacing/>
      </w:pPr>
    </w:p>
    <w:p w14:paraId="1849D80F" w14:textId="44DB2B1C" w:rsidR="008F0AD4" w:rsidRDefault="008F0AD4" w:rsidP="008F0AD4">
      <w:pPr>
        <w:spacing w:line="240" w:lineRule="auto"/>
        <w:contextualSpacing/>
        <w:rPr>
          <w:bdr w:val="none" w:sz="0" w:space="0" w:color="auto" w:frame="1"/>
        </w:rPr>
      </w:pPr>
      <w:r w:rsidRPr="008F0AD4">
        <w:rPr>
          <w:bdr w:val="none" w:sz="0" w:space="0" w:color="auto" w:frame="1"/>
        </w:rPr>
        <w:t>Modéliser un entrepôt de données</w:t>
      </w:r>
    </w:p>
    <w:p w14:paraId="63F27424" w14:textId="77777777" w:rsidR="008F0AD4" w:rsidRPr="008F0AD4" w:rsidRDefault="00000000" w:rsidP="008F0AD4">
      <w:pPr>
        <w:pStyle w:val="NormalWeb"/>
        <w:shd w:val="clear" w:color="auto" w:fill="FFFFFF"/>
        <w:spacing w:before="0" w:beforeAutospacing="0" w:after="0" w:afterAutospacing="0"/>
        <w:rPr>
          <w:rFonts w:ascii="Calibri" w:hAnsi="Calibri"/>
          <w:color w:val="242424"/>
          <w:sz w:val="22"/>
          <w:szCs w:val="22"/>
          <w:lang w:val="fr-CA"/>
        </w:rPr>
      </w:pPr>
      <w:hyperlink r:id="rId14" w:tgtFrame="_blank" w:history="1">
        <w:r w:rsidR="008F0AD4" w:rsidRPr="008F0AD4">
          <w:rPr>
            <w:rStyle w:val="Hyperlink"/>
            <w:rFonts w:ascii="Calibri" w:hAnsi="Calibri"/>
            <w:sz w:val="22"/>
            <w:szCs w:val="22"/>
            <w:bdr w:val="none" w:sz="0" w:space="0" w:color="auto" w:frame="1"/>
            <w:lang w:val="fr-CA"/>
          </w:rPr>
          <w:t>https://grim.developpez.com/cours/businessintelligence/concepts/conception-datawarehouse/</w:t>
        </w:r>
      </w:hyperlink>
    </w:p>
    <w:p w14:paraId="675E67DC" w14:textId="4868192E" w:rsidR="008F0AD4" w:rsidRPr="008370E8" w:rsidRDefault="00000000" w:rsidP="008F0AD4">
      <w:pPr>
        <w:pStyle w:val="NormalWeb"/>
        <w:shd w:val="clear" w:color="auto" w:fill="FFFFFF"/>
        <w:spacing w:before="0" w:beforeAutospacing="0" w:after="0" w:afterAutospacing="0"/>
        <w:rPr>
          <w:rFonts w:ascii="Calibri" w:hAnsi="Calibri"/>
          <w:color w:val="242424"/>
          <w:sz w:val="22"/>
          <w:szCs w:val="22"/>
          <w:bdr w:val="none" w:sz="0" w:space="0" w:color="auto" w:frame="1"/>
          <w:lang w:val="fr-CA"/>
        </w:rPr>
      </w:pPr>
      <w:hyperlink r:id="rId15" w:tgtFrame="_blank" w:history="1">
        <w:r w:rsidR="008F0AD4" w:rsidRPr="008F0AD4">
          <w:rPr>
            <w:rStyle w:val="Hyperlink"/>
            <w:rFonts w:ascii="Calibri" w:hAnsi="Calibri"/>
            <w:sz w:val="22"/>
            <w:szCs w:val="22"/>
            <w:bdr w:val="none" w:sz="0" w:space="0" w:color="auto" w:frame="1"/>
            <w:lang w:val="fr-CA"/>
          </w:rPr>
          <w:t>https://fr.acervolima.com/modele-de-cycle-de-vie-de-developpement-d-entrepot-de-donnees/</w:t>
        </w:r>
      </w:hyperlink>
    </w:p>
    <w:p w14:paraId="5C9ADC17" w14:textId="77777777" w:rsidR="008F0AD4" w:rsidRPr="008F0AD4" w:rsidRDefault="008F0AD4" w:rsidP="008F0AD4">
      <w:pPr>
        <w:pStyle w:val="NormalWeb"/>
        <w:shd w:val="clear" w:color="auto" w:fill="FFFFFF"/>
        <w:spacing w:before="0" w:beforeAutospacing="0" w:after="0" w:afterAutospacing="0"/>
        <w:rPr>
          <w:rFonts w:ascii="Calibri" w:hAnsi="Calibri"/>
          <w:color w:val="242424"/>
          <w:sz w:val="22"/>
          <w:szCs w:val="22"/>
          <w:lang w:val="fr-CA"/>
        </w:rPr>
      </w:pPr>
    </w:p>
    <w:p w14:paraId="2BC35A82" w14:textId="0A9CADFD" w:rsidR="008F0AD4" w:rsidRDefault="008F0AD4" w:rsidP="008F0AD4">
      <w:pPr>
        <w:pStyle w:val="NormalWeb"/>
        <w:shd w:val="clear" w:color="auto" w:fill="FFFFFF"/>
        <w:spacing w:before="0" w:beforeAutospacing="0" w:after="0" w:afterAutospacing="0"/>
        <w:rPr>
          <w:rFonts w:ascii="Arial" w:hAnsi="Arial" w:cs="Arial"/>
          <w:color w:val="242424"/>
          <w:sz w:val="22"/>
          <w:szCs w:val="22"/>
          <w:bdr w:val="none" w:sz="0" w:space="0" w:color="auto" w:frame="1"/>
          <w:lang w:val="fr-CA"/>
        </w:rPr>
      </w:pPr>
      <w:r w:rsidRPr="008F0AD4">
        <w:rPr>
          <w:rFonts w:ascii="Arial" w:hAnsi="Arial" w:cs="Arial"/>
          <w:color w:val="242424"/>
          <w:sz w:val="22"/>
          <w:szCs w:val="22"/>
          <w:bdr w:val="none" w:sz="0" w:space="0" w:color="auto" w:frame="1"/>
          <w:lang w:val="fr-CA"/>
        </w:rPr>
        <w:t>Modèle étoile</w:t>
      </w:r>
    </w:p>
    <w:p w14:paraId="0074032C" w14:textId="1F0E0B67" w:rsidR="008F0AD4" w:rsidRPr="008F0AD4" w:rsidRDefault="00000000" w:rsidP="008F0AD4">
      <w:pPr>
        <w:pStyle w:val="NormalWeb"/>
        <w:shd w:val="clear" w:color="auto" w:fill="FFFFFF"/>
        <w:spacing w:before="0" w:beforeAutospacing="0" w:after="0" w:afterAutospacing="0"/>
        <w:rPr>
          <w:rFonts w:ascii="Calibri" w:hAnsi="Calibri"/>
          <w:color w:val="242424"/>
          <w:sz w:val="22"/>
          <w:szCs w:val="22"/>
          <w:bdr w:val="none" w:sz="0" w:space="0" w:color="auto" w:frame="1"/>
          <w:lang w:val="fr-CA"/>
        </w:rPr>
      </w:pPr>
      <w:hyperlink r:id="rId16" w:tgtFrame="_blank" w:history="1">
        <w:r w:rsidR="008F0AD4" w:rsidRPr="008F0AD4">
          <w:rPr>
            <w:rStyle w:val="Hyperlink"/>
            <w:rFonts w:ascii="Calibri" w:hAnsi="Calibri"/>
            <w:sz w:val="22"/>
            <w:szCs w:val="22"/>
            <w:bdr w:val="none" w:sz="0" w:space="0" w:color="auto" w:frame="1"/>
            <w:lang w:val="fr-CA"/>
          </w:rPr>
          <w:t>http://www.data-warehouse.ca/DW_Files/Presentations/DW_Concepts_FR.pdf</w:t>
        </w:r>
      </w:hyperlink>
    </w:p>
    <w:p w14:paraId="78D82E7B" w14:textId="77777777" w:rsidR="008F0AD4" w:rsidRPr="008F0AD4" w:rsidRDefault="008F0AD4" w:rsidP="008F0AD4">
      <w:pPr>
        <w:pStyle w:val="NormalWeb"/>
        <w:shd w:val="clear" w:color="auto" w:fill="FFFFFF"/>
        <w:spacing w:before="0" w:beforeAutospacing="0" w:after="0" w:afterAutospacing="0"/>
        <w:rPr>
          <w:rFonts w:ascii="Calibri" w:hAnsi="Calibri"/>
          <w:color w:val="242424"/>
          <w:sz w:val="22"/>
          <w:szCs w:val="22"/>
          <w:lang w:val="fr-CA"/>
        </w:rPr>
      </w:pPr>
    </w:p>
    <w:p w14:paraId="7DAA6F92" w14:textId="77777777" w:rsidR="008F0AD4" w:rsidRPr="008F0AD4" w:rsidRDefault="008F0AD4" w:rsidP="008F0AD4">
      <w:pPr>
        <w:spacing w:line="240" w:lineRule="auto"/>
        <w:contextualSpacing/>
      </w:pPr>
      <w:r w:rsidRPr="008F0AD4">
        <w:rPr>
          <w:bdr w:val="none" w:sz="0" w:space="0" w:color="auto" w:frame="1"/>
        </w:rPr>
        <w:t>Modéliser un cube de données</w:t>
      </w:r>
    </w:p>
    <w:p w14:paraId="0E8723E9" w14:textId="77777777" w:rsidR="008F0AD4" w:rsidRPr="008F0AD4" w:rsidRDefault="00000000" w:rsidP="008F0AD4">
      <w:pPr>
        <w:pStyle w:val="NormalWeb"/>
        <w:shd w:val="clear" w:color="auto" w:fill="FFFFFF"/>
        <w:spacing w:before="0" w:beforeAutospacing="0" w:after="0" w:afterAutospacing="0"/>
        <w:rPr>
          <w:rFonts w:ascii="Calibri" w:hAnsi="Calibri"/>
          <w:color w:val="242424"/>
          <w:sz w:val="22"/>
          <w:szCs w:val="22"/>
          <w:lang w:val="fr-CA"/>
        </w:rPr>
      </w:pPr>
      <w:hyperlink r:id="rId17" w:tgtFrame="_blank" w:history="1">
        <w:r w:rsidR="008F0AD4" w:rsidRPr="008F0AD4">
          <w:rPr>
            <w:rStyle w:val="Hyperlink"/>
            <w:rFonts w:ascii="Calibri" w:hAnsi="Calibri"/>
            <w:sz w:val="22"/>
            <w:szCs w:val="22"/>
            <w:bdr w:val="none" w:sz="0" w:space="0" w:color="auto" w:frame="1"/>
            <w:lang w:val="fr-CA"/>
          </w:rPr>
          <w:t>https://learn.microsoft.com/fr-fr/system-center/scsm/olap-cubes-overview?view=sc-sm-2022</w:t>
        </w:r>
      </w:hyperlink>
      <w:r w:rsidR="008F0AD4" w:rsidRPr="008F0AD4">
        <w:rPr>
          <w:rFonts w:ascii="Calibri" w:hAnsi="Calibri"/>
          <w:color w:val="242424"/>
          <w:sz w:val="22"/>
          <w:szCs w:val="22"/>
          <w:bdr w:val="none" w:sz="0" w:space="0" w:color="auto" w:frame="1"/>
          <w:lang w:val="fr-CA"/>
        </w:rPr>
        <w:t>.</w:t>
      </w:r>
    </w:p>
    <w:p w14:paraId="60C29215" w14:textId="4A1C350E" w:rsidR="008F0AD4" w:rsidRDefault="008F0AD4" w:rsidP="008F0AD4">
      <w:pPr>
        <w:spacing w:line="240" w:lineRule="auto"/>
        <w:contextualSpacing/>
      </w:pPr>
    </w:p>
    <w:p w14:paraId="372C4276" w14:textId="37FE83AE" w:rsidR="0008195B" w:rsidRDefault="0008195B" w:rsidP="008F0AD4">
      <w:pPr>
        <w:spacing w:line="240" w:lineRule="auto"/>
        <w:contextualSpacing/>
      </w:pPr>
    </w:p>
    <w:p w14:paraId="3A0E89BF" w14:textId="5AC72E90" w:rsidR="0008195B" w:rsidRDefault="0008195B" w:rsidP="008F0AD4">
      <w:pPr>
        <w:spacing w:line="240" w:lineRule="auto"/>
        <w:contextualSpacing/>
      </w:pPr>
    </w:p>
    <w:p w14:paraId="265243C6" w14:textId="3CFEC744" w:rsidR="0008195B" w:rsidRDefault="0008195B" w:rsidP="008F0AD4">
      <w:pPr>
        <w:spacing w:line="240" w:lineRule="auto"/>
        <w:contextualSpacing/>
      </w:pPr>
    </w:p>
    <w:p w14:paraId="152F485C" w14:textId="51F79DEE" w:rsidR="0008195B" w:rsidRDefault="0008195B" w:rsidP="008F0AD4">
      <w:pPr>
        <w:spacing w:line="240" w:lineRule="auto"/>
        <w:contextualSpacing/>
      </w:pPr>
    </w:p>
    <w:p w14:paraId="23728942" w14:textId="77777777" w:rsidR="0008195B" w:rsidRPr="008F0AD4" w:rsidRDefault="0008195B" w:rsidP="008F0AD4">
      <w:pPr>
        <w:spacing w:line="240" w:lineRule="auto"/>
        <w:contextualSpacing/>
      </w:pPr>
    </w:p>
    <w:p w14:paraId="1C06E312" w14:textId="64CF2EAC" w:rsidR="00AD7B14" w:rsidRDefault="00AD7B14" w:rsidP="008F0AD4">
      <w:pPr>
        <w:pStyle w:val="Heading2"/>
        <w:spacing w:before="0" w:after="0" w:line="240" w:lineRule="auto"/>
        <w:ind w:left="357" w:hanging="357"/>
        <w:contextualSpacing/>
      </w:pPr>
      <w:r w:rsidRPr="00890454">
        <w:lastRenderedPageBreak/>
        <w:t>Définitions et acronymes</w:t>
      </w:r>
      <w:r w:rsidR="00A718B9">
        <w:t xml:space="preserve"> </w:t>
      </w:r>
      <w:r w:rsidR="00A718B9" w:rsidRPr="00A718B9">
        <w:rPr>
          <w:rFonts w:ascii="Arial" w:hAnsi="Arial" w:cs="Arial"/>
          <w:i/>
        </w:rPr>
        <w:t>(</w:t>
      </w:r>
      <w:r w:rsidR="00A718B9" w:rsidRPr="00A718B9">
        <w:rPr>
          <w:rFonts w:ascii="Arial" w:hAnsi="Arial" w:cs="Arial"/>
          <w:i/>
          <w:sz w:val="26"/>
        </w:rPr>
        <w:t>Au besoin</w:t>
      </w:r>
      <w:r w:rsidR="00A718B9">
        <w:rPr>
          <w:rFonts w:ascii="Arial" w:hAnsi="Arial" w:cs="Arial"/>
          <w:i/>
          <w:sz w:val="26"/>
        </w:rPr>
        <w:t>)</w:t>
      </w:r>
      <w:r w:rsidRPr="00890454">
        <w:t xml:space="preserve"> </w:t>
      </w:r>
    </w:p>
    <w:p w14:paraId="4F41D779" w14:textId="61A97064" w:rsidR="00936BFF" w:rsidRDefault="00936BFF" w:rsidP="008F0AD4">
      <w:pPr>
        <w:spacing w:line="240" w:lineRule="auto"/>
        <w:contextualSpacing/>
      </w:pPr>
    </w:p>
    <w:p w14:paraId="3C499A8C" w14:textId="73AE88E8" w:rsidR="00D1202C" w:rsidRPr="00D1202C" w:rsidRDefault="00D1202C" w:rsidP="008F0AD4">
      <w:pPr>
        <w:spacing w:line="240" w:lineRule="auto"/>
        <w:contextualSpacing/>
        <w:rPr>
          <w:b/>
          <w:bCs/>
        </w:rPr>
      </w:pPr>
      <w:r w:rsidRPr="00D1202C">
        <w:rPr>
          <w:b/>
          <w:bCs/>
        </w:rPr>
        <w:t>RUP : Rational Unified process</w:t>
      </w:r>
    </w:p>
    <w:p w14:paraId="09C71E8D" w14:textId="36EBBAD9" w:rsidR="00D1202C" w:rsidRDefault="00D1202C" w:rsidP="008F0AD4">
      <w:pPr>
        <w:spacing w:line="240" w:lineRule="auto"/>
        <w:contextualSpacing/>
      </w:pPr>
    </w:p>
    <w:p w14:paraId="0C6BF672" w14:textId="469D2333" w:rsidR="00D1202C" w:rsidRDefault="00D1202C" w:rsidP="008F0AD4">
      <w:pPr>
        <w:spacing w:line="240" w:lineRule="auto"/>
        <w:contextualSpacing/>
      </w:pPr>
      <w:r>
        <w:t>Définition : c’est la méthode de génie logiciel, d’analyse et conception orientée</w:t>
      </w:r>
      <w:r w:rsidR="00BE48C2">
        <w:t xml:space="preserve"> </w:t>
      </w:r>
      <w:r>
        <w:t xml:space="preserve">objet, la plus utilisée en TI. Cette méthode se caractérise par un processus de conception, développement et mise en œuvre d’un nouveau système informatique, de manière ITÉRATIVE E TÉVOLUTIVE, qui permet de créer un système en version prototype, pour ensuite, avec des itérations d’analyse et </w:t>
      </w:r>
      <w:r w:rsidR="00BE48C2">
        <w:t xml:space="preserve">de </w:t>
      </w:r>
      <w:r>
        <w:t>conception orientée</w:t>
      </w:r>
      <w:r w:rsidR="00BE48C2">
        <w:t xml:space="preserve"> </w:t>
      </w:r>
      <w:r>
        <w:t>objet, ce système est modifié et amélioré, afin qu’il puisse satisfaire AU COMPLET les besoins d’un client, qui va utiliser ce système, jour après jour, lors de la réalisation de ses tâches quotidiennes.</w:t>
      </w:r>
    </w:p>
    <w:p w14:paraId="4F40CBBE" w14:textId="03D51550" w:rsidR="00D1202C" w:rsidRDefault="00D1202C" w:rsidP="008F0AD4">
      <w:pPr>
        <w:spacing w:line="240" w:lineRule="auto"/>
        <w:contextualSpacing/>
      </w:pPr>
    </w:p>
    <w:p w14:paraId="209F5703" w14:textId="7C30B5F4" w:rsidR="00D1202C" w:rsidRPr="00D1202C" w:rsidRDefault="00D1202C" w:rsidP="008F0AD4">
      <w:pPr>
        <w:spacing w:line="240" w:lineRule="auto"/>
        <w:contextualSpacing/>
        <w:rPr>
          <w:b/>
          <w:bCs/>
        </w:rPr>
      </w:pPr>
      <w:r w:rsidRPr="00D1202C">
        <w:rPr>
          <w:b/>
          <w:bCs/>
        </w:rPr>
        <w:t>ACOO : Analyse et conception orientée-objet</w:t>
      </w:r>
    </w:p>
    <w:p w14:paraId="73C13F12" w14:textId="579D8DA6" w:rsidR="00D1202C" w:rsidRDefault="00D1202C" w:rsidP="008F0AD4">
      <w:pPr>
        <w:spacing w:line="240" w:lineRule="auto"/>
        <w:contextualSpacing/>
      </w:pPr>
    </w:p>
    <w:p w14:paraId="7F7475EB" w14:textId="045A7445" w:rsidR="00D1202C" w:rsidRDefault="00D1202C" w:rsidP="00D1202C">
      <w:pPr>
        <w:spacing w:line="240" w:lineRule="auto"/>
        <w:contextualSpacing/>
      </w:pPr>
      <w:r>
        <w:t xml:space="preserve">Définition : c’est l’élément noyau et clé de la méthode de génie logiciel RUP. Elle se définit par l’ensemble </w:t>
      </w:r>
      <w:r w:rsidR="00BE48C2">
        <w:t>d’</w:t>
      </w:r>
      <w:r>
        <w:t xml:space="preserve">actions nécessaires à la réalisation de la conception, développement et mise en œuvre d’un nouveau système informatique, de manière ITÉRATIVE E TÉVOLUTIVE, qui permet de créer un système en version prototype, pour ensuite, avec des itérations d’analyse et </w:t>
      </w:r>
      <w:r w:rsidR="00BE48C2">
        <w:t xml:space="preserve">de </w:t>
      </w:r>
      <w:r>
        <w:t>conception orientée</w:t>
      </w:r>
      <w:r w:rsidR="00BE48C2">
        <w:t xml:space="preserve"> </w:t>
      </w:r>
      <w:r>
        <w:t xml:space="preserve">objet, ce système est modifié et amélioré, afin qu’il puisse </w:t>
      </w:r>
      <w:r w:rsidR="00BE48C2">
        <w:t xml:space="preserve">enfin </w:t>
      </w:r>
      <w:r>
        <w:t>satisfaire AU COMPLET les besoins d’un client, qui va utiliser ce système, jour après jour, lors de la réalisation de ses tâches quotidiennes.</w:t>
      </w:r>
    </w:p>
    <w:p w14:paraId="524FF9BD" w14:textId="31DCC52A" w:rsidR="00D1202C" w:rsidRDefault="00D1202C" w:rsidP="008F0AD4">
      <w:pPr>
        <w:spacing w:line="240" w:lineRule="auto"/>
        <w:contextualSpacing/>
      </w:pPr>
      <w:r>
        <w:t xml:space="preserve"> </w:t>
      </w:r>
    </w:p>
    <w:sectPr w:rsidR="00D1202C" w:rsidSect="00847C85">
      <w:pgSz w:w="12240" w:h="15840" w:code="1"/>
      <w:pgMar w:top="994" w:right="1411" w:bottom="907"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F2D3" w14:textId="77777777" w:rsidR="00DB45F8" w:rsidRDefault="00DB45F8" w:rsidP="00AF08CD">
      <w:r>
        <w:separator/>
      </w:r>
    </w:p>
  </w:endnote>
  <w:endnote w:type="continuationSeparator" w:id="0">
    <w:p w14:paraId="5DD73165" w14:textId="77777777" w:rsidR="00DB45F8" w:rsidRDefault="00DB45F8" w:rsidP="00AF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yrialSansProLight">
    <w:altName w:val="Calibri"/>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4D"/>
    <w:family w:val="auto"/>
    <w:notTrueType/>
    <w:pitch w:val="default"/>
    <w:sig w:usb0="00000003" w:usb1="00000000" w:usb2="00000000" w:usb3="00000000" w:csb0="00000001" w:csb1="00000000"/>
  </w:font>
  <w:font w:name="KyrialSansProSemiBoldCond">
    <w:altName w:val="Calibri"/>
    <w:panose1 w:val="00000000000000000000"/>
    <w:charset w:val="4D"/>
    <w:family w:val="auto"/>
    <w:notTrueType/>
    <w:pitch w:val="default"/>
    <w:sig w:usb0="00000003" w:usb1="00000000" w:usb2="00000000" w:usb3="00000000" w:csb0="00000001" w:csb1="00000000"/>
  </w:font>
  <w:font w:name="Kyrial Sans Pro Regular">
    <w:altName w:val="Arial"/>
    <w:panose1 w:val="00000000000000000000"/>
    <w:charset w:val="00"/>
    <w:family w:val="swiss"/>
    <w:notTrueType/>
    <w:pitch w:val="variable"/>
    <w:sig w:usb0="A00000AF" w:usb1="4000004B" w:usb2="00000000" w:usb3="00000000" w:csb0="0000009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463348"/>
      <w:docPartObj>
        <w:docPartGallery w:val="Page Numbers (Bottom of Page)"/>
        <w:docPartUnique/>
      </w:docPartObj>
    </w:sdtPr>
    <w:sdtContent>
      <w:p w14:paraId="29C4A922" w14:textId="159E5538" w:rsidR="00890454" w:rsidRDefault="00890454">
        <w:pPr>
          <w:pStyle w:val="Footer"/>
          <w:jc w:val="right"/>
        </w:pPr>
        <w:r>
          <w:fldChar w:fldCharType="begin"/>
        </w:r>
        <w:r>
          <w:instrText>PAGE   \* MERGEFORMAT</w:instrText>
        </w:r>
        <w:r>
          <w:fldChar w:fldCharType="separate"/>
        </w:r>
        <w:r w:rsidR="00C72201" w:rsidRPr="00C72201">
          <w:rPr>
            <w:noProof/>
            <w:lang w:val="fr-FR"/>
          </w:rPr>
          <w:t>3</w:t>
        </w:r>
        <w:r>
          <w:fldChar w:fldCharType="end"/>
        </w:r>
      </w:p>
    </w:sdtContent>
  </w:sdt>
  <w:p w14:paraId="31A784A4" w14:textId="77777777" w:rsidR="00890454" w:rsidRDefault="00890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FD48" w14:textId="77777777" w:rsidR="00DB45F8" w:rsidRDefault="00DB45F8" w:rsidP="00AF08CD">
      <w:r>
        <w:separator/>
      </w:r>
    </w:p>
  </w:footnote>
  <w:footnote w:type="continuationSeparator" w:id="0">
    <w:p w14:paraId="2534AE96" w14:textId="77777777" w:rsidR="00DB45F8" w:rsidRDefault="00DB45F8" w:rsidP="00AF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09DC" w14:textId="6F417E78" w:rsidR="00AF08CD" w:rsidRPr="00AF08CD" w:rsidRDefault="00B120E4">
    <w:pPr>
      <w:pStyle w:val="Header"/>
      <w:rPr>
        <w:rFonts w:ascii="Times New Roman" w:hAnsi="Times New Roman"/>
      </w:rPr>
    </w:pPr>
    <w:r>
      <w:rPr>
        <w:noProof/>
        <w:lang w:val="fr-CA" w:eastAsia="fr-CA"/>
      </w:rPr>
      <w:drawing>
        <wp:inline distT="0" distB="0" distL="0" distR="0" wp14:anchorId="3E9DA70C" wp14:editId="411E4EF3">
          <wp:extent cx="5940000" cy="539000"/>
          <wp:effectExtent l="0" t="0" r="381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940000" cy="539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3CD"/>
    <w:multiLevelType w:val="hybridMultilevel"/>
    <w:tmpl w:val="B93CD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1DC"/>
    <w:multiLevelType w:val="hybridMultilevel"/>
    <w:tmpl w:val="0AF2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60808"/>
    <w:multiLevelType w:val="hybridMultilevel"/>
    <w:tmpl w:val="7A98A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45AE3"/>
    <w:multiLevelType w:val="hybridMultilevel"/>
    <w:tmpl w:val="C32E69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893AF5"/>
    <w:multiLevelType w:val="hybridMultilevel"/>
    <w:tmpl w:val="037E4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347C2"/>
    <w:multiLevelType w:val="multilevel"/>
    <w:tmpl w:val="36B294F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F765B10"/>
    <w:multiLevelType w:val="hybridMultilevel"/>
    <w:tmpl w:val="8716B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D5BDA"/>
    <w:multiLevelType w:val="hybridMultilevel"/>
    <w:tmpl w:val="21808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72C38"/>
    <w:multiLevelType w:val="hybridMultilevel"/>
    <w:tmpl w:val="50D2E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8554A"/>
    <w:multiLevelType w:val="hybridMultilevel"/>
    <w:tmpl w:val="8212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21C23"/>
    <w:multiLevelType w:val="hybridMultilevel"/>
    <w:tmpl w:val="BE0EBD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5F68F1"/>
    <w:multiLevelType w:val="hybridMultilevel"/>
    <w:tmpl w:val="561CE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D6A57"/>
    <w:multiLevelType w:val="hybridMultilevel"/>
    <w:tmpl w:val="8D42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9018C"/>
    <w:multiLevelType w:val="hybridMultilevel"/>
    <w:tmpl w:val="00E47EAC"/>
    <w:lvl w:ilvl="0" w:tplc="209C5FFE">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316703ED"/>
    <w:multiLevelType w:val="hybridMultilevel"/>
    <w:tmpl w:val="952EA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5469C"/>
    <w:multiLevelType w:val="hybridMultilevel"/>
    <w:tmpl w:val="311ED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293064"/>
    <w:multiLevelType w:val="hybridMultilevel"/>
    <w:tmpl w:val="40F0B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7F5A45"/>
    <w:multiLevelType w:val="hybridMultilevel"/>
    <w:tmpl w:val="C218B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D3768"/>
    <w:multiLevelType w:val="multilevel"/>
    <w:tmpl w:val="C1B4B9C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FAB53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07A3B3F"/>
    <w:multiLevelType w:val="hybridMultilevel"/>
    <w:tmpl w:val="31A4C844"/>
    <w:lvl w:ilvl="0" w:tplc="91306422">
      <w:start w:val="1"/>
      <w:numFmt w:val="decimal"/>
      <w:pStyle w:val="Heading2"/>
      <w:lvlText w:val="%1."/>
      <w:lvlJc w:val="left"/>
      <w:pPr>
        <w:ind w:left="720" w:hanging="360"/>
      </w:pPr>
      <w:rPr>
        <w:rFonts w:ascii="Arial Black" w:hAnsi="Arial Black" w:hint="default"/>
        <w:b/>
        <w:bCs w:val="0"/>
        <w:i w:val="0"/>
        <w:sz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20751B5"/>
    <w:multiLevelType w:val="hybridMultilevel"/>
    <w:tmpl w:val="BA9C9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C0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73B31"/>
    <w:multiLevelType w:val="hybridMultilevel"/>
    <w:tmpl w:val="04B28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A421A"/>
    <w:multiLevelType w:val="multilevel"/>
    <w:tmpl w:val="69321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4230F71"/>
    <w:multiLevelType w:val="hybridMultilevel"/>
    <w:tmpl w:val="DD42A5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61E7CE5"/>
    <w:multiLevelType w:val="multilevel"/>
    <w:tmpl w:val="737CBE6C"/>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104CA1"/>
    <w:multiLevelType w:val="hybridMultilevel"/>
    <w:tmpl w:val="FBFA70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CBD7B19"/>
    <w:multiLevelType w:val="multilevel"/>
    <w:tmpl w:val="C91CD05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9" w15:restartNumberingAfterBreak="0">
    <w:nsid w:val="648C1A71"/>
    <w:multiLevelType w:val="hybridMultilevel"/>
    <w:tmpl w:val="5308EA6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65B80A01"/>
    <w:multiLevelType w:val="multilevel"/>
    <w:tmpl w:val="F1F6180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9D6102C"/>
    <w:multiLevelType w:val="hybridMultilevel"/>
    <w:tmpl w:val="2BE0A728"/>
    <w:lvl w:ilvl="0" w:tplc="B3125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F70EE"/>
    <w:multiLevelType w:val="hybridMultilevel"/>
    <w:tmpl w:val="4A421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8D651C"/>
    <w:multiLevelType w:val="hybridMultilevel"/>
    <w:tmpl w:val="3BB8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886CF3"/>
    <w:multiLevelType w:val="hybridMultilevel"/>
    <w:tmpl w:val="F3D62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714E8"/>
    <w:multiLevelType w:val="hybridMultilevel"/>
    <w:tmpl w:val="800CB5F2"/>
    <w:lvl w:ilvl="0" w:tplc="D50EF034">
      <w:start w:val="1"/>
      <w:numFmt w:val="bullet"/>
      <w:lvlText w:val="−"/>
      <w:lvlJc w:val="left"/>
      <w:pPr>
        <w:ind w:left="720" w:hanging="360"/>
      </w:pPr>
      <w:rPr>
        <w:rFonts w:ascii="Calibri Light" w:hAnsi="Calibri Light"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15:restartNumberingAfterBreak="0">
    <w:nsid w:val="7BB470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5755587">
    <w:abstractNumId w:val="27"/>
  </w:num>
  <w:num w:numId="2" w16cid:durableId="276450999">
    <w:abstractNumId w:val="20"/>
  </w:num>
  <w:num w:numId="3" w16cid:durableId="1375886379">
    <w:abstractNumId w:val="3"/>
  </w:num>
  <w:num w:numId="4" w16cid:durableId="277033958">
    <w:abstractNumId w:val="13"/>
  </w:num>
  <w:num w:numId="5" w16cid:durableId="1510824970">
    <w:abstractNumId w:val="29"/>
  </w:num>
  <w:num w:numId="6" w16cid:durableId="937561425">
    <w:abstractNumId w:val="35"/>
  </w:num>
  <w:num w:numId="7" w16cid:durableId="129830436">
    <w:abstractNumId w:val="24"/>
  </w:num>
  <w:num w:numId="8" w16cid:durableId="1657298396">
    <w:abstractNumId w:val="30"/>
  </w:num>
  <w:num w:numId="9" w16cid:durableId="1749840824">
    <w:abstractNumId w:val="20"/>
  </w:num>
  <w:num w:numId="10" w16cid:durableId="1357924870">
    <w:abstractNumId w:val="20"/>
  </w:num>
  <w:num w:numId="11" w16cid:durableId="872111322">
    <w:abstractNumId w:val="31"/>
  </w:num>
  <w:num w:numId="12" w16cid:durableId="1919244204">
    <w:abstractNumId w:val="14"/>
  </w:num>
  <w:num w:numId="13" w16cid:durableId="1645819768">
    <w:abstractNumId w:val="36"/>
  </w:num>
  <w:num w:numId="14" w16cid:durableId="261113191">
    <w:abstractNumId w:val="28"/>
  </w:num>
  <w:num w:numId="15" w16cid:durableId="911697892">
    <w:abstractNumId w:val="21"/>
  </w:num>
  <w:num w:numId="16" w16cid:durableId="1170826552">
    <w:abstractNumId w:val="5"/>
  </w:num>
  <w:num w:numId="17" w16cid:durableId="841432918">
    <w:abstractNumId w:val="6"/>
  </w:num>
  <w:num w:numId="18" w16cid:durableId="1984459887">
    <w:abstractNumId w:val="22"/>
  </w:num>
  <w:num w:numId="19" w16cid:durableId="570046438">
    <w:abstractNumId w:val="23"/>
  </w:num>
  <w:num w:numId="20" w16cid:durableId="962804516">
    <w:abstractNumId w:val="32"/>
  </w:num>
  <w:num w:numId="21" w16cid:durableId="1368137416">
    <w:abstractNumId w:val="25"/>
  </w:num>
  <w:num w:numId="22" w16cid:durableId="1894197010">
    <w:abstractNumId w:val="17"/>
  </w:num>
  <w:num w:numId="23" w16cid:durableId="248200456">
    <w:abstractNumId w:val="10"/>
  </w:num>
  <w:num w:numId="24" w16cid:durableId="245573227">
    <w:abstractNumId w:val="19"/>
  </w:num>
  <w:num w:numId="25" w16cid:durableId="1182009846">
    <w:abstractNumId w:val="12"/>
  </w:num>
  <w:num w:numId="26" w16cid:durableId="1952009835">
    <w:abstractNumId w:val="26"/>
  </w:num>
  <w:num w:numId="27" w16cid:durableId="801843962">
    <w:abstractNumId w:val="4"/>
  </w:num>
  <w:num w:numId="28" w16cid:durableId="1895198018">
    <w:abstractNumId w:val="9"/>
  </w:num>
  <w:num w:numId="29" w16cid:durableId="1785418431">
    <w:abstractNumId w:val="0"/>
  </w:num>
  <w:num w:numId="30" w16cid:durableId="1457875272">
    <w:abstractNumId w:val="18"/>
  </w:num>
  <w:num w:numId="31" w16cid:durableId="1687250092">
    <w:abstractNumId w:val="33"/>
  </w:num>
  <w:num w:numId="32" w16cid:durableId="936017757">
    <w:abstractNumId w:val="1"/>
  </w:num>
  <w:num w:numId="33" w16cid:durableId="1256286977">
    <w:abstractNumId w:val="16"/>
  </w:num>
  <w:num w:numId="34" w16cid:durableId="1041705769">
    <w:abstractNumId w:val="2"/>
  </w:num>
  <w:num w:numId="35" w16cid:durableId="1677223716">
    <w:abstractNumId w:val="11"/>
  </w:num>
  <w:num w:numId="36" w16cid:durableId="129835303">
    <w:abstractNumId w:val="8"/>
  </w:num>
  <w:num w:numId="37" w16cid:durableId="107899842">
    <w:abstractNumId w:val="15"/>
  </w:num>
  <w:num w:numId="38" w16cid:durableId="1815029171">
    <w:abstractNumId w:val="34"/>
  </w:num>
  <w:num w:numId="39" w16cid:durableId="1116944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997"/>
    <w:rsid w:val="00011989"/>
    <w:rsid w:val="000763E9"/>
    <w:rsid w:val="00080401"/>
    <w:rsid w:val="0008195B"/>
    <w:rsid w:val="00084C43"/>
    <w:rsid w:val="00092E03"/>
    <w:rsid w:val="0009487A"/>
    <w:rsid w:val="000C0FE7"/>
    <w:rsid w:val="000D102D"/>
    <w:rsid w:val="0010787D"/>
    <w:rsid w:val="0012218F"/>
    <w:rsid w:val="00150C13"/>
    <w:rsid w:val="00174CC7"/>
    <w:rsid w:val="00187E65"/>
    <w:rsid w:val="001F5E20"/>
    <w:rsid w:val="002705D1"/>
    <w:rsid w:val="002A737F"/>
    <w:rsid w:val="002B5AD5"/>
    <w:rsid w:val="002C2A4F"/>
    <w:rsid w:val="002D1667"/>
    <w:rsid w:val="002F4726"/>
    <w:rsid w:val="002F76F8"/>
    <w:rsid w:val="0034087B"/>
    <w:rsid w:val="00372DAD"/>
    <w:rsid w:val="003E0D43"/>
    <w:rsid w:val="003F0BB0"/>
    <w:rsid w:val="00412593"/>
    <w:rsid w:val="004B47A5"/>
    <w:rsid w:val="004B4BCB"/>
    <w:rsid w:val="004D265E"/>
    <w:rsid w:val="004F694F"/>
    <w:rsid w:val="00504188"/>
    <w:rsid w:val="005167DD"/>
    <w:rsid w:val="0052477E"/>
    <w:rsid w:val="00550DA2"/>
    <w:rsid w:val="0057645C"/>
    <w:rsid w:val="0057708E"/>
    <w:rsid w:val="005B025A"/>
    <w:rsid w:val="005B3438"/>
    <w:rsid w:val="005B48EB"/>
    <w:rsid w:val="005C1FEA"/>
    <w:rsid w:val="005C58D5"/>
    <w:rsid w:val="005F10AB"/>
    <w:rsid w:val="005F26F9"/>
    <w:rsid w:val="006117A2"/>
    <w:rsid w:val="00622A1E"/>
    <w:rsid w:val="00690E50"/>
    <w:rsid w:val="006A266D"/>
    <w:rsid w:val="006F6AB4"/>
    <w:rsid w:val="006F736B"/>
    <w:rsid w:val="007058B6"/>
    <w:rsid w:val="0072737A"/>
    <w:rsid w:val="007476D5"/>
    <w:rsid w:val="00756BFA"/>
    <w:rsid w:val="007A3D76"/>
    <w:rsid w:val="007B4A57"/>
    <w:rsid w:val="007C124B"/>
    <w:rsid w:val="008002D9"/>
    <w:rsid w:val="00825E6B"/>
    <w:rsid w:val="008370E8"/>
    <w:rsid w:val="00847C85"/>
    <w:rsid w:val="00880C0F"/>
    <w:rsid w:val="00890454"/>
    <w:rsid w:val="00897289"/>
    <w:rsid w:val="008A6577"/>
    <w:rsid w:val="008F0AD4"/>
    <w:rsid w:val="008F3172"/>
    <w:rsid w:val="00911BC9"/>
    <w:rsid w:val="00936BFF"/>
    <w:rsid w:val="00974186"/>
    <w:rsid w:val="00976452"/>
    <w:rsid w:val="00976B2B"/>
    <w:rsid w:val="009F028F"/>
    <w:rsid w:val="009F7148"/>
    <w:rsid w:val="00A16595"/>
    <w:rsid w:val="00A413E3"/>
    <w:rsid w:val="00A416D4"/>
    <w:rsid w:val="00A62D5C"/>
    <w:rsid w:val="00A6341D"/>
    <w:rsid w:val="00A718B9"/>
    <w:rsid w:val="00A86DE7"/>
    <w:rsid w:val="00A91E6F"/>
    <w:rsid w:val="00AD7B14"/>
    <w:rsid w:val="00AE2049"/>
    <w:rsid w:val="00AF08CD"/>
    <w:rsid w:val="00AF6111"/>
    <w:rsid w:val="00B063C9"/>
    <w:rsid w:val="00B120E4"/>
    <w:rsid w:val="00B166C7"/>
    <w:rsid w:val="00B81371"/>
    <w:rsid w:val="00B865AC"/>
    <w:rsid w:val="00BB69FB"/>
    <w:rsid w:val="00BB6BA1"/>
    <w:rsid w:val="00BE48C2"/>
    <w:rsid w:val="00BE7A7D"/>
    <w:rsid w:val="00BF1EE5"/>
    <w:rsid w:val="00C307DF"/>
    <w:rsid w:val="00C36B6D"/>
    <w:rsid w:val="00C63319"/>
    <w:rsid w:val="00C72201"/>
    <w:rsid w:val="00C72494"/>
    <w:rsid w:val="00C77223"/>
    <w:rsid w:val="00C8668C"/>
    <w:rsid w:val="00C955D5"/>
    <w:rsid w:val="00CA5665"/>
    <w:rsid w:val="00CB2716"/>
    <w:rsid w:val="00CB2AF4"/>
    <w:rsid w:val="00CD78BC"/>
    <w:rsid w:val="00CE3294"/>
    <w:rsid w:val="00D02621"/>
    <w:rsid w:val="00D059AA"/>
    <w:rsid w:val="00D1202C"/>
    <w:rsid w:val="00D17B63"/>
    <w:rsid w:val="00D745FB"/>
    <w:rsid w:val="00DA5F26"/>
    <w:rsid w:val="00DB45F8"/>
    <w:rsid w:val="00DD4E7F"/>
    <w:rsid w:val="00DD7B91"/>
    <w:rsid w:val="00E624BD"/>
    <w:rsid w:val="00EA4A2E"/>
    <w:rsid w:val="00EB3D63"/>
    <w:rsid w:val="00EE6692"/>
    <w:rsid w:val="00F00F74"/>
    <w:rsid w:val="00F052CD"/>
    <w:rsid w:val="00F05549"/>
    <w:rsid w:val="00F2772E"/>
    <w:rsid w:val="00F41997"/>
    <w:rsid w:val="00F42A4E"/>
    <w:rsid w:val="00F60111"/>
    <w:rsid w:val="00FA2C80"/>
    <w:rsid w:val="00FC3327"/>
    <w:rsid w:val="00FC52F4"/>
    <w:rsid w:val="00FD40C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59038FA"/>
  <w14:defaultImageDpi w14:val="330"/>
  <w15:docId w15:val="{18AE6EB9-52A3-F14B-A949-0FFF1EF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0454"/>
    <w:pPr>
      <w:spacing w:line="360" w:lineRule="auto"/>
      <w:jc w:val="both"/>
    </w:pPr>
    <w:rPr>
      <w:rFonts w:ascii="Arial" w:hAnsi="Arial"/>
      <w:sz w:val="22"/>
      <w:szCs w:val="24"/>
      <w:lang w:eastAsia="en-US"/>
    </w:rPr>
  </w:style>
  <w:style w:type="paragraph" w:styleId="Heading1">
    <w:name w:val="heading 1"/>
    <w:basedOn w:val="Normal"/>
    <w:next w:val="Normal"/>
    <w:qFormat/>
    <w:rsid w:val="004B4BCB"/>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890454"/>
    <w:pPr>
      <w:keepNext/>
      <w:keepLines/>
      <w:numPr>
        <w:numId w:val="2"/>
      </w:numPr>
      <w:spacing w:before="240" w:after="240"/>
      <w:ind w:left="0" w:firstLine="0"/>
      <w:outlineLvl w:val="1"/>
    </w:pPr>
    <w:rPr>
      <w:rFonts w:ascii="Arial Black" w:eastAsiaTheme="majorEastAsia" w:hAnsi="Arial Black" w:cstheme="majorBidi"/>
      <w:bCs/>
      <w:sz w:val="28"/>
      <w:szCs w:val="26"/>
    </w:rPr>
  </w:style>
  <w:style w:type="paragraph" w:styleId="Heading3">
    <w:name w:val="heading 3"/>
    <w:basedOn w:val="Normal"/>
    <w:next w:val="Normal"/>
    <w:qFormat/>
    <w:rsid w:val="004B4BC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B4BCB"/>
    <w:pPr>
      <w:tabs>
        <w:tab w:val="center" w:pos="4320"/>
        <w:tab w:val="right" w:pos="8640"/>
      </w:tabs>
      <w:spacing w:before="120" w:after="120"/>
    </w:pPr>
    <w:rPr>
      <w:sz w:val="20"/>
      <w:lang w:val="en-CA"/>
    </w:rPr>
  </w:style>
  <w:style w:type="table" w:styleId="TableGrid">
    <w:name w:val="Table Grid"/>
    <w:basedOn w:val="TableNormal"/>
    <w:rsid w:val="00B86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6DE7"/>
    <w:pPr>
      <w:spacing w:after="200" w:line="276" w:lineRule="auto"/>
      <w:ind w:left="720"/>
      <w:contextualSpacing/>
    </w:pPr>
    <w:rPr>
      <w:rFonts w:asciiTheme="minorHAnsi" w:eastAsiaTheme="minorHAnsi" w:hAnsiTheme="minorHAnsi" w:cstheme="minorBidi"/>
      <w:szCs w:val="22"/>
    </w:rPr>
  </w:style>
  <w:style w:type="character" w:customStyle="1" w:styleId="Heading2Char">
    <w:name w:val="Heading 2 Char"/>
    <w:basedOn w:val="DefaultParagraphFont"/>
    <w:link w:val="Heading2"/>
    <w:uiPriority w:val="9"/>
    <w:rsid w:val="00890454"/>
    <w:rPr>
      <w:rFonts w:ascii="Arial Black" w:eastAsiaTheme="majorEastAsia" w:hAnsi="Arial Black" w:cstheme="majorBidi"/>
      <w:bCs/>
      <w:sz w:val="28"/>
      <w:szCs w:val="26"/>
      <w:lang w:eastAsia="en-US"/>
    </w:rPr>
  </w:style>
  <w:style w:type="paragraph" w:styleId="Footer">
    <w:name w:val="footer"/>
    <w:basedOn w:val="Normal"/>
    <w:link w:val="FooterChar"/>
    <w:uiPriority w:val="99"/>
    <w:rsid w:val="00AF08CD"/>
    <w:pPr>
      <w:tabs>
        <w:tab w:val="center" w:pos="4320"/>
        <w:tab w:val="right" w:pos="8640"/>
      </w:tabs>
    </w:pPr>
  </w:style>
  <w:style w:type="character" w:customStyle="1" w:styleId="FooterChar">
    <w:name w:val="Footer Char"/>
    <w:basedOn w:val="DefaultParagraphFont"/>
    <w:link w:val="Footer"/>
    <w:uiPriority w:val="99"/>
    <w:rsid w:val="00AF08CD"/>
    <w:rPr>
      <w:sz w:val="24"/>
      <w:szCs w:val="24"/>
      <w:lang w:eastAsia="en-US"/>
    </w:rPr>
  </w:style>
  <w:style w:type="character" w:styleId="PageNumber">
    <w:name w:val="page number"/>
    <w:rsid w:val="00AF08CD"/>
    <w:rPr>
      <w:rFonts w:ascii="Arial" w:hAnsi="Arial"/>
      <w:sz w:val="18"/>
    </w:rPr>
  </w:style>
  <w:style w:type="paragraph" w:styleId="BalloonText">
    <w:name w:val="Balloon Text"/>
    <w:basedOn w:val="Normal"/>
    <w:link w:val="BalloonTextChar"/>
    <w:rsid w:val="00B120E4"/>
    <w:rPr>
      <w:rFonts w:ascii="Tahoma" w:hAnsi="Tahoma" w:cs="Tahoma"/>
      <w:sz w:val="16"/>
      <w:szCs w:val="16"/>
    </w:rPr>
  </w:style>
  <w:style w:type="character" w:customStyle="1" w:styleId="BalloonTextChar">
    <w:name w:val="Balloon Text Char"/>
    <w:basedOn w:val="DefaultParagraphFont"/>
    <w:link w:val="BalloonText"/>
    <w:rsid w:val="00B120E4"/>
    <w:rPr>
      <w:rFonts w:ascii="Tahoma" w:hAnsi="Tahoma" w:cs="Tahoma"/>
      <w:sz w:val="16"/>
      <w:szCs w:val="16"/>
      <w:lang w:eastAsia="en-US"/>
    </w:rPr>
  </w:style>
  <w:style w:type="paragraph" w:customStyle="1" w:styleId="titreducoursEn-tte">
    <w:name w:val="titre du cours (En-tête)"/>
    <w:basedOn w:val="Normal"/>
    <w:uiPriority w:val="99"/>
    <w:rsid w:val="00B120E4"/>
    <w:pPr>
      <w:widowControl w:val="0"/>
      <w:tabs>
        <w:tab w:val="left" w:pos="360"/>
      </w:tabs>
      <w:autoSpaceDE w:val="0"/>
      <w:autoSpaceDN w:val="0"/>
      <w:adjustRightInd w:val="0"/>
      <w:spacing w:before="120" w:after="120" w:line="200" w:lineRule="atLeast"/>
      <w:textAlignment w:val="center"/>
    </w:pPr>
    <w:rPr>
      <w:rFonts w:ascii="KyrialSansProLight" w:hAnsi="KyrialSansProLight" w:cs="KyrialSansProLight"/>
      <w:color w:val="000000"/>
      <w:sz w:val="18"/>
      <w:szCs w:val="18"/>
      <w:lang w:val="fr-FR" w:eastAsia="fr-FR"/>
    </w:rPr>
  </w:style>
  <w:style w:type="paragraph" w:customStyle="1" w:styleId="T2-FeuilledidentitContenu">
    <w:name w:val="T2 - Feuille d'identité (Contenu)"/>
    <w:basedOn w:val="Normal"/>
    <w:uiPriority w:val="99"/>
    <w:rsid w:val="00B120E4"/>
    <w:pPr>
      <w:widowControl w:val="0"/>
      <w:tabs>
        <w:tab w:val="left" w:pos="460"/>
        <w:tab w:val="left" w:pos="680"/>
        <w:tab w:val="left" w:pos="2880"/>
        <w:tab w:val="left" w:pos="4860"/>
        <w:tab w:val="right" w:pos="9360"/>
      </w:tabs>
      <w:autoSpaceDE w:val="0"/>
      <w:autoSpaceDN w:val="0"/>
      <w:adjustRightInd w:val="0"/>
      <w:spacing w:before="120" w:after="600" w:line="288" w:lineRule="auto"/>
      <w:textAlignment w:val="center"/>
    </w:pPr>
    <w:rPr>
      <w:rFonts w:ascii="KyrialSansProLightCond" w:hAnsi="KyrialSansProLightCond" w:cs="KyrialSansProLightCond"/>
      <w:color w:val="000000"/>
      <w:spacing w:val="9"/>
      <w:sz w:val="44"/>
      <w:szCs w:val="44"/>
      <w:lang w:val="en-US" w:eastAsia="fr-FR"/>
    </w:rPr>
  </w:style>
  <w:style w:type="paragraph" w:customStyle="1" w:styleId="ChampsContenu">
    <w:name w:val="Champs (Contenu)"/>
    <w:basedOn w:val="Normal"/>
    <w:uiPriority w:val="99"/>
    <w:rsid w:val="00B120E4"/>
    <w:pPr>
      <w:widowControl w:val="0"/>
      <w:tabs>
        <w:tab w:val="left" w:pos="980"/>
        <w:tab w:val="left" w:pos="2880"/>
        <w:tab w:val="left" w:pos="4860"/>
        <w:tab w:val="right" w:pos="9340"/>
      </w:tabs>
      <w:autoSpaceDE w:val="0"/>
      <w:autoSpaceDN w:val="0"/>
      <w:adjustRightInd w:val="0"/>
      <w:spacing w:before="120" w:after="240" w:line="288" w:lineRule="auto"/>
      <w:textAlignment w:val="center"/>
    </w:pPr>
    <w:rPr>
      <w:rFonts w:ascii="KyrialSansProLightCond" w:hAnsi="KyrialSansProLightCond" w:cs="KyrialSansProLightCond"/>
      <w:color w:val="000000"/>
      <w:sz w:val="20"/>
      <w:szCs w:val="20"/>
      <w:lang w:val="en-US" w:eastAsia="fr-FR"/>
    </w:rPr>
  </w:style>
  <w:style w:type="paragraph" w:customStyle="1" w:styleId="T3Contenu">
    <w:name w:val="T3  (Contenu)"/>
    <w:basedOn w:val="Normal"/>
    <w:uiPriority w:val="99"/>
    <w:rsid w:val="00B120E4"/>
    <w:pPr>
      <w:widowControl w:val="0"/>
      <w:tabs>
        <w:tab w:val="left" w:pos="460"/>
        <w:tab w:val="left" w:pos="680"/>
        <w:tab w:val="left" w:pos="2880"/>
        <w:tab w:val="left" w:pos="4860"/>
        <w:tab w:val="right" w:pos="9360"/>
      </w:tabs>
      <w:autoSpaceDE w:val="0"/>
      <w:autoSpaceDN w:val="0"/>
      <w:adjustRightInd w:val="0"/>
      <w:spacing w:before="120" w:after="240" w:line="288" w:lineRule="auto"/>
      <w:textAlignment w:val="center"/>
    </w:pPr>
    <w:rPr>
      <w:rFonts w:ascii="KyrialSansProSemiBoldCond" w:hAnsi="KyrialSansProSemiBoldCond" w:cs="KyrialSansProSemiBoldCond"/>
      <w:b/>
      <w:bCs/>
      <w:color w:val="000000"/>
      <w:lang w:val="en-US" w:eastAsia="fr-FR"/>
    </w:rPr>
  </w:style>
  <w:style w:type="character" w:styleId="Emphasis">
    <w:name w:val="Emphasis"/>
    <w:basedOn w:val="DefaultParagraphFont"/>
    <w:qFormat/>
    <w:rsid w:val="00756BFA"/>
    <w:rPr>
      <w:i/>
      <w:iCs/>
    </w:rPr>
  </w:style>
  <w:style w:type="paragraph" w:styleId="NormalWeb">
    <w:name w:val="Normal (Web)"/>
    <w:basedOn w:val="Normal"/>
    <w:uiPriority w:val="99"/>
    <w:semiHidden/>
    <w:unhideWhenUsed/>
    <w:rsid w:val="008F0AD4"/>
    <w:pPr>
      <w:spacing w:before="100" w:beforeAutospacing="1" w:after="100" w:afterAutospacing="1" w:line="240" w:lineRule="auto"/>
      <w:jc w:val="left"/>
    </w:pPr>
    <w:rPr>
      <w:rFonts w:ascii="Times New Roman" w:hAnsi="Times New Roman"/>
      <w:sz w:val="24"/>
      <w:lang w:val="en-US"/>
    </w:rPr>
  </w:style>
  <w:style w:type="character" w:styleId="Hyperlink">
    <w:name w:val="Hyperlink"/>
    <w:basedOn w:val="DefaultParagraphFont"/>
    <w:uiPriority w:val="99"/>
    <w:semiHidden/>
    <w:unhideWhenUsed/>
    <w:rsid w:val="008F0A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795">
      <w:bodyDiv w:val="1"/>
      <w:marLeft w:val="0"/>
      <w:marRight w:val="0"/>
      <w:marTop w:val="0"/>
      <w:marBottom w:val="0"/>
      <w:divBdr>
        <w:top w:val="none" w:sz="0" w:space="0" w:color="auto"/>
        <w:left w:val="none" w:sz="0" w:space="0" w:color="auto"/>
        <w:bottom w:val="none" w:sz="0" w:space="0" w:color="auto"/>
        <w:right w:val="none" w:sz="0" w:space="0" w:color="auto"/>
      </w:divBdr>
    </w:div>
    <w:div w:id="1173297716">
      <w:bodyDiv w:val="1"/>
      <w:marLeft w:val="0"/>
      <w:marRight w:val="0"/>
      <w:marTop w:val="0"/>
      <w:marBottom w:val="0"/>
      <w:divBdr>
        <w:top w:val="none" w:sz="0" w:space="0" w:color="auto"/>
        <w:left w:val="none" w:sz="0" w:space="0" w:color="auto"/>
        <w:bottom w:val="none" w:sz="0" w:space="0" w:color="auto"/>
        <w:right w:val="none" w:sz="0" w:space="0" w:color="auto"/>
      </w:divBdr>
    </w:div>
    <w:div w:id="1934781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microsoft.com/fr-fr/system-center/scsm/olap-cubes-overview?view=sc-sm-2022" TargetMode="External"/><Relationship Id="rId2" Type="http://schemas.openxmlformats.org/officeDocument/2006/relationships/numbering" Target="numbering.xml"/><Relationship Id="rId16" Type="http://schemas.openxmlformats.org/officeDocument/2006/relationships/hyperlink" Target="http://www.data-warehouse.ca/DW_Files/Presentations/DW_Concepts_F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r.acervolima.com/modele-de-cycle-de-vie-de-developpement-d-entrepot-de-donnee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rim.developpez.com/cours/businessintelligence/concepts/conception-datawarehou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hotte\Local%20Settings\Temp\Gabarit1_paln_inf4018.d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A8F45-3282-4AB2-8EC0-8C4CCE84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Gabarit1_paln_inf4018.dot</Template>
  <TotalTime>1</TotalTime>
  <Pages>17</Pages>
  <Words>5279</Words>
  <Characters>30091</Characters>
  <Application>Microsoft Office Word</Application>
  <DocSecurity>0</DocSecurity>
  <Lines>250</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 4018 Projet d'intégration</vt:lpstr>
      <vt:lpstr>INF 4018 Projet d'intégration</vt:lpstr>
    </vt:vector>
  </TitlesOfParts>
  <Company>licef</Company>
  <LinksUpToDate>false</LinksUpToDate>
  <CharactersWithSpaces>35300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 4018 Projet d'intégration</dc:title>
  <dc:subject/>
  <dc:creator>Richard</dc:creator>
  <cp:keywords/>
  <dc:description/>
  <cp:lastModifiedBy>gonzalo romero</cp:lastModifiedBy>
  <cp:revision>2</cp:revision>
  <cp:lastPrinted>2003-04-11T19:22:00Z</cp:lastPrinted>
  <dcterms:created xsi:type="dcterms:W3CDTF">2022-11-02T02:02:00Z</dcterms:created>
  <dcterms:modified xsi:type="dcterms:W3CDTF">2022-11-02T02:02:00Z</dcterms:modified>
</cp:coreProperties>
</file>